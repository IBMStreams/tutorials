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56C7" w:rsidRDefault="00A15A5D" w:rsidP="00DC78C8">
      <w:pPr>
        <w:pStyle w:val="Cover-Title"/>
        <w:ind w:right="1134"/>
      </w:pPr>
      <w:bookmarkStart w:id="0" w:name="_Toc262637148"/>
      <w:r>
        <w:rPr>
          <w:noProof/>
          <w:lang w:eastAsia="en-US"/>
        </w:rPr>
        <w:drawing>
          <wp:anchor distT="0" distB="0" distL="114300" distR="114300" simplePos="0" relativeHeight="251656192" behindDoc="1" locked="0" layoutInCell="1" allowOverlap="1" wp14:anchorId="0881C51F" wp14:editId="7573EFA7">
            <wp:simplePos x="0" y="0"/>
            <wp:positionH relativeFrom="column">
              <wp:posOffset>1264285</wp:posOffset>
            </wp:positionH>
            <wp:positionV relativeFrom="paragraph">
              <wp:posOffset>2941320</wp:posOffset>
            </wp:positionV>
            <wp:extent cx="3689985" cy="3657600"/>
            <wp:effectExtent l="0" t="0" r="0" b="0"/>
            <wp:wrapNone/>
            <wp:docPr id="12" name="Picture 71" descr="Strea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tream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998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E6D23">
        <w:t xml:space="preserve">IBM Streams </w:t>
      </w:r>
      <w:r w:rsidR="002828B3">
        <w:t>4</w:t>
      </w:r>
      <w:r w:rsidR="005656C7">
        <w:t xml:space="preserve"> </w:t>
      </w:r>
      <w:r w:rsidR="00DC78C8">
        <w:rPr>
          <w:rFonts w:hint="eastAsia"/>
        </w:rPr>
        <w:t>introductory</w:t>
      </w:r>
      <w:r w:rsidR="00DC78C8">
        <w:t xml:space="preserve"> </w:t>
      </w:r>
      <w:r w:rsidR="005656C7">
        <w:rPr>
          <w:rFonts w:hint="eastAsia"/>
        </w:rPr>
        <w:t>hands-on lab</w:t>
      </w:r>
    </w:p>
    <w:p w:rsidR="005656C7" w:rsidRDefault="007502F7" w:rsidP="005656C7">
      <w:pPr>
        <w:pStyle w:val="Cover-Subtitle0"/>
      </w:pPr>
      <w:r>
        <w:t>for Quick Start</w:t>
      </w:r>
      <w:r w:rsidR="00D93802">
        <w:t xml:space="preserve"> Edition</w:t>
      </w:r>
      <w:r>
        <w:t xml:space="preserve"> VM</w:t>
      </w:r>
      <w:r w:rsidR="00D93802">
        <w:t xml:space="preserve">ware </w:t>
      </w:r>
      <w:r w:rsidR="004727E1">
        <w:t>image</w:t>
      </w:r>
      <w:r w:rsidR="00DC78C8">
        <w:t xml:space="preserve"> 4.</w:t>
      </w:r>
      <w:r w:rsidR="00547EF1">
        <w:t>1</w:t>
      </w:r>
      <w:r w:rsidR="00D04695">
        <w:t>.1</w:t>
      </w:r>
    </w:p>
    <w:p w:rsidR="006F5553" w:rsidRPr="00DC78C8" w:rsidRDefault="00625674" w:rsidP="006F5553">
      <w:pPr>
        <w:pStyle w:val="Cover-Subtitle0"/>
      </w:pPr>
      <w:r>
        <w:t>April</w:t>
      </w:r>
      <w:r w:rsidR="00D04695">
        <w:t xml:space="preserve"> </w:t>
      </w:r>
      <w:r w:rsidR="00506421">
        <w:t>2016</w:t>
      </w:r>
      <w:r w:rsidR="00425525">
        <w:br/>
      </w:r>
      <w:r w:rsidR="006F5553">
        <w:t>Robert Uleman</w:t>
      </w:r>
    </w:p>
    <w:p w:rsidR="006F5553" w:rsidRDefault="006F5553" w:rsidP="006F5553">
      <w:pPr>
        <w:pStyle w:val="Cover-Subtitle0"/>
      </w:pPr>
      <w:r>
        <w:br w:type="page"/>
      </w:r>
    </w:p>
    <w:p w:rsidR="006F5553" w:rsidRDefault="006F5553" w:rsidP="006F5553">
      <w:pPr>
        <w:pStyle w:val="Cover-Subtitle0"/>
        <w:rPr>
          <w:b/>
          <w:szCs w:val="32"/>
        </w:rPr>
        <w:sectPr w:rsidR="006F5553" w:rsidSect="004727E1">
          <w:headerReference w:type="even" r:id="rId10"/>
          <w:headerReference w:type="default" r:id="rId11"/>
          <w:footerReference w:type="even" r:id="rId12"/>
          <w:footerReference w:type="default" r:id="rId13"/>
          <w:pgSz w:w="12240" w:h="15840" w:code="1"/>
          <w:pgMar w:top="1440" w:right="1008" w:bottom="1440" w:left="1008" w:header="432" w:footer="720" w:gutter="0"/>
          <w:pgNumType w:start="1"/>
          <w:cols w:space="720"/>
          <w:docGrid w:linePitch="360"/>
        </w:sectPr>
      </w:pPr>
    </w:p>
    <w:p w:rsidR="008B34C9" w:rsidRPr="00DC7CD9" w:rsidRDefault="008B34C9" w:rsidP="004727E1">
      <w:pPr>
        <w:pStyle w:val="HeadingTOC"/>
      </w:pPr>
      <w:r w:rsidRPr="00DC7CD9">
        <w:lastRenderedPageBreak/>
        <w:t>Contents</w:t>
      </w:r>
    </w:p>
    <w:p w:rsidR="00402B99" w:rsidRPr="00402B99" w:rsidRDefault="00482DB3" w:rsidP="00402B99">
      <w:pPr>
        <w:pStyle w:val="TOC1"/>
      </w:pPr>
      <w:r>
        <w:rPr>
          <w:rFonts w:hint="eastAsia"/>
          <w:lang w:eastAsia="zh-CN"/>
        </w:rPr>
        <w:fldChar w:fldCharType="begin"/>
      </w:r>
      <w:r>
        <w:rPr>
          <w:rFonts w:hint="eastAsia"/>
          <w:lang w:eastAsia="zh-CN"/>
        </w:rPr>
        <w:instrText xml:space="preserve"> </w:instrText>
      </w:r>
      <w:r>
        <w:rPr>
          <w:lang w:eastAsia="zh-CN"/>
        </w:rPr>
        <w:instrText>TOC \o "1-3" \h \z \u \t "Heading 4,1,Heading 5,2"</w:instrText>
      </w:r>
      <w:r>
        <w:rPr>
          <w:rFonts w:hint="eastAsia"/>
          <w:lang w:eastAsia="zh-CN"/>
        </w:rPr>
        <w:instrText xml:space="preserve"> </w:instrText>
      </w:r>
      <w:r>
        <w:rPr>
          <w:rFonts w:hint="eastAsia"/>
          <w:lang w:eastAsia="zh-CN"/>
        </w:rPr>
        <w:fldChar w:fldCharType="separate"/>
      </w:r>
      <w:hyperlink w:anchor="_Toc448321226" w:history="1">
        <w:r w:rsidR="00402B99" w:rsidRPr="00402B99">
          <w:rPr>
            <w:rStyle w:val="Hyperlink"/>
            <w:rFonts w:ascii="Arial Bold" w:hAnsi="Arial Bold"/>
            <w:color w:val="auto"/>
            <w:sz w:val="18"/>
            <w:u w:val="none"/>
          </w:rPr>
          <w:t>Overview</w:t>
        </w:r>
        <w:r w:rsidR="00402B99" w:rsidRPr="00402B99">
          <w:rPr>
            <w:webHidden/>
          </w:rPr>
          <w:tab/>
        </w:r>
        <w:r w:rsidR="00402B99" w:rsidRPr="00402B99">
          <w:rPr>
            <w:webHidden/>
          </w:rPr>
          <w:fldChar w:fldCharType="begin"/>
        </w:r>
        <w:r w:rsidR="00402B99" w:rsidRPr="00402B99">
          <w:rPr>
            <w:webHidden/>
          </w:rPr>
          <w:instrText xml:space="preserve"> PAGEREF _Toc448321226 \h </w:instrText>
        </w:r>
        <w:r w:rsidR="00402B99" w:rsidRPr="00402B99">
          <w:rPr>
            <w:webHidden/>
          </w:rPr>
        </w:r>
        <w:r w:rsidR="00402B99" w:rsidRPr="00402B99">
          <w:rPr>
            <w:webHidden/>
          </w:rPr>
          <w:fldChar w:fldCharType="separate"/>
        </w:r>
        <w:r w:rsidR="00402B99" w:rsidRPr="00402B99">
          <w:rPr>
            <w:webHidden/>
          </w:rPr>
          <w:t>3</w:t>
        </w:r>
        <w:r w:rsidR="00402B99" w:rsidRPr="00402B99">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27" w:history="1">
        <w:r w:rsidRPr="00DE1067">
          <w:rPr>
            <w:rStyle w:val="Hyperlink"/>
          </w:rPr>
          <w:t>About this Lab</w:t>
        </w:r>
        <w:r>
          <w:rPr>
            <w:webHidden/>
          </w:rPr>
          <w:tab/>
        </w:r>
        <w:r>
          <w:rPr>
            <w:webHidden/>
          </w:rPr>
          <w:fldChar w:fldCharType="begin"/>
        </w:r>
        <w:r>
          <w:rPr>
            <w:webHidden/>
          </w:rPr>
          <w:instrText xml:space="preserve"> PAGEREF _Toc448321227 \h </w:instrText>
        </w:r>
        <w:r>
          <w:rPr>
            <w:webHidden/>
          </w:rPr>
        </w:r>
        <w:r>
          <w:rPr>
            <w:webHidden/>
          </w:rPr>
          <w:fldChar w:fldCharType="separate"/>
        </w:r>
        <w:r>
          <w:rPr>
            <w:webHidden/>
          </w:rPr>
          <w:t>3</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28" w:history="1">
        <w:r w:rsidRPr="00DE1067">
          <w:rPr>
            <w:rStyle w:val="Hyperlink"/>
          </w:rPr>
          <w:t>Lab Structure</w:t>
        </w:r>
        <w:r>
          <w:rPr>
            <w:webHidden/>
          </w:rPr>
          <w:tab/>
        </w:r>
        <w:r>
          <w:rPr>
            <w:webHidden/>
          </w:rPr>
          <w:fldChar w:fldCharType="begin"/>
        </w:r>
        <w:r>
          <w:rPr>
            <w:webHidden/>
          </w:rPr>
          <w:instrText xml:space="preserve"> PAGEREF _Toc448321228 \h </w:instrText>
        </w:r>
        <w:r>
          <w:rPr>
            <w:webHidden/>
          </w:rPr>
        </w:r>
        <w:r>
          <w:rPr>
            <w:webHidden/>
          </w:rPr>
          <w:fldChar w:fldCharType="separate"/>
        </w:r>
        <w:r>
          <w:rPr>
            <w:webHidden/>
          </w:rPr>
          <w:t>4</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29" w:history="1">
        <w:r w:rsidRPr="00DE1067">
          <w:rPr>
            <w:rStyle w:val="Hyperlink"/>
          </w:rPr>
          <w:t>Lab environment</w:t>
        </w:r>
        <w:r>
          <w:rPr>
            <w:webHidden/>
          </w:rPr>
          <w:tab/>
        </w:r>
        <w:r>
          <w:rPr>
            <w:webHidden/>
          </w:rPr>
          <w:fldChar w:fldCharType="begin"/>
        </w:r>
        <w:r>
          <w:rPr>
            <w:webHidden/>
          </w:rPr>
          <w:instrText xml:space="preserve"> PAGEREF _Toc448321229 \h </w:instrText>
        </w:r>
        <w:r>
          <w:rPr>
            <w:webHidden/>
          </w:rPr>
        </w:r>
        <w:r>
          <w:rPr>
            <w:webHidden/>
          </w:rPr>
          <w:fldChar w:fldCharType="separate"/>
        </w:r>
        <w:r>
          <w:rPr>
            <w:webHidden/>
          </w:rPr>
          <w:t>4</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0" w:history="1">
        <w:r w:rsidRPr="00DE1067">
          <w:rPr>
            <w:rStyle w:val="Hyperlink"/>
          </w:rPr>
          <w:t>Install the lab files</w:t>
        </w:r>
        <w:r>
          <w:rPr>
            <w:webHidden/>
          </w:rPr>
          <w:tab/>
        </w:r>
        <w:r>
          <w:rPr>
            <w:webHidden/>
          </w:rPr>
          <w:fldChar w:fldCharType="begin"/>
        </w:r>
        <w:r>
          <w:rPr>
            <w:webHidden/>
          </w:rPr>
          <w:instrText xml:space="preserve"> PAGEREF _Toc448321230 \h </w:instrText>
        </w:r>
        <w:r>
          <w:rPr>
            <w:webHidden/>
          </w:rPr>
        </w:r>
        <w:r>
          <w:rPr>
            <w:webHidden/>
          </w:rPr>
          <w:fldChar w:fldCharType="separate"/>
        </w:r>
        <w:r>
          <w:rPr>
            <w:webHidden/>
          </w:rPr>
          <w:t>5</w:t>
        </w:r>
        <w:r>
          <w:rPr>
            <w:webHidden/>
          </w:rPr>
          <w:fldChar w:fldCharType="end"/>
        </w:r>
      </w:hyperlink>
    </w:p>
    <w:p w:rsidR="00402B99" w:rsidRDefault="00402B99" w:rsidP="00402B99">
      <w:pPr>
        <w:pStyle w:val="TOC1"/>
        <w:rPr>
          <w:rFonts w:asciiTheme="minorHAnsi" w:eastAsiaTheme="minorEastAsia" w:hAnsiTheme="minorHAnsi" w:cstheme="minorBidi"/>
          <w:sz w:val="22"/>
          <w:szCs w:val="22"/>
        </w:rPr>
      </w:pPr>
      <w:hyperlink w:anchor="_Toc448321231" w:history="1">
        <w:r w:rsidRPr="00DE1067">
          <w:rPr>
            <w:rStyle w:val="Hyperlink"/>
          </w:rPr>
          <w:t>Lab 1</w:t>
        </w:r>
        <w:r>
          <w:rPr>
            <w:rFonts w:asciiTheme="minorHAnsi" w:eastAsiaTheme="minorEastAsia" w:hAnsiTheme="minorHAnsi" w:cstheme="minorBidi"/>
            <w:sz w:val="22"/>
            <w:szCs w:val="22"/>
          </w:rPr>
          <w:tab/>
        </w:r>
        <w:r w:rsidRPr="00DE1067">
          <w:rPr>
            <w:rStyle w:val="Hyperlink"/>
          </w:rPr>
          <w:t>A simple Streams application</w:t>
        </w:r>
        <w:r>
          <w:rPr>
            <w:webHidden/>
          </w:rPr>
          <w:tab/>
        </w:r>
        <w:r>
          <w:rPr>
            <w:webHidden/>
          </w:rPr>
          <w:fldChar w:fldCharType="begin"/>
        </w:r>
        <w:r>
          <w:rPr>
            <w:webHidden/>
          </w:rPr>
          <w:instrText xml:space="preserve"> PAGEREF _Toc448321231 \h </w:instrText>
        </w:r>
        <w:r>
          <w:rPr>
            <w:webHidden/>
          </w:rPr>
        </w:r>
        <w:r>
          <w:rPr>
            <w:webHidden/>
          </w:rPr>
          <w:fldChar w:fldCharType="separate"/>
        </w:r>
        <w:r>
          <w:rPr>
            <w:webHidden/>
          </w:rPr>
          <w:t>6</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2" w:history="1">
        <w:r w:rsidRPr="00DE1067">
          <w:rPr>
            <w:rStyle w:val="Hyperlink"/>
          </w:rPr>
          <w:t>1.1</w:t>
        </w:r>
        <w:r>
          <w:rPr>
            <w:rFonts w:asciiTheme="minorHAnsi" w:eastAsiaTheme="minorEastAsia" w:hAnsiTheme="minorHAnsi" w:cstheme="minorBidi"/>
            <w:smallCaps w:val="0"/>
            <w:sz w:val="22"/>
            <w:szCs w:val="22"/>
            <w:lang w:eastAsia="en-US"/>
          </w:rPr>
          <w:tab/>
        </w:r>
        <w:r w:rsidRPr="00DE1067">
          <w:rPr>
            <w:rStyle w:val="Hyperlink"/>
          </w:rPr>
          <w:t>Getting started</w:t>
        </w:r>
        <w:r>
          <w:rPr>
            <w:webHidden/>
          </w:rPr>
          <w:tab/>
        </w:r>
        <w:r>
          <w:rPr>
            <w:webHidden/>
          </w:rPr>
          <w:fldChar w:fldCharType="begin"/>
        </w:r>
        <w:r>
          <w:rPr>
            <w:webHidden/>
          </w:rPr>
          <w:instrText xml:space="preserve"> PAGEREF _Toc448321232 \h </w:instrText>
        </w:r>
        <w:r>
          <w:rPr>
            <w:webHidden/>
          </w:rPr>
        </w:r>
        <w:r>
          <w:rPr>
            <w:webHidden/>
          </w:rPr>
          <w:fldChar w:fldCharType="separate"/>
        </w:r>
        <w:r>
          <w:rPr>
            <w:webHidden/>
          </w:rPr>
          <w:t>6</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3" w:history="1">
        <w:r w:rsidRPr="00DE1067">
          <w:rPr>
            <w:rStyle w:val="Hyperlink"/>
          </w:rPr>
          <w:t>1.2</w:t>
        </w:r>
        <w:r>
          <w:rPr>
            <w:rFonts w:asciiTheme="minorHAnsi" w:eastAsiaTheme="minorEastAsia" w:hAnsiTheme="minorHAnsi" w:cstheme="minorBidi"/>
            <w:smallCaps w:val="0"/>
            <w:sz w:val="22"/>
            <w:szCs w:val="22"/>
            <w:lang w:eastAsia="en-US"/>
          </w:rPr>
          <w:tab/>
        </w:r>
        <w:r w:rsidRPr="00DE1067">
          <w:rPr>
            <w:rStyle w:val="Hyperlink"/>
          </w:rPr>
          <w:t>Starting Streams Studio</w:t>
        </w:r>
        <w:r>
          <w:rPr>
            <w:webHidden/>
          </w:rPr>
          <w:tab/>
        </w:r>
        <w:r>
          <w:rPr>
            <w:webHidden/>
          </w:rPr>
          <w:fldChar w:fldCharType="begin"/>
        </w:r>
        <w:r>
          <w:rPr>
            <w:webHidden/>
          </w:rPr>
          <w:instrText xml:space="preserve"> PAGEREF _Toc448321233 \h </w:instrText>
        </w:r>
        <w:r>
          <w:rPr>
            <w:webHidden/>
          </w:rPr>
        </w:r>
        <w:r>
          <w:rPr>
            <w:webHidden/>
          </w:rPr>
          <w:fldChar w:fldCharType="separate"/>
        </w:r>
        <w:r>
          <w:rPr>
            <w:webHidden/>
          </w:rPr>
          <w:t>7</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4" w:history="1">
        <w:r w:rsidRPr="00DE1067">
          <w:rPr>
            <w:rStyle w:val="Hyperlink"/>
          </w:rPr>
          <w:t>1.3</w:t>
        </w:r>
        <w:r>
          <w:rPr>
            <w:rFonts w:asciiTheme="minorHAnsi" w:eastAsiaTheme="minorEastAsia" w:hAnsiTheme="minorHAnsi" w:cstheme="minorBidi"/>
            <w:smallCaps w:val="0"/>
            <w:sz w:val="22"/>
            <w:szCs w:val="22"/>
            <w:lang w:eastAsia="en-US"/>
          </w:rPr>
          <w:tab/>
        </w:r>
        <w:r w:rsidRPr="00DE1067">
          <w:rPr>
            <w:rStyle w:val="Hyperlink"/>
          </w:rPr>
          <w:t>Creating a Streams project</w:t>
        </w:r>
        <w:r>
          <w:rPr>
            <w:webHidden/>
          </w:rPr>
          <w:tab/>
        </w:r>
        <w:r>
          <w:rPr>
            <w:webHidden/>
          </w:rPr>
          <w:fldChar w:fldCharType="begin"/>
        </w:r>
        <w:r>
          <w:rPr>
            <w:webHidden/>
          </w:rPr>
          <w:instrText xml:space="preserve"> PAGEREF _Toc448321234 \h </w:instrText>
        </w:r>
        <w:r>
          <w:rPr>
            <w:webHidden/>
          </w:rPr>
        </w:r>
        <w:r>
          <w:rPr>
            <w:webHidden/>
          </w:rPr>
          <w:fldChar w:fldCharType="separate"/>
        </w:r>
        <w:r>
          <w:rPr>
            <w:webHidden/>
          </w:rPr>
          <w:t>8</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5" w:history="1">
        <w:r w:rsidRPr="00DE1067">
          <w:rPr>
            <w:rStyle w:val="Hyperlink"/>
          </w:rPr>
          <w:t>1.4</w:t>
        </w:r>
        <w:r>
          <w:rPr>
            <w:rFonts w:asciiTheme="minorHAnsi" w:eastAsiaTheme="minorEastAsia" w:hAnsiTheme="minorHAnsi" w:cstheme="minorBidi"/>
            <w:smallCaps w:val="0"/>
            <w:sz w:val="22"/>
            <w:szCs w:val="22"/>
            <w:lang w:eastAsia="en-US"/>
          </w:rPr>
          <w:tab/>
        </w:r>
        <w:r w:rsidRPr="00DE1067">
          <w:rPr>
            <w:rStyle w:val="Hyperlink"/>
          </w:rPr>
          <w:t>The Project Explorer view (optional)</w:t>
        </w:r>
        <w:r>
          <w:rPr>
            <w:webHidden/>
          </w:rPr>
          <w:tab/>
        </w:r>
        <w:r>
          <w:rPr>
            <w:webHidden/>
          </w:rPr>
          <w:fldChar w:fldCharType="begin"/>
        </w:r>
        <w:r>
          <w:rPr>
            <w:webHidden/>
          </w:rPr>
          <w:instrText xml:space="preserve"> PAGEREF _Toc448321235 \h </w:instrText>
        </w:r>
        <w:r>
          <w:rPr>
            <w:webHidden/>
          </w:rPr>
        </w:r>
        <w:r>
          <w:rPr>
            <w:webHidden/>
          </w:rPr>
          <w:fldChar w:fldCharType="separate"/>
        </w:r>
        <w:r>
          <w:rPr>
            <w:webHidden/>
          </w:rPr>
          <w:t>10</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6" w:history="1">
        <w:r w:rsidRPr="00DE1067">
          <w:rPr>
            <w:rStyle w:val="Hyperlink"/>
          </w:rPr>
          <w:t>1.5</w:t>
        </w:r>
        <w:r>
          <w:rPr>
            <w:rFonts w:asciiTheme="minorHAnsi" w:eastAsiaTheme="minorEastAsia" w:hAnsiTheme="minorHAnsi" w:cstheme="minorBidi"/>
            <w:smallCaps w:val="0"/>
            <w:sz w:val="22"/>
            <w:szCs w:val="22"/>
            <w:lang w:eastAsia="en-US"/>
          </w:rPr>
          <w:tab/>
        </w:r>
        <w:r w:rsidRPr="00DE1067">
          <w:rPr>
            <w:rStyle w:val="Hyperlink"/>
          </w:rPr>
          <w:t>Developing an application in the graphical editor</w:t>
        </w:r>
        <w:r>
          <w:rPr>
            <w:webHidden/>
          </w:rPr>
          <w:tab/>
        </w:r>
        <w:r>
          <w:rPr>
            <w:webHidden/>
          </w:rPr>
          <w:fldChar w:fldCharType="begin"/>
        </w:r>
        <w:r>
          <w:rPr>
            <w:webHidden/>
          </w:rPr>
          <w:instrText xml:space="preserve"> PAGEREF _Toc448321236 \h </w:instrText>
        </w:r>
        <w:r>
          <w:rPr>
            <w:webHidden/>
          </w:rPr>
        </w:r>
        <w:r>
          <w:rPr>
            <w:webHidden/>
          </w:rPr>
          <w:fldChar w:fldCharType="separate"/>
        </w:r>
        <w:r>
          <w:rPr>
            <w:webHidden/>
          </w:rPr>
          <w:t>11</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7" w:history="1">
        <w:r w:rsidRPr="00DE1067">
          <w:rPr>
            <w:rStyle w:val="Hyperlink"/>
          </w:rPr>
          <w:t>1.6</w:t>
        </w:r>
        <w:r>
          <w:rPr>
            <w:rFonts w:asciiTheme="minorHAnsi" w:eastAsiaTheme="minorEastAsia" w:hAnsiTheme="minorHAnsi" w:cstheme="minorBidi"/>
            <w:smallCaps w:val="0"/>
            <w:sz w:val="22"/>
            <w:szCs w:val="22"/>
            <w:lang w:eastAsia="en-US"/>
          </w:rPr>
          <w:tab/>
        </w:r>
        <w:r w:rsidRPr="00DE1067">
          <w:rPr>
            <w:rStyle w:val="Hyperlink"/>
          </w:rPr>
          <w:t>Running an Application</w:t>
        </w:r>
        <w:r>
          <w:rPr>
            <w:webHidden/>
          </w:rPr>
          <w:tab/>
        </w:r>
        <w:r>
          <w:rPr>
            <w:webHidden/>
          </w:rPr>
          <w:fldChar w:fldCharType="begin"/>
        </w:r>
        <w:r>
          <w:rPr>
            <w:webHidden/>
          </w:rPr>
          <w:instrText xml:space="preserve"> PAGEREF _Toc448321237 \h </w:instrText>
        </w:r>
        <w:r>
          <w:rPr>
            <w:webHidden/>
          </w:rPr>
        </w:r>
        <w:r>
          <w:rPr>
            <w:webHidden/>
          </w:rPr>
          <w:fldChar w:fldCharType="separate"/>
        </w:r>
        <w:r>
          <w:rPr>
            <w:webHidden/>
          </w:rPr>
          <w:t>20</w:t>
        </w:r>
        <w:r>
          <w:rPr>
            <w:webHidden/>
          </w:rPr>
          <w:fldChar w:fldCharType="end"/>
        </w:r>
      </w:hyperlink>
    </w:p>
    <w:p w:rsidR="00402B99" w:rsidRDefault="00402B99" w:rsidP="00402B99">
      <w:pPr>
        <w:pStyle w:val="TOC1"/>
        <w:rPr>
          <w:rFonts w:asciiTheme="minorHAnsi" w:eastAsiaTheme="minorEastAsia" w:hAnsiTheme="minorHAnsi" w:cstheme="minorBidi"/>
          <w:sz w:val="22"/>
          <w:szCs w:val="22"/>
        </w:rPr>
      </w:pPr>
      <w:hyperlink w:anchor="_Toc448321238" w:history="1">
        <w:r w:rsidRPr="00DE1067">
          <w:rPr>
            <w:rStyle w:val="Hyperlink"/>
          </w:rPr>
          <w:t>Lab 2</w:t>
        </w:r>
        <w:r>
          <w:rPr>
            <w:rFonts w:asciiTheme="minorHAnsi" w:eastAsiaTheme="minorEastAsia" w:hAnsiTheme="minorHAnsi" w:cstheme="minorBidi"/>
            <w:sz w:val="22"/>
            <w:szCs w:val="22"/>
          </w:rPr>
          <w:tab/>
        </w:r>
        <w:r w:rsidRPr="00DE1067">
          <w:rPr>
            <w:rStyle w:val="Hyperlink"/>
          </w:rPr>
          <w:t>Und</w:t>
        </w:r>
        <w:bookmarkStart w:id="1" w:name="_GoBack"/>
        <w:bookmarkEnd w:id="1"/>
        <w:r w:rsidRPr="00DE1067">
          <w:rPr>
            <w:rStyle w:val="Hyperlink"/>
          </w:rPr>
          <w:t>erstanding the flow of data</w:t>
        </w:r>
        <w:r>
          <w:rPr>
            <w:webHidden/>
          </w:rPr>
          <w:tab/>
        </w:r>
        <w:r>
          <w:rPr>
            <w:webHidden/>
          </w:rPr>
          <w:fldChar w:fldCharType="begin"/>
        </w:r>
        <w:r>
          <w:rPr>
            <w:webHidden/>
          </w:rPr>
          <w:instrText xml:space="preserve"> PAGEREF _Toc448321238 \h </w:instrText>
        </w:r>
        <w:r>
          <w:rPr>
            <w:webHidden/>
          </w:rPr>
        </w:r>
        <w:r>
          <w:rPr>
            <w:webHidden/>
          </w:rPr>
          <w:fldChar w:fldCharType="separate"/>
        </w:r>
        <w:r>
          <w:rPr>
            <w:webHidden/>
          </w:rPr>
          <w:t>24</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39" w:history="1">
        <w:r w:rsidRPr="00DE1067">
          <w:rPr>
            <w:rStyle w:val="Hyperlink"/>
          </w:rPr>
          <w:t>2.1</w:t>
        </w:r>
        <w:r>
          <w:rPr>
            <w:rFonts w:asciiTheme="minorHAnsi" w:eastAsiaTheme="minorEastAsia" w:hAnsiTheme="minorHAnsi" w:cstheme="minorBidi"/>
            <w:smallCaps w:val="0"/>
            <w:sz w:val="22"/>
            <w:szCs w:val="22"/>
            <w:lang w:eastAsia="en-US"/>
          </w:rPr>
          <w:tab/>
        </w:r>
        <w:r w:rsidRPr="00DE1067">
          <w:rPr>
            <w:rStyle w:val="Hyperlink"/>
          </w:rPr>
          <w:t>Building on the previous results</w:t>
        </w:r>
        <w:r>
          <w:rPr>
            <w:webHidden/>
          </w:rPr>
          <w:tab/>
        </w:r>
        <w:r>
          <w:rPr>
            <w:webHidden/>
          </w:rPr>
          <w:fldChar w:fldCharType="begin"/>
        </w:r>
        <w:r>
          <w:rPr>
            <w:webHidden/>
          </w:rPr>
          <w:instrText xml:space="preserve"> PAGEREF _Toc448321239 \h </w:instrText>
        </w:r>
        <w:r>
          <w:rPr>
            <w:webHidden/>
          </w:rPr>
        </w:r>
        <w:r>
          <w:rPr>
            <w:webHidden/>
          </w:rPr>
          <w:fldChar w:fldCharType="separate"/>
        </w:r>
        <w:r>
          <w:rPr>
            <w:webHidden/>
          </w:rPr>
          <w:t>24</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0" w:history="1">
        <w:r w:rsidRPr="00DE1067">
          <w:rPr>
            <w:rStyle w:val="Hyperlink"/>
          </w:rPr>
          <w:t>2.2</w:t>
        </w:r>
        <w:r>
          <w:rPr>
            <w:rFonts w:asciiTheme="minorHAnsi" w:eastAsiaTheme="minorEastAsia" w:hAnsiTheme="minorHAnsi" w:cstheme="minorBidi"/>
            <w:smallCaps w:val="0"/>
            <w:sz w:val="22"/>
            <w:szCs w:val="22"/>
            <w:lang w:eastAsia="en-US"/>
          </w:rPr>
          <w:tab/>
        </w:r>
        <w:r w:rsidRPr="00DE1067">
          <w:rPr>
            <w:rStyle w:val="Hyperlink"/>
          </w:rPr>
          <w:t>Enhancing the application</w:t>
        </w:r>
        <w:r>
          <w:rPr>
            <w:webHidden/>
          </w:rPr>
          <w:tab/>
        </w:r>
        <w:r>
          <w:rPr>
            <w:webHidden/>
          </w:rPr>
          <w:fldChar w:fldCharType="begin"/>
        </w:r>
        <w:r>
          <w:rPr>
            <w:webHidden/>
          </w:rPr>
          <w:instrText xml:space="preserve"> PAGEREF _Toc448321240 \h </w:instrText>
        </w:r>
        <w:r>
          <w:rPr>
            <w:webHidden/>
          </w:rPr>
        </w:r>
        <w:r>
          <w:rPr>
            <w:webHidden/>
          </w:rPr>
          <w:fldChar w:fldCharType="separate"/>
        </w:r>
        <w:r>
          <w:rPr>
            <w:webHidden/>
          </w:rPr>
          <w:t>24</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1" w:history="1">
        <w:r w:rsidRPr="00DE1067">
          <w:rPr>
            <w:rStyle w:val="Hyperlink"/>
          </w:rPr>
          <w:t>2.3</w:t>
        </w:r>
        <w:r>
          <w:rPr>
            <w:rFonts w:asciiTheme="minorHAnsi" w:eastAsiaTheme="minorEastAsia" w:hAnsiTheme="minorHAnsi" w:cstheme="minorBidi"/>
            <w:smallCaps w:val="0"/>
            <w:sz w:val="22"/>
            <w:szCs w:val="22"/>
            <w:lang w:eastAsia="en-US"/>
          </w:rPr>
          <w:tab/>
        </w:r>
        <w:r w:rsidRPr="00DE1067">
          <w:rPr>
            <w:rStyle w:val="Hyperlink"/>
          </w:rPr>
          <w:t>Monitoring the application with the Instance Graph</w:t>
        </w:r>
        <w:r>
          <w:rPr>
            <w:webHidden/>
          </w:rPr>
          <w:tab/>
        </w:r>
        <w:r>
          <w:rPr>
            <w:webHidden/>
          </w:rPr>
          <w:fldChar w:fldCharType="begin"/>
        </w:r>
        <w:r>
          <w:rPr>
            <w:webHidden/>
          </w:rPr>
          <w:instrText xml:space="preserve"> PAGEREF _Toc448321241 \h </w:instrText>
        </w:r>
        <w:r>
          <w:rPr>
            <w:webHidden/>
          </w:rPr>
        </w:r>
        <w:r>
          <w:rPr>
            <w:webHidden/>
          </w:rPr>
          <w:fldChar w:fldCharType="separate"/>
        </w:r>
        <w:r>
          <w:rPr>
            <w:webHidden/>
          </w:rPr>
          <w:t>26</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2" w:history="1">
        <w:r w:rsidRPr="00DE1067">
          <w:rPr>
            <w:rStyle w:val="Hyperlink"/>
          </w:rPr>
          <w:t>2.4</w:t>
        </w:r>
        <w:r>
          <w:rPr>
            <w:rFonts w:asciiTheme="minorHAnsi" w:eastAsiaTheme="minorEastAsia" w:hAnsiTheme="minorHAnsi" w:cstheme="minorBidi"/>
            <w:smallCaps w:val="0"/>
            <w:sz w:val="22"/>
            <w:szCs w:val="22"/>
            <w:lang w:eastAsia="en-US"/>
          </w:rPr>
          <w:tab/>
        </w:r>
        <w:r w:rsidRPr="00DE1067">
          <w:rPr>
            <w:rStyle w:val="Hyperlink"/>
          </w:rPr>
          <w:t>Viewing stream data</w:t>
        </w:r>
        <w:r>
          <w:rPr>
            <w:webHidden/>
          </w:rPr>
          <w:tab/>
        </w:r>
        <w:r>
          <w:rPr>
            <w:webHidden/>
          </w:rPr>
          <w:fldChar w:fldCharType="begin"/>
        </w:r>
        <w:r>
          <w:rPr>
            <w:webHidden/>
          </w:rPr>
          <w:instrText xml:space="preserve"> PAGEREF _Toc448321242 \h </w:instrText>
        </w:r>
        <w:r>
          <w:rPr>
            <w:webHidden/>
          </w:rPr>
        </w:r>
        <w:r>
          <w:rPr>
            <w:webHidden/>
          </w:rPr>
          <w:fldChar w:fldCharType="separate"/>
        </w:r>
        <w:r>
          <w:rPr>
            <w:webHidden/>
          </w:rPr>
          <w:t>29</w:t>
        </w:r>
        <w:r>
          <w:rPr>
            <w:webHidden/>
          </w:rPr>
          <w:fldChar w:fldCharType="end"/>
        </w:r>
      </w:hyperlink>
    </w:p>
    <w:p w:rsidR="00402B99" w:rsidRDefault="00402B99" w:rsidP="00402B99">
      <w:pPr>
        <w:pStyle w:val="TOC1"/>
        <w:rPr>
          <w:rFonts w:asciiTheme="minorHAnsi" w:eastAsiaTheme="minorEastAsia" w:hAnsiTheme="minorHAnsi" w:cstheme="minorBidi"/>
          <w:sz w:val="22"/>
          <w:szCs w:val="22"/>
        </w:rPr>
      </w:pPr>
      <w:hyperlink w:anchor="_Toc448321243" w:history="1">
        <w:r w:rsidRPr="00DE1067">
          <w:rPr>
            <w:rStyle w:val="Hyperlink"/>
          </w:rPr>
          <w:t>Lab 3</w:t>
        </w:r>
        <w:r>
          <w:rPr>
            <w:rFonts w:asciiTheme="minorHAnsi" w:eastAsiaTheme="minorEastAsia" w:hAnsiTheme="minorHAnsi" w:cstheme="minorBidi"/>
            <w:sz w:val="22"/>
            <w:szCs w:val="22"/>
          </w:rPr>
          <w:tab/>
        </w:r>
        <w:r w:rsidRPr="00DE1067">
          <w:rPr>
            <w:rStyle w:val="Hyperlink"/>
          </w:rPr>
          <w:t>Enhanced analytics</w:t>
        </w:r>
        <w:r>
          <w:rPr>
            <w:webHidden/>
          </w:rPr>
          <w:tab/>
        </w:r>
        <w:r>
          <w:rPr>
            <w:webHidden/>
          </w:rPr>
          <w:fldChar w:fldCharType="begin"/>
        </w:r>
        <w:r>
          <w:rPr>
            <w:webHidden/>
          </w:rPr>
          <w:instrText xml:space="preserve"> PAGEREF _Toc448321243 \h </w:instrText>
        </w:r>
        <w:r>
          <w:rPr>
            <w:webHidden/>
          </w:rPr>
        </w:r>
        <w:r>
          <w:rPr>
            <w:webHidden/>
          </w:rPr>
          <w:fldChar w:fldCharType="separate"/>
        </w:r>
        <w:r>
          <w:rPr>
            <w:webHidden/>
          </w:rPr>
          <w:t>31</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4" w:history="1">
        <w:r w:rsidRPr="00DE1067">
          <w:rPr>
            <w:rStyle w:val="Hyperlink"/>
          </w:rPr>
          <w:t>3.1</w:t>
        </w:r>
        <w:r>
          <w:rPr>
            <w:rFonts w:asciiTheme="minorHAnsi" w:eastAsiaTheme="minorEastAsia" w:hAnsiTheme="minorHAnsi" w:cstheme="minorBidi"/>
            <w:smallCaps w:val="0"/>
            <w:sz w:val="22"/>
            <w:szCs w:val="22"/>
            <w:lang w:eastAsia="en-US"/>
          </w:rPr>
          <w:tab/>
        </w:r>
        <w:r w:rsidRPr="00DE1067">
          <w:rPr>
            <w:rStyle w:val="Hyperlink"/>
          </w:rPr>
          <w:t>Building on the previous results</w:t>
        </w:r>
        <w:r>
          <w:rPr>
            <w:webHidden/>
          </w:rPr>
          <w:tab/>
        </w:r>
        <w:r>
          <w:rPr>
            <w:webHidden/>
          </w:rPr>
          <w:fldChar w:fldCharType="begin"/>
        </w:r>
        <w:r>
          <w:rPr>
            <w:webHidden/>
          </w:rPr>
          <w:instrText xml:space="preserve"> PAGEREF _Toc448321244 \h </w:instrText>
        </w:r>
        <w:r>
          <w:rPr>
            <w:webHidden/>
          </w:rPr>
        </w:r>
        <w:r>
          <w:rPr>
            <w:webHidden/>
          </w:rPr>
          <w:fldChar w:fldCharType="separate"/>
        </w:r>
        <w:r>
          <w:rPr>
            <w:webHidden/>
          </w:rPr>
          <w:t>31</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5" w:history="1">
        <w:r w:rsidRPr="00DE1067">
          <w:rPr>
            <w:rStyle w:val="Hyperlink"/>
          </w:rPr>
          <w:t>3.2</w:t>
        </w:r>
        <w:r>
          <w:rPr>
            <w:rFonts w:asciiTheme="minorHAnsi" w:eastAsiaTheme="minorEastAsia" w:hAnsiTheme="minorHAnsi" w:cstheme="minorBidi"/>
            <w:smallCaps w:val="0"/>
            <w:sz w:val="22"/>
            <w:szCs w:val="22"/>
            <w:lang w:eastAsia="en-US"/>
          </w:rPr>
          <w:tab/>
        </w:r>
        <w:r w:rsidRPr="00DE1067">
          <w:rPr>
            <w:rStyle w:val="Hyperlink"/>
          </w:rPr>
          <w:t>A window-based operator</w:t>
        </w:r>
        <w:r>
          <w:rPr>
            <w:webHidden/>
          </w:rPr>
          <w:tab/>
        </w:r>
        <w:r>
          <w:rPr>
            <w:webHidden/>
          </w:rPr>
          <w:fldChar w:fldCharType="begin"/>
        </w:r>
        <w:r>
          <w:rPr>
            <w:webHidden/>
          </w:rPr>
          <w:instrText xml:space="preserve"> PAGEREF _Toc448321245 \h </w:instrText>
        </w:r>
        <w:r>
          <w:rPr>
            <w:webHidden/>
          </w:rPr>
        </w:r>
        <w:r>
          <w:rPr>
            <w:webHidden/>
          </w:rPr>
          <w:fldChar w:fldCharType="separate"/>
        </w:r>
        <w:r>
          <w:rPr>
            <w:webHidden/>
          </w:rPr>
          <w:t>31</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6" w:history="1">
        <w:r w:rsidRPr="00DE1067">
          <w:rPr>
            <w:rStyle w:val="Hyperlink"/>
          </w:rPr>
          <w:t>3.3</w:t>
        </w:r>
        <w:r>
          <w:rPr>
            <w:rFonts w:asciiTheme="minorHAnsi" w:eastAsiaTheme="minorEastAsia" w:hAnsiTheme="minorHAnsi" w:cstheme="minorBidi"/>
            <w:smallCaps w:val="0"/>
            <w:sz w:val="22"/>
            <w:szCs w:val="22"/>
            <w:lang w:eastAsia="en-US"/>
          </w:rPr>
          <w:tab/>
        </w:r>
        <w:r w:rsidRPr="00DE1067">
          <w:rPr>
            <w:rStyle w:val="Hyperlink"/>
          </w:rPr>
          <w:t>The Streams Console</w:t>
        </w:r>
        <w:r>
          <w:rPr>
            <w:webHidden/>
          </w:rPr>
          <w:tab/>
        </w:r>
        <w:r>
          <w:rPr>
            <w:webHidden/>
          </w:rPr>
          <w:fldChar w:fldCharType="begin"/>
        </w:r>
        <w:r>
          <w:rPr>
            <w:webHidden/>
          </w:rPr>
          <w:instrText xml:space="preserve"> PAGEREF _Toc448321246 \h </w:instrText>
        </w:r>
        <w:r>
          <w:rPr>
            <w:webHidden/>
          </w:rPr>
        </w:r>
        <w:r>
          <w:rPr>
            <w:webHidden/>
          </w:rPr>
          <w:fldChar w:fldCharType="separate"/>
        </w:r>
        <w:r>
          <w:rPr>
            <w:webHidden/>
          </w:rPr>
          <w:t>35</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7" w:history="1">
        <w:r w:rsidRPr="00DE1067">
          <w:rPr>
            <w:rStyle w:val="Hyperlink"/>
          </w:rPr>
          <w:t>3.4</w:t>
        </w:r>
        <w:r>
          <w:rPr>
            <w:rFonts w:asciiTheme="minorHAnsi" w:eastAsiaTheme="minorEastAsia" w:hAnsiTheme="minorHAnsi" w:cstheme="minorBidi"/>
            <w:smallCaps w:val="0"/>
            <w:sz w:val="22"/>
            <w:szCs w:val="22"/>
            <w:lang w:eastAsia="en-US"/>
          </w:rPr>
          <w:tab/>
        </w:r>
        <w:r w:rsidRPr="00DE1067">
          <w:rPr>
            <w:rStyle w:val="Hyperlink"/>
          </w:rPr>
          <w:t>The application dashboard</w:t>
        </w:r>
        <w:r>
          <w:rPr>
            <w:webHidden/>
          </w:rPr>
          <w:tab/>
        </w:r>
        <w:r>
          <w:rPr>
            <w:webHidden/>
          </w:rPr>
          <w:fldChar w:fldCharType="begin"/>
        </w:r>
        <w:r>
          <w:rPr>
            <w:webHidden/>
          </w:rPr>
          <w:instrText xml:space="preserve"> PAGEREF _Toc448321247 \h </w:instrText>
        </w:r>
        <w:r>
          <w:rPr>
            <w:webHidden/>
          </w:rPr>
        </w:r>
        <w:r>
          <w:rPr>
            <w:webHidden/>
          </w:rPr>
          <w:fldChar w:fldCharType="separate"/>
        </w:r>
        <w:r>
          <w:rPr>
            <w:webHidden/>
          </w:rPr>
          <w:t>37</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8" w:history="1">
        <w:r w:rsidRPr="00DE1067">
          <w:rPr>
            <w:rStyle w:val="Hyperlink"/>
          </w:rPr>
          <w:t>3.5</w:t>
        </w:r>
        <w:r>
          <w:rPr>
            <w:rFonts w:asciiTheme="minorHAnsi" w:eastAsiaTheme="minorEastAsia" w:hAnsiTheme="minorHAnsi" w:cstheme="minorBidi"/>
            <w:smallCaps w:val="0"/>
            <w:sz w:val="22"/>
            <w:szCs w:val="22"/>
            <w:lang w:eastAsia="en-US"/>
          </w:rPr>
          <w:tab/>
        </w:r>
        <w:r w:rsidRPr="00DE1067">
          <w:rPr>
            <w:rStyle w:val="Hyperlink"/>
          </w:rPr>
          <w:t>Optional: watching back-pressure develop</w:t>
        </w:r>
        <w:r>
          <w:rPr>
            <w:webHidden/>
          </w:rPr>
          <w:tab/>
        </w:r>
        <w:r>
          <w:rPr>
            <w:webHidden/>
          </w:rPr>
          <w:fldChar w:fldCharType="begin"/>
        </w:r>
        <w:r>
          <w:rPr>
            <w:webHidden/>
          </w:rPr>
          <w:instrText xml:space="preserve"> PAGEREF _Toc448321248 \h </w:instrText>
        </w:r>
        <w:r>
          <w:rPr>
            <w:webHidden/>
          </w:rPr>
        </w:r>
        <w:r>
          <w:rPr>
            <w:webHidden/>
          </w:rPr>
          <w:fldChar w:fldCharType="separate"/>
        </w:r>
        <w:r>
          <w:rPr>
            <w:webHidden/>
          </w:rPr>
          <w:t>38</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49" w:history="1">
        <w:r w:rsidRPr="00DE1067">
          <w:rPr>
            <w:rStyle w:val="Hyperlink"/>
          </w:rPr>
          <w:t>3.6</w:t>
        </w:r>
        <w:r>
          <w:rPr>
            <w:rFonts w:asciiTheme="minorHAnsi" w:eastAsiaTheme="minorEastAsia" w:hAnsiTheme="minorHAnsi" w:cstheme="minorBidi"/>
            <w:smallCaps w:val="0"/>
            <w:sz w:val="22"/>
            <w:szCs w:val="22"/>
            <w:lang w:eastAsia="en-US"/>
          </w:rPr>
          <w:tab/>
        </w:r>
        <w:r w:rsidRPr="00DE1067">
          <w:rPr>
            <w:rStyle w:val="Hyperlink"/>
          </w:rPr>
          <w:t>Monitoring a job</w:t>
        </w:r>
        <w:r>
          <w:rPr>
            <w:webHidden/>
          </w:rPr>
          <w:tab/>
        </w:r>
        <w:r>
          <w:rPr>
            <w:webHidden/>
          </w:rPr>
          <w:fldChar w:fldCharType="begin"/>
        </w:r>
        <w:r>
          <w:rPr>
            <w:webHidden/>
          </w:rPr>
          <w:instrText xml:space="preserve"> PAGEREF _Toc448321249 \h </w:instrText>
        </w:r>
        <w:r>
          <w:rPr>
            <w:webHidden/>
          </w:rPr>
        </w:r>
        <w:r>
          <w:rPr>
            <w:webHidden/>
          </w:rPr>
          <w:fldChar w:fldCharType="separate"/>
        </w:r>
        <w:r>
          <w:rPr>
            <w:webHidden/>
          </w:rPr>
          <w:t>39</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0" w:history="1">
        <w:r w:rsidRPr="00DE1067">
          <w:rPr>
            <w:rStyle w:val="Hyperlink"/>
          </w:rPr>
          <w:t>3.7</w:t>
        </w:r>
        <w:r>
          <w:rPr>
            <w:rFonts w:asciiTheme="minorHAnsi" w:eastAsiaTheme="minorEastAsia" w:hAnsiTheme="minorHAnsi" w:cstheme="minorBidi"/>
            <w:smallCaps w:val="0"/>
            <w:sz w:val="22"/>
            <w:szCs w:val="22"/>
            <w:lang w:eastAsia="en-US"/>
          </w:rPr>
          <w:tab/>
        </w:r>
        <w:r w:rsidRPr="00DE1067">
          <w:rPr>
            <w:rStyle w:val="Hyperlink"/>
          </w:rPr>
          <w:t>Visualizing data</w:t>
        </w:r>
        <w:r>
          <w:rPr>
            <w:webHidden/>
          </w:rPr>
          <w:tab/>
        </w:r>
        <w:r>
          <w:rPr>
            <w:webHidden/>
          </w:rPr>
          <w:fldChar w:fldCharType="begin"/>
        </w:r>
        <w:r>
          <w:rPr>
            <w:webHidden/>
          </w:rPr>
          <w:instrText xml:space="preserve"> PAGEREF _Toc448321250 \h </w:instrText>
        </w:r>
        <w:r>
          <w:rPr>
            <w:webHidden/>
          </w:rPr>
        </w:r>
        <w:r>
          <w:rPr>
            <w:webHidden/>
          </w:rPr>
          <w:fldChar w:fldCharType="separate"/>
        </w:r>
        <w:r>
          <w:rPr>
            <w:webHidden/>
          </w:rPr>
          <w:t>40</w:t>
        </w:r>
        <w:r>
          <w:rPr>
            <w:webHidden/>
          </w:rPr>
          <w:fldChar w:fldCharType="end"/>
        </w:r>
      </w:hyperlink>
    </w:p>
    <w:p w:rsidR="00402B99" w:rsidRDefault="00402B99" w:rsidP="00402B99">
      <w:pPr>
        <w:pStyle w:val="TOC1"/>
        <w:rPr>
          <w:rFonts w:asciiTheme="minorHAnsi" w:eastAsiaTheme="minorEastAsia" w:hAnsiTheme="minorHAnsi" w:cstheme="minorBidi"/>
          <w:szCs w:val="22"/>
        </w:rPr>
      </w:pPr>
      <w:hyperlink w:anchor="_Toc448321251" w:history="1">
        <w:r w:rsidRPr="00DE1067">
          <w:rPr>
            <w:rStyle w:val="Hyperlink"/>
          </w:rPr>
          <w:t>Lab 4</w:t>
        </w:r>
        <w:r>
          <w:rPr>
            <w:rFonts w:asciiTheme="minorHAnsi" w:eastAsiaTheme="minorEastAsia" w:hAnsiTheme="minorHAnsi" w:cstheme="minorBidi"/>
            <w:szCs w:val="22"/>
          </w:rPr>
          <w:tab/>
        </w:r>
        <w:r w:rsidRPr="00DE1067">
          <w:rPr>
            <w:rStyle w:val="Hyperlink"/>
          </w:rPr>
          <w:t>Modular application design with exported streams</w:t>
        </w:r>
        <w:r>
          <w:rPr>
            <w:webHidden/>
          </w:rPr>
          <w:tab/>
        </w:r>
        <w:r>
          <w:rPr>
            <w:webHidden/>
          </w:rPr>
          <w:fldChar w:fldCharType="begin"/>
        </w:r>
        <w:r>
          <w:rPr>
            <w:webHidden/>
          </w:rPr>
          <w:instrText xml:space="preserve"> PAGEREF _Toc448321251 \h </w:instrText>
        </w:r>
        <w:r>
          <w:rPr>
            <w:webHidden/>
          </w:rPr>
        </w:r>
        <w:r>
          <w:rPr>
            <w:webHidden/>
          </w:rPr>
          <w:fldChar w:fldCharType="separate"/>
        </w:r>
        <w:r>
          <w:rPr>
            <w:webHidden/>
          </w:rPr>
          <w:t>43</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2" w:history="1">
        <w:r w:rsidRPr="00DE1067">
          <w:rPr>
            <w:rStyle w:val="Hyperlink"/>
          </w:rPr>
          <w:t>4.1</w:t>
        </w:r>
        <w:r>
          <w:rPr>
            <w:rFonts w:asciiTheme="minorHAnsi" w:eastAsiaTheme="minorEastAsia" w:hAnsiTheme="minorHAnsi" w:cstheme="minorBidi"/>
            <w:smallCaps w:val="0"/>
            <w:sz w:val="22"/>
            <w:szCs w:val="22"/>
            <w:lang w:eastAsia="en-US"/>
          </w:rPr>
          <w:tab/>
        </w:r>
        <w:r w:rsidRPr="00DE1067">
          <w:rPr>
            <w:rStyle w:val="Hyperlink"/>
          </w:rPr>
          <w:t>Building on the previous results</w:t>
        </w:r>
        <w:r>
          <w:rPr>
            <w:webHidden/>
          </w:rPr>
          <w:tab/>
        </w:r>
        <w:r>
          <w:rPr>
            <w:webHidden/>
          </w:rPr>
          <w:fldChar w:fldCharType="begin"/>
        </w:r>
        <w:r>
          <w:rPr>
            <w:webHidden/>
          </w:rPr>
          <w:instrText xml:space="preserve"> PAGEREF _Toc448321252 \h </w:instrText>
        </w:r>
        <w:r>
          <w:rPr>
            <w:webHidden/>
          </w:rPr>
        </w:r>
        <w:r>
          <w:rPr>
            <w:webHidden/>
          </w:rPr>
          <w:fldChar w:fldCharType="separate"/>
        </w:r>
        <w:r>
          <w:rPr>
            <w:webHidden/>
          </w:rPr>
          <w:t>43</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3" w:history="1">
        <w:r w:rsidRPr="00DE1067">
          <w:rPr>
            <w:rStyle w:val="Hyperlink"/>
          </w:rPr>
          <w:t>4.2</w:t>
        </w:r>
        <w:r>
          <w:rPr>
            <w:rFonts w:asciiTheme="minorHAnsi" w:eastAsiaTheme="minorEastAsia" w:hAnsiTheme="minorHAnsi" w:cstheme="minorBidi"/>
            <w:smallCaps w:val="0"/>
            <w:sz w:val="22"/>
            <w:szCs w:val="22"/>
            <w:lang w:eastAsia="en-US"/>
          </w:rPr>
          <w:tab/>
        </w:r>
        <w:r w:rsidRPr="00DE1067">
          <w:rPr>
            <w:rStyle w:val="Hyperlink"/>
          </w:rPr>
          <w:t>Adding a test for unexpected data</w:t>
        </w:r>
        <w:r>
          <w:rPr>
            <w:webHidden/>
          </w:rPr>
          <w:tab/>
        </w:r>
        <w:r>
          <w:rPr>
            <w:webHidden/>
          </w:rPr>
          <w:fldChar w:fldCharType="begin"/>
        </w:r>
        <w:r>
          <w:rPr>
            <w:webHidden/>
          </w:rPr>
          <w:instrText xml:space="preserve"> PAGEREF _Toc448321253 \h </w:instrText>
        </w:r>
        <w:r>
          <w:rPr>
            <w:webHidden/>
          </w:rPr>
        </w:r>
        <w:r>
          <w:rPr>
            <w:webHidden/>
          </w:rPr>
          <w:fldChar w:fldCharType="separate"/>
        </w:r>
        <w:r>
          <w:rPr>
            <w:webHidden/>
          </w:rPr>
          <w:t>43</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4" w:history="1">
        <w:r w:rsidRPr="00DE1067">
          <w:rPr>
            <w:rStyle w:val="Hyperlink"/>
          </w:rPr>
          <w:t>4.3</w:t>
        </w:r>
        <w:r>
          <w:rPr>
            <w:rFonts w:asciiTheme="minorHAnsi" w:eastAsiaTheme="minorEastAsia" w:hAnsiTheme="minorHAnsi" w:cstheme="minorBidi"/>
            <w:smallCaps w:val="0"/>
            <w:sz w:val="22"/>
            <w:szCs w:val="22"/>
            <w:lang w:eastAsia="en-US"/>
          </w:rPr>
          <w:tab/>
        </w:r>
        <w:r w:rsidRPr="00DE1067">
          <w:rPr>
            <w:rStyle w:val="Hyperlink"/>
          </w:rPr>
          <w:t>Splitting off the ingest module</w:t>
        </w:r>
        <w:r>
          <w:rPr>
            <w:webHidden/>
          </w:rPr>
          <w:tab/>
        </w:r>
        <w:r>
          <w:rPr>
            <w:webHidden/>
          </w:rPr>
          <w:fldChar w:fldCharType="begin"/>
        </w:r>
        <w:r>
          <w:rPr>
            <w:webHidden/>
          </w:rPr>
          <w:instrText xml:space="preserve"> PAGEREF _Toc448321254 \h </w:instrText>
        </w:r>
        <w:r>
          <w:rPr>
            <w:webHidden/>
          </w:rPr>
        </w:r>
        <w:r>
          <w:rPr>
            <w:webHidden/>
          </w:rPr>
          <w:fldChar w:fldCharType="separate"/>
        </w:r>
        <w:r>
          <w:rPr>
            <w:webHidden/>
          </w:rPr>
          <w:t>47</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5" w:history="1">
        <w:r w:rsidRPr="00DE1067">
          <w:rPr>
            <w:rStyle w:val="Hyperlink"/>
          </w:rPr>
          <w:t>4.4</w:t>
        </w:r>
        <w:r>
          <w:rPr>
            <w:rFonts w:asciiTheme="minorHAnsi" w:eastAsiaTheme="minorEastAsia" w:hAnsiTheme="minorHAnsi" w:cstheme="minorBidi"/>
            <w:smallCaps w:val="0"/>
            <w:sz w:val="22"/>
            <w:szCs w:val="22"/>
            <w:lang w:eastAsia="en-US"/>
          </w:rPr>
          <w:tab/>
        </w:r>
        <w:r w:rsidRPr="00DE1067">
          <w:rPr>
            <w:rStyle w:val="Hyperlink"/>
          </w:rPr>
          <w:t>Adding a live feed</w:t>
        </w:r>
        <w:r>
          <w:rPr>
            <w:webHidden/>
          </w:rPr>
          <w:tab/>
        </w:r>
        <w:r>
          <w:rPr>
            <w:webHidden/>
          </w:rPr>
          <w:fldChar w:fldCharType="begin"/>
        </w:r>
        <w:r>
          <w:rPr>
            <w:webHidden/>
          </w:rPr>
          <w:instrText xml:space="preserve"> PAGEREF _Toc448321255 \h </w:instrText>
        </w:r>
        <w:r>
          <w:rPr>
            <w:webHidden/>
          </w:rPr>
        </w:r>
        <w:r>
          <w:rPr>
            <w:webHidden/>
          </w:rPr>
          <w:fldChar w:fldCharType="separate"/>
        </w:r>
        <w:r>
          <w:rPr>
            <w:webHidden/>
          </w:rPr>
          <w:t>50</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6" w:history="1">
        <w:r w:rsidRPr="00DE1067">
          <w:rPr>
            <w:rStyle w:val="Hyperlink"/>
          </w:rPr>
          <w:t>4.5</w:t>
        </w:r>
        <w:r>
          <w:rPr>
            <w:rFonts w:asciiTheme="minorHAnsi" w:eastAsiaTheme="minorEastAsia" w:hAnsiTheme="minorHAnsi" w:cstheme="minorBidi"/>
            <w:smallCaps w:val="0"/>
            <w:sz w:val="22"/>
            <w:szCs w:val="22"/>
            <w:lang w:eastAsia="en-US"/>
          </w:rPr>
          <w:tab/>
        </w:r>
        <w:r w:rsidRPr="00DE1067">
          <w:rPr>
            <w:rStyle w:val="Hyperlink"/>
          </w:rPr>
          <w:t>Showing location data on the map</w:t>
        </w:r>
        <w:r>
          <w:rPr>
            <w:webHidden/>
          </w:rPr>
          <w:tab/>
        </w:r>
        <w:r>
          <w:rPr>
            <w:webHidden/>
          </w:rPr>
          <w:fldChar w:fldCharType="begin"/>
        </w:r>
        <w:r>
          <w:rPr>
            <w:webHidden/>
          </w:rPr>
          <w:instrText xml:space="preserve"> PAGEREF _Toc448321256 \h </w:instrText>
        </w:r>
        <w:r>
          <w:rPr>
            <w:webHidden/>
          </w:rPr>
        </w:r>
        <w:r>
          <w:rPr>
            <w:webHidden/>
          </w:rPr>
          <w:fldChar w:fldCharType="separate"/>
        </w:r>
        <w:r>
          <w:rPr>
            <w:webHidden/>
          </w:rPr>
          <w:t>52</w:t>
        </w:r>
        <w:r>
          <w:rPr>
            <w:webHidden/>
          </w:rPr>
          <w:fldChar w:fldCharType="end"/>
        </w:r>
      </w:hyperlink>
    </w:p>
    <w:p w:rsidR="00402B99" w:rsidRDefault="00402B99">
      <w:pPr>
        <w:pStyle w:val="TOC2"/>
        <w:rPr>
          <w:rFonts w:asciiTheme="minorHAnsi" w:eastAsiaTheme="minorEastAsia" w:hAnsiTheme="minorHAnsi" w:cstheme="minorBidi"/>
          <w:smallCaps w:val="0"/>
          <w:sz w:val="22"/>
          <w:szCs w:val="22"/>
          <w:lang w:eastAsia="en-US"/>
        </w:rPr>
      </w:pPr>
      <w:hyperlink w:anchor="_Toc448321257" w:history="1">
        <w:r w:rsidRPr="00DE1067">
          <w:rPr>
            <w:rStyle w:val="Hyperlink"/>
          </w:rPr>
          <w:t>4.6</w:t>
        </w:r>
        <w:r>
          <w:rPr>
            <w:rFonts w:asciiTheme="minorHAnsi" w:eastAsiaTheme="minorEastAsia" w:hAnsiTheme="minorHAnsi" w:cstheme="minorBidi"/>
            <w:smallCaps w:val="0"/>
            <w:sz w:val="22"/>
            <w:szCs w:val="22"/>
            <w:lang w:eastAsia="en-US"/>
          </w:rPr>
          <w:tab/>
        </w:r>
        <w:r w:rsidRPr="00DE1067">
          <w:rPr>
            <w:rStyle w:val="Hyperlink"/>
          </w:rPr>
          <w:t>Putting it all together</w:t>
        </w:r>
        <w:r>
          <w:rPr>
            <w:webHidden/>
          </w:rPr>
          <w:tab/>
        </w:r>
        <w:r>
          <w:rPr>
            <w:webHidden/>
          </w:rPr>
          <w:fldChar w:fldCharType="begin"/>
        </w:r>
        <w:r>
          <w:rPr>
            <w:webHidden/>
          </w:rPr>
          <w:instrText xml:space="preserve"> PAGEREF _Toc448321257 \h </w:instrText>
        </w:r>
        <w:r>
          <w:rPr>
            <w:webHidden/>
          </w:rPr>
        </w:r>
        <w:r>
          <w:rPr>
            <w:webHidden/>
          </w:rPr>
          <w:fldChar w:fldCharType="separate"/>
        </w:r>
        <w:r>
          <w:rPr>
            <w:webHidden/>
          </w:rPr>
          <w:t>53</w:t>
        </w:r>
        <w:r>
          <w:rPr>
            <w:webHidden/>
          </w:rPr>
          <w:fldChar w:fldCharType="end"/>
        </w:r>
      </w:hyperlink>
    </w:p>
    <w:p w:rsidR="00446F12" w:rsidRDefault="00482DB3" w:rsidP="008B34C9">
      <w:pPr>
        <w:rPr>
          <w:rFonts w:ascii="Arial Bold" w:eastAsia="SimSun" w:hAnsi="Arial Bold" w:cs="Arial Bold"/>
          <w:b/>
          <w:bCs/>
          <w:caps/>
          <w:noProof/>
          <w:sz w:val="18"/>
          <w:szCs w:val="20"/>
          <w:lang w:eastAsia="zh-CN"/>
        </w:rPr>
        <w:sectPr w:rsidR="00446F12" w:rsidSect="00CE4E7D">
          <w:headerReference w:type="default" r:id="rId14"/>
          <w:footerReference w:type="default" r:id="rId15"/>
          <w:pgSz w:w="12240" w:h="15840" w:code="1"/>
          <w:pgMar w:top="1440" w:right="1008" w:bottom="1440" w:left="1008" w:header="432" w:footer="720" w:gutter="0"/>
          <w:cols w:space="720"/>
          <w:docGrid w:linePitch="360"/>
        </w:sectPr>
      </w:pPr>
      <w:r>
        <w:rPr>
          <w:rFonts w:ascii="Arial Bold" w:eastAsia="SimSun" w:hAnsi="Arial Bold" w:cs="Arial Bold" w:hint="eastAsia"/>
          <w:noProof/>
          <w:sz w:val="18"/>
          <w:szCs w:val="20"/>
          <w:lang w:eastAsia="zh-CN"/>
        </w:rPr>
        <w:fldChar w:fldCharType="end"/>
      </w:r>
    </w:p>
    <w:p w:rsidR="00A07836" w:rsidRPr="00625674" w:rsidRDefault="004727E1" w:rsidP="004727E1">
      <w:pPr>
        <w:pStyle w:val="Heading4"/>
      </w:pPr>
      <w:bookmarkStart w:id="2" w:name="_Toc448321226"/>
      <w:r>
        <w:lastRenderedPageBreak/>
        <w:t>Overview</w:t>
      </w:r>
      <w:bookmarkEnd w:id="2"/>
    </w:p>
    <w:p w:rsidR="00A07836" w:rsidRDefault="00866DDC" w:rsidP="00E80A51">
      <w:pPr>
        <w:pStyle w:val="BodyText"/>
      </w:pPr>
      <w:r>
        <w:t>IBM Streams (</w:t>
      </w:r>
      <w:r w:rsidR="00A07836" w:rsidRPr="00866DDC">
        <w:rPr>
          <w:i/>
        </w:rPr>
        <w:t>Streams</w:t>
      </w:r>
      <w:r w:rsidR="00A07836">
        <w:t xml:space="preserve">) enables </w:t>
      </w:r>
      <w:r w:rsidR="00174544">
        <w:t xml:space="preserve">the </w:t>
      </w:r>
      <w:r w:rsidR="00A07836">
        <w:t xml:space="preserve">continuous </w:t>
      </w:r>
      <w:r w:rsidR="00174544">
        <w:t xml:space="preserve">processing </w:t>
      </w:r>
      <w:r w:rsidR="00A07836">
        <w:t xml:space="preserve">and fast analysis of </w:t>
      </w:r>
      <w:r w:rsidR="002828B3">
        <w:t xml:space="preserve">possibly </w:t>
      </w:r>
      <w:r w:rsidR="00A07836">
        <w:t xml:space="preserve">massive volumes of moving data </w:t>
      </w:r>
      <w:r w:rsidR="00174544">
        <w:t xml:space="preserve">to </w:t>
      </w:r>
      <w:r w:rsidR="00A07836">
        <w:t xml:space="preserve">speed </w:t>
      </w:r>
      <w:r w:rsidR="006562D5">
        <w:t xml:space="preserve">up business insight and decision </w:t>
      </w:r>
      <w:r w:rsidR="00A07836">
        <w:t xml:space="preserve">making. Streams provides an execution platform for user-developed applications that ingest, filter, analyze, and correlate the information in </w:t>
      </w:r>
      <w:r w:rsidR="002828B3">
        <w:t xml:space="preserve">streaming </w:t>
      </w:r>
      <w:r w:rsidR="00A07836">
        <w:t>data.</w:t>
      </w:r>
    </w:p>
    <w:p w:rsidR="002C1CD4" w:rsidRDefault="002C1CD4" w:rsidP="002C1CD4">
      <w:pPr>
        <w:pStyle w:val="Caption"/>
        <w:keepNext w:val="0"/>
      </w:pPr>
      <w:r>
        <w:rPr>
          <w:noProof/>
        </w:rPr>
        <w:drawing>
          <wp:inline distT="0" distB="0" distL="0" distR="0" wp14:anchorId="7BBDDF1D" wp14:editId="3E2548B5">
            <wp:extent cx="6492240" cy="1630680"/>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1630680"/>
                    </a:xfrm>
                    <a:prstGeom prst="rect">
                      <a:avLst/>
                    </a:prstGeom>
                  </pic:spPr>
                </pic:pic>
              </a:graphicData>
            </a:graphic>
          </wp:inline>
        </w:drawing>
      </w:r>
      <w:bookmarkStart w:id="3" w:name="_Ref355210736"/>
      <w:r w:rsidRPr="002C1CD4">
        <w:t xml:space="preserve"> </w:t>
      </w:r>
      <w:r>
        <w:t xml:space="preserve">Figure </w:t>
      </w:r>
      <w:fldSimple w:instr=" SEQ Figure \* ARABIC ">
        <w:r w:rsidR="00625674">
          <w:rPr>
            <w:noProof/>
          </w:rPr>
          <w:t>1</w:t>
        </w:r>
      </w:fldSimple>
      <w:bookmarkEnd w:id="3"/>
      <w:r>
        <w:t>.</w:t>
      </w:r>
      <w:r w:rsidRPr="00A1233A">
        <w:t xml:space="preserve"> </w:t>
      </w:r>
      <w:r>
        <w:t>A Streams application, represented as a graph of connected operators</w:t>
      </w:r>
    </w:p>
    <w:p w:rsidR="00A07836" w:rsidRDefault="003755B0" w:rsidP="00E80A51">
      <w:pPr>
        <w:pStyle w:val="BodyText"/>
      </w:pPr>
      <w:r>
        <w:fldChar w:fldCharType="begin"/>
      </w:r>
      <w:r>
        <w:instrText xml:space="preserve"> REF _Ref447195244 \h </w:instrText>
      </w:r>
      <w:r>
        <w:fldChar w:fldCharType="separate"/>
      </w:r>
      <w:r w:rsidR="00625674">
        <w:t xml:space="preserve">Table </w:t>
      </w:r>
      <w:r w:rsidR="00625674">
        <w:rPr>
          <w:noProof/>
        </w:rPr>
        <w:t>1</w:t>
      </w:r>
      <w:r>
        <w:fldChar w:fldCharType="end"/>
      </w:r>
      <w:r>
        <w:t xml:space="preserve"> </w:t>
      </w:r>
      <w:r>
        <w:fldChar w:fldCharType="begin"/>
      </w:r>
      <w:r>
        <w:instrText xml:space="preserve"> REF _Ref447195251 \p \h </w:instrText>
      </w:r>
      <w:r>
        <w:fldChar w:fldCharType="separate"/>
      </w:r>
      <w:r w:rsidR="00625674">
        <w:t>below</w:t>
      </w:r>
      <w:r>
        <w:fldChar w:fldCharType="end"/>
      </w:r>
      <w:r>
        <w:t xml:space="preserve"> lists the </w:t>
      </w:r>
      <w:r w:rsidR="00A07836">
        <w:t>major components</w:t>
      </w:r>
      <w:r>
        <w:t xml:space="preserve"> that make up the Streams platform.</w:t>
      </w:r>
    </w:p>
    <w:p w:rsidR="00174544" w:rsidRDefault="00174544" w:rsidP="00174544">
      <w:pPr>
        <w:pStyle w:val="Caption"/>
      </w:pPr>
      <w:bookmarkStart w:id="4" w:name="_Ref447195244"/>
      <w:bookmarkStart w:id="5" w:name="_Ref447195251"/>
      <w:r>
        <w:t xml:space="preserve">Table </w:t>
      </w:r>
      <w:fldSimple w:instr=" SEQ Table \* ARABIC ">
        <w:r w:rsidR="00625674">
          <w:rPr>
            <w:noProof/>
          </w:rPr>
          <w:t>1</w:t>
        </w:r>
      </w:fldSimple>
      <w:bookmarkEnd w:id="4"/>
      <w:r>
        <w:t>. Streams major components</w:t>
      </w:r>
      <w:bookmarkEnd w:id="5"/>
    </w:p>
    <w:tbl>
      <w:tblPr>
        <w:tblW w:w="10198"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1E0" w:firstRow="1" w:lastRow="1" w:firstColumn="1" w:lastColumn="1" w:noHBand="0" w:noVBand="0"/>
      </w:tblPr>
      <w:tblGrid>
        <w:gridCol w:w="2728"/>
        <w:gridCol w:w="7470"/>
      </w:tblGrid>
      <w:tr w:rsidR="00174544" w:rsidRPr="005C6FE1" w:rsidTr="003755B0">
        <w:trPr>
          <w:cantSplit/>
          <w:trHeight w:val="338"/>
        </w:trPr>
        <w:tc>
          <w:tcPr>
            <w:tcW w:w="2728" w:type="dxa"/>
            <w:shd w:val="clear" w:color="auto" w:fill="000000"/>
            <w:vAlign w:val="bottom"/>
          </w:tcPr>
          <w:p w:rsidR="00174544" w:rsidRPr="007176DE" w:rsidRDefault="00174544" w:rsidP="00174544">
            <w:pPr>
              <w:pStyle w:val="TableTitle"/>
            </w:pPr>
            <w:r>
              <w:t>Component</w:t>
            </w:r>
          </w:p>
        </w:tc>
        <w:tc>
          <w:tcPr>
            <w:tcW w:w="7470" w:type="dxa"/>
            <w:shd w:val="clear" w:color="auto" w:fill="000000"/>
            <w:vAlign w:val="bottom"/>
          </w:tcPr>
          <w:p w:rsidR="00174544" w:rsidRPr="00320C53" w:rsidRDefault="00174544" w:rsidP="00174544">
            <w:pPr>
              <w:pStyle w:val="TableTitle"/>
            </w:pPr>
            <w:r>
              <w:t>Description</w:t>
            </w:r>
          </w:p>
        </w:tc>
      </w:tr>
      <w:tr w:rsidR="00174544" w:rsidRPr="005C6FE1" w:rsidTr="003755B0">
        <w:trPr>
          <w:cantSplit/>
          <w:trHeight w:val="305"/>
        </w:trPr>
        <w:tc>
          <w:tcPr>
            <w:tcW w:w="2728" w:type="dxa"/>
            <w:shd w:val="clear" w:color="auto" w:fill="auto"/>
            <w:vAlign w:val="center"/>
          </w:tcPr>
          <w:p w:rsidR="00174544" w:rsidRPr="007176DE" w:rsidRDefault="00174544" w:rsidP="00174544">
            <w:pPr>
              <w:pStyle w:val="TableText"/>
            </w:pPr>
            <w:r>
              <w:t>Streams runtime</w:t>
            </w:r>
          </w:p>
        </w:tc>
        <w:tc>
          <w:tcPr>
            <w:tcW w:w="7470" w:type="dxa"/>
            <w:shd w:val="clear" w:color="auto" w:fill="auto"/>
            <w:vAlign w:val="center"/>
          </w:tcPr>
          <w:p w:rsidR="00174544" w:rsidRPr="001E087E" w:rsidRDefault="003755B0" w:rsidP="003755B0">
            <w:pPr>
              <w:pStyle w:val="TableText"/>
            </w:pPr>
            <w:r>
              <w:t>A set of processes that work together to let you run stream processing applications on a group of host computers (“resources”) in a cluster.</w:t>
            </w:r>
          </w:p>
        </w:tc>
      </w:tr>
      <w:tr w:rsidR="00174544" w:rsidRPr="005C6FE1" w:rsidTr="003755B0">
        <w:trPr>
          <w:cantSplit/>
          <w:trHeight w:val="278"/>
        </w:trPr>
        <w:tc>
          <w:tcPr>
            <w:tcW w:w="2728" w:type="dxa"/>
            <w:shd w:val="clear" w:color="auto" w:fill="auto"/>
            <w:vAlign w:val="center"/>
          </w:tcPr>
          <w:p w:rsidR="00174544" w:rsidRPr="00174544" w:rsidRDefault="00174544" w:rsidP="00174544">
            <w:pPr>
              <w:pStyle w:val="TableText"/>
            </w:pPr>
            <w:r>
              <w:t>Streams Studio (</w:t>
            </w:r>
            <w:r>
              <w:rPr>
                <w:i/>
              </w:rPr>
              <w:t>Studio</w:t>
            </w:r>
            <w:r>
              <w:t>)</w:t>
            </w:r>
          </w:p>
        </w:tc>
        <w:tc>
          <w:tcPr>
            <w:tcW w:w="7470" w:type="dxa"/>
            <w:shd w:val="clear" w:color="auto" w:fill="auto"/>
            <w:vAlign w:val="center"/>
          </w:tcPr>
          <w:p w:rsidR="00174544" w:rsidRPr="007176DE" w:rsidRDefault="003755B0" w:rsidP="003755B0">
            <w:pPr>
              <w:pStyle w:val="TableText"/>
              <w:rPr>
                <w:rStyle w:val="Code-Font"/>
                <w:bCs/>
              </w:rPr>
            </w:pPr>
            <w:r>
              <w:t>An Eclipse-based Integrated Development Environment (IDE) for creating, compiling, running, visualizing, and debugging Streams applications.</w:t>
            </w:r>
          </w:p>
        </w:tc>
      </w:tr>
      <w:tr w:rsidR="00174544" w:rsidRPr="005C6FE1" w:rsidTr="003755B0">
        <w:trPr>
          <w:cantSplit/>
          <w:trHeight w:val="278"/>
        </w:trPr>
        <w:tc>
          <w:tcPr>
            <w:tcW w:w="2728" w:type="dxa"/>
            <w:shd w:val="clear" w:color="auto" w:fill="auto"/>
            <w:vAlign w:val="center"/>
          </w:tcPr>
          <w:p w:rsidR="00174544" w:rsidRPr="007176DE" w:rsidRDefault="00174544" w:rsidP="00174544">
            <w:pPr>
              <w:pStyle w:val="TableText"/>
            </w:pPr>
            <w:r>
              <w:t>Streams Console</w:t>
            </w:r>
          </w:p>
        </w:tc>
        <w:tc>
          <w:tcPr>
            <w:tcW w:w="7470" w:type="dxa"/>
            <w:shd w:val="clear" w:color="auto" w:fill="auto"/>
            <w:vAlign w:val="center"/>
          </w:tcPr>
          <w:p w:rsidR="00174544" w:rsidRDefault="003755B0" w:rsidP="003755B0">
            <w:pPr>
              <w:pStyle w:val="TableText"/>
              <w:rPr>
                <w:rStyle w:val="Code-Font"/>
                <w:bCs/>
              </w:rPr>
            </w:pPr>
            <w:r>
              <w:t>A web-based graphical user interface for managing and monitoring the runtime environment and applications.</w:t>
            </w:r>
          </w:p>
        </w:tc>
      </w:tr>
      <w:tr w:rsidR="00174544" w:rsidRPr="005C6FE1" w:rsidTr="003755B0">
        <w:trPr>
          <w:cantSplit/>
          <w:trHeight w:val="278"/>
        </w:trPr>
        <w:tc>
          <w:tcPr>
            <w:tcW w:w="2728" w:type="dxa"/>
            <w:shd w:val="clear" w:color="auto" w:fill="auto"/>
            <w:vAlign w:val="center"/>
          </w:tcPr>
          <w:p w:rsidR="00174544" w:rsidRPr="007176DE" w:rsidRDefault="00174544" w:rsidP="00174544">
            <w:pPr>
              <w:pStyle w:val="TableText"/>
            </w:pPr>
            <w:r>
              <w:t>Streams Processing Language (SPL)</w:t>
            </w:r>
          </w:p>
        </w:tc>
        <w:tc>
          <w:tcPr>
            <w:tcW w:w="7470" w:type="dxa"/>
            <w:shd w:val="clear" w:color="auto" w:fill="auto"/>
            <w:vAlign w:val="center"/>
          </w:tcPr>
          <w:p w:rsidR="00174544" w:rsidRPr="007176DE" w:rsidRDefault="003755B0" w:rsidP="003755B0">
            <w:pPr>
              <w:pStyle w:val="TableText"/>
            </w:pPr>
            <w:r>
              <w:t>A declarative and procedural language and framework for writing stream processing applications.</w:t>
            </w:r>
          </w:p>
        </w:tc>
      </w:tr>
      <w:tr w:rsidR="003755B0" w:rsidRPr="005C6FE1" w:rsidTr="003755B0">
        <w:trPr>
          <w:cantSplit/>
          <w:trHeight w:val="278"/>
        </w:trPr>
        <w:tc>
          <w:tcPr>
            <w:tcW w:w="2728" w:type="dxa"/>
            <w:shd w:val="clear" w:color="auto" w:fill="auto"/>
            <w:vAlign w:val="center"/>
          </w:tcPr>
          <w:p w:rsidR="003755B0" w:rsidRDefault="003755B0" w:rsidP="00174544">
            <w:pPr>
              <w:pStyle w:val="TableText"/>
            </w:pPr>
            <w:r>
              <w:t>Development and management interfaces</w:t>
            </w:r>
          </w:p>
        </w:tc>
        <w:tc>
          <w:tcPr>
            <w:tcW w:w="7470" w:type="dxa"/>
            <w:shd w:val="clear" w:color="auto" w:fill="auto"/>
            <w:vAlign w:val="center"/>
          </w:tcPr>
          <w:p w:rsidR="003755B0" w:rsidRDefault="003755B0" w:rsidP="00B14AFA">
            <w:pPr>
              <w:pStyle w:val="TableText"/>
            </w:pPr>
            <w:r>
              <w:t xml:space="preserve">APIs for creating building blocks (toolkits) and interfaces for interacting </w:t>
            </w:r>
            <w:r w:rsidR="00B14AFA">
              <w:t xml:space="preserve">manually and </w:t>
            </w:r>
            <w:r>
              <w:t>programmatically with the runtime and applications.</w:t>
            </w:r>
          </w:p>
        </w:tc>
      </w:tr>
    </w:tbl>
    <w:p w:rsidR="00A07836" w:rsidRDefault="002C1CD4" w:rsidP="004727E1">
      <w:pPr>
        <w:pStyle w:val="Heading5"/>
      </w:pPr>
      <w:bookmarkStart w:id="6" w:name="_Toc448321227"/>
      <w:r>
        <w:t>About this Lab</w:t>
      </w:r>
      <w:bookmarkEnd w:id="6"/>
    </w:p>
    <w:p w:rsidR="00A07836" w:rsidRDefault="00A07836" w:rsidP="002C1CD4">
      <w:pPr>
        <w:pStyle w:val="BodyText"/>
      </w:pPr>
      <w:r>
        <w:t xml:space="preserve">The </w:t>
      </w:r>
      <w:r w:rsidR="002C1CD4">
        <w:t>purpose of this lab is to introduce</w:t>
      </w:r>
      <w:r>
        <w:t xml:space="preserve"> many of the components and features of Streams Studio while developing a small sample application. While the underlying SPL code is always accessible, this lab requires no direct programming and will not dwell on syntax and other features of SPL.</w:t>
      </w:r>
    </w:p>
    <w:p w:rsidR="002C1CD4" w:rsidRDefault="002C1CD4" w:rsidP="00A81136">
      <w:pPr>
        <w:pStyle w:val="BodyText"/>
      </w:pPr>
      <w:r>
        <w:t xml:space="preserve">The basis of this lab is a simple example from a </w:t>
      </w:r>
      <w:r w:rsidRPr="00866DDC">
        <w:rPr>
          <w:i/>
        </w:rPr>
        <w:t>connected-car</w:t>
      </w:r>
      <w:r>
        <w:t xml:space="preserve"> automotive scenario: handling vehicle locations and speeds (and other variables). </w:t>
      </w:r>
    </w:p>
    <w:p w:rsidR="00A07836" w:rsidRDefault="002C1CD4" w:rsidP="00D13820">
      <w:pPr>
        <w:pStyle w:val="BodyText"/>
        <w:keepNext/>
      </w:pPr>
      <w:r>
        <w:lastRenderedPageBreak/>
        <w:t xml:space="preserve">Through </w:t>
      </w:r>
      <w:r w:rsidR="00A07836">
        <w:t>this lab</w:t>
      </w:r>
      <w:r>
        <w:t>, you will learn</w:t>
      </w:r>
      <w:r w:rsidR="00A07836">
        <w:t>:</w:t>
      </w:r>
    </w:p>
    <w:p w:rsidR="00A07836" w:rsidRDefault="00856A83" w:rsidP="00856A83">
      <w:pPr>
        <w:pStyle w:val="ListBullet"/>
      </w:pPr>
      <w:r>
        <w:t xml:space="preserve">The basics </w:t>
      </w:r>
      <w:r w:rsidR="00A07836">
        <w:t xml:space="preserve">of </w:t>
      </w:r>
      <w:r w:rsidR="00DF45B7">
        <w:t>stream computing</w:t>
      </w:r>
      <w:r w:rsidR="002C1CD4">
        <w:t xml:space="preserve">, </w:t>
      </w:r>
      <w:r w:rsidR="00A07836">
        <w:t xml:space="preserve">the </w:t>
      </w:r>
      <w:r w:rsidR="00DF45B7">
        <w:t xml:space="preserve">fundamental concepts of </w:t>
      </w:r>
      <w:r w:rsidR="002C1CD4">
        <w:t xml:space="preserve">Streams, and the Streams </w:t>
      </w:r>
      <w:r w:rsidR="00DF45B7">
        <w:t>runtime environment</w:t>
      </w:r>
    </w:p>
    <w:p w:rsidR="00A07836" w:rsidRDefault="00856A83" w:rsidP="008137BB">
      <w:pPr>
        <w:pStyle w:val="ListBullet"/>
      </w:pPr>
      <w:r>
        <w:t xml:space="preserve">How to use </w:t>
      </w:r>
      <w:r w:rsidR="00A07836">
        <w:t>Streams Studio</w:t>
      </w:r>
      <w:r>
        <w:t xml:space="preserve"> for </w:t>
      </w:r>
      <w:r w:rsidR="00907235">
        <w:t>creating</w:t>
      </w:r>
      <w:r w:rsidR="00A07836">
        <w:t xml:space="preserve"> and </w:t>
      </w:r>
      <w:r w:rsidR="00907235">
        <w:t xml:space="preserve">importing </w:t>
      </w:r>
      <w:r w:rsidR="00A07836">
        <w:t>projects</w:t>
      </w:r>
      <w:r>
        <w:t>,</w:t>
      </w:r>
      <w:r w:rsidR="00907235">
        <w:t xml:space="preserve"> s</w:t>
      </w:r>
      <w:r w:rsidR="00A07836">
        <w:t>ubmit</w:t>
      </w:r>
      <w:r w:rsidR="00907235">
        <w:t>ting</w:t>
      </w:r>
      <w:r w:rsidR="00A07836">
        <w:t xml:space="preserve"> and cancel</w:t>
      </w:r>
      <w:r w:rsidR="00907235">
        <w:t>ing jobs</w:t>
      </w:r>
      <w:r>
        <w:t>,</w:t>
      </w:r>
      <w:r w:rsidR="00907235">
        <w:t xml:space="preserve"> and v</w:t>
      </w:r>
      <w:r w:rsidR="00A07836">
        <w:t>iew</w:t>
      </w:r>
      <w:r w:rsidR="00907235">
        <w:t>ing</w:t>
      </w:r>
      <w:r w:rsidR="00A07836">
        <w:t xml:space="preserve"> jobs, health, metrics</w:t>
      </w:r>
      <w:r w:rsidR="00CB7A03">
        <w:t>, and data</w:t>
      </w:r>
    </w:p>
    <w:p w:rsidR="00A07836" w:rsidRDefault="00856A83" w:rsidP="008137BB">
      <w:pPr>
        <w:pStyle w:val="ListBullet"/>
      </w:pPr>
      <w:r>
        <w:t xml:space="preserve">How to use the </w:t>
      </w:r>
      <w:r w:rsidR="00907235">
        <w:t>graphical editor</w:t>
      </w:r>
      <w:r>
        <w:t xml:space="preserve"> to </w:t>
      </w:r>
      <w:r w:rsidR="00907235">
        <w:t>d</w:t>
      </w:r>
      <w:r w:rsidR="00A07836">
        <w:t xml:space="preserve">esign </w:t>
      </w:r>
      <w:r>
        <w:t xml:space="preserve">and enhance a Streams </w:t>
      </w:r>
      <w:r w:rsidR="00A07836">
        <w:t xml:space="preserve">application </w:t>
      </w:r>
    </w:p>
    <w:p w:rsidR="00A21DFD" w:rsidRDefault="00856A83" w:rsidP="00A21DFD">
      <w:pPr>
        <w:pStyle w:val="ListBullet"/>
      </w:pPr>
      <w:r>
        <w:t xml:space="preserve">How to use </w:t>
      </w:r>
      <w:r w:rsidR="00A21DFD">
        <w:t>the data visualization capabilities in the Streams Console</w:t>
      </w:r>
    </w:p>
    <w:p w:rsidR="00A07836" w:rsidRDefault="00856A83" w:rsidP="004727E1">
      <w:pPr>
        <w:pStyle w:val="Heading5"/>
      </w:pPr>
      <w:bookmarkStart w:id="7" w:name="_Toc448321228"/>
      <w:r>
        <w:t>Lab Structure</w:t>
      </w:r>
      <w:bookmarkEnd w:id="7"/>
    </w:p>
    <w:p w:rsidR="00A35F0F" w:rsidRDefault="00A35F0F" w:rsidP="00A35F0F">
      <w:pPr>
        <w:pStyle w:val="BodyText"/>
      </w:pPr>
      <w:r>
        <w:t>The lab is broken into four parts</w:t>
      </w:r>
      <w:r w:rsidR="00856A83">
        <w:t xml:space="preserve">, each part providing the foundation for the next. To ensure </w:t>
      </w:r>
    </w:p>
    <w:p w:rsidR="00A35F0F" w:rsidRDefault="00A35F0F" w:rsidP="00A35F0F">
      <w:pPr>
        <w:pStyle w:val="BodyText"/>
      </w:pPr>
      <w:r>
        <w:rPr>
          <w:b/>
        </w:rPr>
        <w:t>Part</w:t>
      </w:r>
      <w:r w:rsidRPr="006A3DBB">
        <w:rPr>
          <w:b/>
        </w:rPr>
        <w:t xml:space="preserve"> 1</w:t>
      </w:r>
      <w:r>
        <w:rPr>
          <w:b/>
        </w:rPr>
        <w:t xml:space="preserve"> </w:t>
      </w:r>
      <w:r>
        <w:t xml:space="preserve">– A simple Streams </w:t>
      </w:r>
      <w:proofErr w:type="gramStart"/>
      <w:r>
        <w:t>app.</w:t>
      </w:r>
      <w:proofErr w:type="gramEnd"/>
      <w:r>
        <w:t xml:space="preserve"> Open Streams Studio; explore its views. Create an SPL application project; create an application graph with three operators; configure the operators. Run the application and verify the results.</w:t>
      </w:r>
    </w:p>
    <w:p w:rsidR="00A35F0F" w:rsidRDefault="00A35F0F" w:rsidP="00A35F0F">
      <w:pPr>
        <w:pStyle w:val="BodyText"/>
      </w:pPr>
      <w:r>
        <w:rPr>
          <w:b/>
        </w:rPr>
        <w:t>Part</w:t>
      </w:r>
      <w:r w:rsidRPr="006A3DBB">
        <w:rPr>
          <w:b/>
        </w:rPr>
        <w:t xml:space="preserve"> 2</w:t>
      </w:r>
      <w:r>
        <w:rPr>
          <w:b/>
        </w:rPr>
        <w:t xml:space="preserve"> </w:t>
      </w:r>
      <w:r>
        <w:t>– Enhance the app: add the ability to read multiple files from a given directory and slow down the flow so you can watch things happen. Learn about jobs and PEs. Use the Instance Graph to monitor the stream flows and show data.</w:t>
      </w:r>
    </w:p>
    <w:p w:rsidR="00A35F0F" w:rsidRDefault="00A35F0F" w:rsidP="00A35F0F">
      <w:pPr>
        <w:pStyle w:val="BodyText"/>
      </w:pPr>
      <w:r>
        <w:rPr>
          <w:b/>
        </w:rPr>
        <w:t>Part</w:t>
      </w:r>
      <w:r w:rsidRPr="006A3DBB">
        <w:rPr>
          <w:b/>
        </w:rPr>
        <w:t xml:space="preserve"> 3 </w:t>
      </w:r>
      <w:r>
        <w:t>– Enhance the app: add an operator to compute the average speed every five observations, separately</w:t>
      </w:r>
      <w:r w:rsidRPr="002F1890">
        <w:t xml:space="preserve"> </w:t>
      </w:r>
      <w:r>
        <w:t>for two cars. Add another operator to check the vehicle ID format and separate records with an unexpected ID structure onto an error stream.</w:t>
      </w:r>
      <w:r w:rsidRPr="007778AD">
        <w:t xml:space="preserve"> </w:t>
      </w:r>
      <w:r>
        <w:t>Use the Streams Console to visualize results.</w:t>
      </w:r>
    </w:p>
    <w:p w:rsidR="00A35F0F" w:rsidRPr="00A07836" w:rsidRDefault="00A35F0F" w:rsidP="00A35F0F">
      <w:pPr>
        <w:pStyle w:val="BodyText"/>
      </w:pPr>
      <w:r>
        <w:rPr>
          <w:b/>
        </w:rPr>
        <w:t>Part</w:t>
      </w:r>
      <w:r w:rsidRPr="006A3DBB">
        <w:rPr>
          <w:b/>
        </w:rPr>
        <w:t xml:space="preserve"> 4</w:t>
      </w:r>
      <w:r>
        <w:rPr>
          <w:b/>
        </w:rPr>
        <w:t xml:space="preserve"> </w:t>
      </w:r>
      <w:r>
        <w:t>– Enhance the app: Use exported application streams to create a modular application. If possible (internet access required), bring in live data. Show the live and simulated location data on a map.</w:t>
      </w:r>
    </w:p>
    <w:p w:rsidR="00856A83" w:rsidRDefault="00856A83" w:rsidP="008C71AF">
      <w:pPr>
        <w:pStyle w:val="BodyText"/>
      </w:pPr>
      <w:bookmarkStart w:id="8" w:name="_Toc291760862"/>
      <w:r>
        <w:t>To encourage experimentation and exploration, the lab installation includes prebuilt projects that represent the “correct” result of each part.</w:t>
      </w:r>
      <w:r w:rsidR="002E75F9">
        <w:t xml:space="preserve"> This way, you can experiment and get yourself in trouble any way you like in any part and still go on to the next part with everything in place, simply by importing one of the provided projects.</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8137BB" w:rsidTr="002E75F9">
        <w:trPr>
          <w:cantSplit/>
          <w:jc w:val="center"/>
        </w:trPr>
        <w:tc>
          <w:tcPr>
            <w:tcW w:w="1098" w:type="dxa"/>
            <w:shd w:val="clear" w:color="auto" w:fill="E0E0E0"/>
            <w:vAlign w:val="center"/>
          </w:tcPr>
          <w:p w:rsidR="008137BB" w:rsidRDefault="008137BB" w:rsidP="008137BB">
            <w:pPr>
              <w:pStyle w:val="BodyText"/>
              <w:keepLines/>
            </w:pPr>
            <w:r w:rsidRPr="00B92FF1">
              <w:rPr>
                <w:noProof/>
                <w:lang w:eastAsia="en-US"/>
              </w:rPr>
              <w:drawing>
                <wp:inline distT="0" distB="0" distL="0" distR="0" wp14:anchorId="37631442" wp14:editId="6F0CECE8">
                  <wp:extent cx="548640" cy="548640"/>
                  <wp:effectExtent l="0" t="0" r="0" b="0"/>
                  <wp:docPr id="19" name="Picture 19"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8137BB" w:rsidRDefault="008137BB" w:rsidP="008137BB">
            <w:pPr>
              <w:pStyle w:val="InformationBoxTitle"/>
            </w:pPr>
            <w:r>
              <w:t>A word about these lab instructions</w:t>
            </w:r>
          </w:p>
          <w:p w:rsidR="008137BB" w:rsidRDefault="008137BB" w:rsidP="008137BB">
            <w:pPr>
              <w:pStyle w:val="InformationBoxBody"/>
            </w:pPr>
            <w:r>
              <w:t xml:space="preserve">The sections in this guide usually begin with a description of what you’re about to learn or accomplish. These are meant to set the stage, but they don’t tell you </w:t>
            </w:r>
            <w:r w:rsidR="002E75F9">
              <w:t xml:space="preserve">exactly </w:t>
            </w:r>
            <w:r>
              <w:t>what to do or how to do it. They are always followed by detailed, numbered, step-by-step instructions. If you’re daring and want to figure it out yourself, of course, go for it; but if you’re wondering what to do next, just keep reading to find the actual steps.</w:t>
            </w:r>
          </w:p>
        </w:tc>
      </w:tr>
    </w:tbl>
    <w:p w:rsidR="00320C53" w:rsidRPr="005C6FE1" w:rsidRDefault="00320C53" w:rsidP="004727E1">
      <w:pPr>
        <w:pStyle w:val="Heading5"/>
      </w:pPr>
      <w:bookmarkStart w:id="9" w:name="_Toc448321229"/>
      <w:r w:rsidRPr="005C6FE1">
        <w:t xml:space="preserve">Lab </w:t>
      </w:r>
      <w:r w:rsidR="000D64F5" w:rsidRPr="005C6FE1">
        <w:t>environment</w:t>
      </w:r>
      <w:bookmarkEnd w:id="8"/>
      <w:bookmarkEnd w:id="9"/>
    </w:p>
    <w:p w:rsidR="00320C53" w:rsidRPr="005C6FE1" w:rsidRDefault="002E75F9" w:rsidP="00320C53">
      <w:pPr>
        <w:pStyle w:val="BodyText"/>
      </w:pPr>
      <w:r>
        <w:t>These</w:t>
      </w:r>
      <w:r w:rsidR="007502F7">
        <w:t xml:space="preserve"> lab instructions </w:t>
      </w:r>
      <w:r>
        <w:t xml:space="preserve">assume that you are using </w:t>
      </w:r>
      <w:r w:rsidR="007502F7">
        <w:t>the</w:t>
      </w:r>
      <w:r>
        <w:t xml:space="preserve"> current</w:t>
      </w:r>
      <w:r w:rsidR="007502F7">
        <w:t xml:space="preserve"> </w:t>
      </w:r>
      <w:hyperlink r:id="rId18" w:history="1">
        <w:r w:rsidR="00DC78C8">
          <w:rPr>
            <w:rStyle w:val="Hyperlink"/>
          </w:rPr>
          <w:t>IBM</w:t>
        </w:r>
        <w:r w:rsidR="007502F7" w:rsidRPr="007778AD">
          <w:rPr>
            <w:rStyle w:val="Hyperlink"/>
          </w:rPr>
          <w:t xml:space="preserve"> Streams Quick Start Edition</w:t>
        </w:r>
      </w:hyperlink>
      <w:r w:rsidR="007502F7">
        <w:t xml:space="preserve"> (QSE) VMware Image. </w:t>
      </w:r>
      <w:r w:rsidR="00320C53" w:rsidRPr="005C6FE1">
        <w:t xml:space="preserve">The following is already installed on </w:t>
      </w:r>
      <w:r w:rsidR="007778AD">
        <w:t>that</w:t>
      </w:r>
      <w:r w:rsidR="00320C53" w:rsidRPr="005C6FE1">
        <w:t xml:space="preserve"> image:</w:t>
      </w:r>
    </w:p>
    <w:p w:rsidR="00320C53" w:rsidRPr="005C6FE1" w:rsidRDefault="00320C53" w:rsidP="00320C53">
      <w:pPr>
        <w:pStyle w:val="ListBullet"/>
      </w:pPr>
      <w:r w:rsidRPr="005C6FE1">
        <w:t xml:space="preserve">Red Hat Enterprise Linux </w:t>
      </w:r>
      <w:r w:rsidR="00F6707F">
        <w:t>6</w:t>
      </w:r>
      <w:r w:rsidR="001662E1">
        <w:t>.5</w:t>
      </w:r>
      <w:r>
        <w:t xml:space="preserve"> (64-bit)</w:t>
      </w:r>
    </w:p>
    <w:p w:rsidR="00320C53" w:rsidRPr="005C6FE1" w:rsidRDefault="00320C53" w:rsidP="00320C53">
      <w:pPr>
        <w:pStyle w:val="ListBullet"/>
      </w:pPr>
      <w:r>
        <w:t xml:space="preserve">IBM Streams </w:t>
      </w:r>
      <w:r w:rsidR="001662E1">
        <w:t xml:space="preserve">QSE </w:t>
      </w:r>
      <w:r w:rsidR="00DC78C8">
        <w:t>4.1</w:t>
      </w:r>
      <w:r w:rsidR="00C0619D">
        <w:t>.</w:t>
      </w:r>
      <w:r w:rsidR="002E75F9">
        <w:t>1.0</w:t>
      </w:r>
      <w:r w:rsidR="00595ABE">
        <w:t>, including Streams Studio</w:t>
      </w:r>
    </w:p>
    <w:p w:rsidR="00BB3DEC" w:rsidRDefault="00BB3DEC" w:rsidP="00BB3DEC">
      <w:pPr>
        <w:pStyle w:val="Caption"/>
      </w:pPr>
      <w:bookmarkStart w:id="10" w:name="_Ref343024664"/>
      <w:r>
        <w:lastRenderedPageBreak/>
        <w:t xml:space="preserve">Table </w:t>
      </w:r>
      <w:fldSimple w:instr=" SEQ Table \* ARABIC ">
        <w:r w:rsidR="00625674">
          <w:rPr>
            <w:noProof/>
          </w:rPr>
          <w:t>2</w:t>
        </w:r>
      </w:fldSimple>
      <w:r w:rsidR="000016DE">
        <w:t xml:space="preserve">. </w:t>
      </w:r>
      <w:r>
        <w:t>QSE virtual machine information</w:t>
      </w:r>
      <w:bookmarkEnd w:id="10"/>
    </w:p>
    <w:tbl>
      <w:tblPr>
        <w:tblW w:w="7891" w:type="dxa"/>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1E0" w:firstRow="1" w:lastRow="1" w:firstColumn="1" w:lastColumn="1" w:noHBand="0" w:noVBand="0"/>
      </w:tblPr>
      <w:tblGrid>
        <w:gridCol w:w="2941"/>
        <w:gridCol w:w="4950"/>
      </w:tblGrid>
      <w:tr w:rsidR="00BB3DEC" w:rsidRPr="005C6FE1" w:rsidTr="00C0619D">
        <w:trPr>
          <w:cantSplit/>
          <w:trHeight w:val="338"/>
        </w:trPr>
        <w:tc>
          <w:tcPr>
            <w:tcW w:w="2941" w:type="dxa"/>
            <w:shd w:val="clear" w:color="auto" w:fill="000000"/>
            <w:vAlign w:val="bottom"/>
          </w:tcPr>
          <w:p w:rsidR="00BB3DEC" w:rsidRPr="007176DE" w:rsidRDefault="00BB3DEC" w:rsidP="006562D5">
            <w:pPr>
              <w:pStyle w:val="TableTitle"/>
            </w:pPr>
            <w:r w:rsidRPr="007176DE">
              <w:t>Parameter</w:t>
            </w:r>
          </w:p>
        </w:tc>
        <w:tc>
          <w:tcPr>
            <w:tcW w:w="4950" w:type="dxa"/>
            <w:shd w:val="clear" w:color="auto" w:fill="000000"/>
            <w:vAlign w:val="bottom"/>
          </w:tcPr>
          <w:p w:rsidR="00BB3DEC" w:rsidRPr="00320C53" w:rsidRDefault="00BB3DEC" w:rsidP="006562D5">
            <w:pPr>
              <w:pStyle w:val="TableTitle"/>
            </w:pPr>
            <w:r>
              <w:t>Value</w:t>
            </w:r>
          </w:p>
        </w:tc>
      </w:tr>
      <w:tr w:rsidR="00BB3DEC" w:rsidRPr="005C6FE1" w:rsidTr="00C0619D">
        <w:trPr>
          <w:cantSplit/>
          <w:trHeight w:val="305"/>
        </w:trPr>
        <w:tc>
          <w:tcPr>
            <w:tcW w:w="2941" w:type="dxa"/>
            <w:shd w:val="clear" w:color="auto" w:fill="auto"/>
            <w:vAlign w:val="center"/>
          </w:tcPr>
          <w:p w:rsidR="00BB3DEC" w:rsidRPr="007176DE" w:rsidRDefault="00BB3DEC" w:rsidP="006562D5">
            <w:pPr>
              <w:pStyle w:val="TableText"/>
            </w:pPr>
            <w:r w:rsidRPr="007176DE">
              <w:t>Host name</w:t>
            </w:r>
          </w:p>
        </w:tc>
        <w:tc>
          <w:tcPr>
            <w:tcW w:w="4950" w:type="dxa"/>
            <w:shd w:val="clear" w:color="auto" w:fill="auto"/>
            <w:vAlign w:val="center"/>
          </w:tcPr>
          <w:p w:rsidR="00BB3DEC" w:rsidRPr="001E087E" w:rsidRDefault="009C2984" w:rsidP="006562D5">
            <w:pPr>
              <w:pStyle w:val="TableText"/>
            </w:pPr>
            <w:proofErr w:type="spellStart"/>
            <w:r>
              <w:rPr>
                <w:rStyle w:val="Code-Font"/>
                <w:bCs/>
              </w:rPr>
              <w:t>streamsqse</w:t>
            </w:r>
            <w:proofErr w:type="spellEnd"/>
            <w:r>
              <w:rPr>
                <w:rStyle w:val="Code-Font"/>
                <w:bCs/>
              </w:rPr>
              <w:t xml:space="preserve"> </w:t>
            </w:r>
            <w:r w:rsidR="00BB3DEC" w:rsidRPr="00940832">
              <w:t>(</w:t>
            </w:r>
            <w:proofErr w:type="spellStart"/>
            <w:proofErr w:type="gramStart"/>
            <w:r w:rsidR="00BB3DEC">
              <w:rPr>
                <w:rStyle w:val="Code-Font"/>
                <w:bCs/>
              </w:rPr>
              <w:t>streamsqse.localdomain</w:t>
            </w:r>
            <w:proofErr w:type="spellEnd"/>
            <w:proofErr w:type="gramEnd"/>
            <w:r w:rsidR="00BB3DEC" w:rsidRPr="00940832">
              <w:t>)</w:t>
            </w:r>
          </w:p>
        </w:tc>
      </w:tr>
      <w:tr w:rsidR="00BB3DEC" w:rsidRPr="005C6FE1" w:rsidTr="00C0619D">
        <w:trPr>
          <w:cantSplit/>
          <w:trHeight w:val="278"/>
        </w:trPr>
        <w:tc>
          <w:tcPr>
            <w:tcW w:w="2941" w:type="dxa"/>
            <w:shd w:val="clear" w:color="auto" w:fill="auto"/>
            <w:vAlign w:val="center"/>
          </w:tcPr>
          <w:p w:rsidR="00BB3DEC" w:rsidRPr="007176DE" w:rsidRDefault="00BB3DEC" w:rsidP="006562D5">
            <w:pPr>
              <w:pStyle w:val="TableText"/>
            </w:pPr>
            <w:r w:rsidRPr="007176DE">
              <w:t>User and administrator ID</w:t>
            </w:r>
          </w:p>
        </w:tc>
        <w:tc>
          <w:tcPr>
            <w:tcW w:w="4950" w:type="dxa"/>
            <w:shd w:val="clear" w:color="auto" w:fill="auto"/>
            <w:vAlign w:val="center"/>
          </w:tcPr>
          <w:p w:rsidR="00BB3DEC" w:rsidRPr="002E75F9" w:rsidRDefault="002E75F9" w:rsidP="006562D5">
            <w:pPr>
              <w:pStyle w:val="TableText"/>
            </w:pPr>
            <w:r>
              <w:rPr>
                <w:rStyle w:val="Code-Font"/>
                <w:bCs/>
              </w:rPr>
              <w:t>streamsadmin</w:t>
            </w:r>
            <w:r>
              <w:t xml:space="preserve"> (logged in automatically)</w:t>
            </w:r>
          </w:p>
        </w:tc>
      </w:tr>
      <w:tr w:rsidR="00403730" w:rsidRPr="005C6FE1" w:rsidTr="00C0619D">
        <w:trPr>
          <w:cantSplit/>
          <w:trHeight w:val="278"/>
        </w:trPr>
        <w:tc>
          <w:tcPr>
            <w:tcW w:w="2941" w:type="dxa"/>
            <w:shd w:val="clear" w:color="auto" w:fill="auto"/>
            <w:vAlign w:val="center"/>
          </w:tcPr>
          <w:p w:rsidR="00403730" w:rsidRPr="007176DE" w:rsidRDefault="00403730" w:rsidP="006562D5">
            <w:pPr>
              <w:pStyle w:val="TableText"/>
            </w:pPr>
            <w:r>
              <w:t>User home directory</w:t>
            </w:r>
          </w:p>
        </w:tc>
        <w:tc>
          <w:tcPr>
            <w:tcW w:w="4950" w:type="dxa"/>
            <w:shd w:val="clear" w:color="auto" w:fill="auto"/>
            <w:vAlign w:val="center"/>
          </w:tcPr>
          <w:p w:rsidR="00403730" w:rsidRDefault="00403730" w:rsidP="006562D5">
            <w:pPr>
              <w:pStyle w:val="TableText"/>
              <w:rPr>
                <w:rStyle w:val="Code-Font"/>
                <w:bCs/>
              </w:rPr>
            </w:pPr>
            <w:r>
              <w:rPr>
                <w:rStyle w:val="Code-Font"/>
                <w:bCs/>
              </w:rPr>
              <w:t>/home/streamsadmin</w:t>
            </w:r>
          </w:p>
        </w:tc>
      </w:tr>
      <w:tr w:rsidR="00BB3DEC" w:rsidRPr="005C6FE1" w:rsidTr="00C0619D">
        <w:trPr>
          <w:cantSplit/>
          <w:trHeight w:val="278"/>
        </w:trPr>
        <w:tc>
          <w:tcPr>
            <w:tcW w:w="2941" w:type="dxa"/>
            <w:shd w:val="clear" w:color="auto" w:fill="auto"/>
            <w:vAlign w:val="center"/>
          </w:tcPr>
          <w:p w:rsidR="00BB3DEC" w:rsidRPr="007176DE" w:rsidRDefault="00BB3DEC" w:rsidP="006562D5">
            <w:pPr>
              <w:pStyle w:val="TableText"/>
            </w:pPr>
            <w:r w:rsidRPr="007176DE">
              <w:t>User password</w:t>
            </w:r>
          </w:p>
        </w:tc>
        <w:tc>
          <w:tcPr>
            <w:tcW w:w="4950" w:type="dxa"/>
            <w:shd w:val="clear" w:color="auto" w:fill="auto"/>
            <w:vAlign w:val="center"/>
          </w:tcPr>
          <w:p w:rsidR="00BB3DEC" w:rsidRPr="007176DE" w:rsidRDefault="00BB3DEC" w:rsidP="006562D5">
            <w:pPr>
              <w:pStyle w:val="TableText"/>
            </w:pPr>
            <w:r w:rsidRPr="007176DE">
              <w:rPr>
                <w:rStyle w:val="Code-Font"/>
                <w:bCs/>
              </w:rPr>
              <w:t>passw0rd</w:t>
            </w:r>
            <w:r w:rsidRPr="007176DE">
              <w:t xml:space="preserve"> (password with a zero for the O)</w:t>
            </w:r>
          </w:p>
        </w:tc>
      </w:tr>
      <w:tr w:rsidR="00BB3DEC" w:rsidRPr="005C6FE1" w:rsidTr="00C0619D">
        <w:trPr>
          <w:trHeight w:val="278"/>
        </w:trPr>
        <w:tc>
          <w:tcPr>
            <w:tcW w:w="2941" w:type="dxa"/>
            <w:tcBorders>
              <w:top w:val="single" w:sz="6" w:space="0" w:color="000000"/>
              <w:bottom w:val="single" w:sz="6" w:space="0" w:color="000000"/>
            </w:tcBorders>
            <w:shd w:val="clear" w:color="auto" w:fill="auto"/>
            <w:vAlign w:val="center"/>
          </w:tcPr>
          <w:p w:rsidR="00BB3DEC" w:rsidRPr="007176DE" w:rsidRDefault="00BB3DEC" w:rsidP="006562D5">
            <w:pPr>
              <w:pStyle w:val="TableText"/>
            </w:pPr>
            <w:r w:rsidRPr="007176DE">
              <w:t>root password</w:t>
            </w:r>
          </w:p>
        </w:tc>
        <w:tc>
          <w:tcPr>
            <w:tcW w:w="4950" w:type="dxa"/>
            <w:tcBorders>
              <w:top w:val="single" w:sz="6" w:space="0" w:color="000000"/>
              <w:bottom w:val="single" w:sz="6" w:space="0" w:color="000000"/>
            </w:tcBorders>
            <w:shd w:val="clear" w:color="auto" w:fill="auto"/>
            <w:vAlign w:val="center"/>
          </w:tcPr>
          <w:p w:rsidR="00BB3DEC" w:rsidRPr="007176DE" w:rsidRDefault="00BB3DEC" w:rsidP="006562D5">
            <w:pPr>
              <w:pStyle w:val="TableText"/>
              <w:rPr>
                <w:rStyle w:val="Code-Font"/>
                <w:bCs/>
              </w:rPr>
            </w:pPr>
            <w:r w:rsidRPr="007176DE">
              <w:rPr>
                <w:rStyle w:val="Code-Font"/>
                <w:bCs/>
              </w:rPr>
              <w:t>passw0rd</w:t>
            </w:r>
          </w:p>
        </w:tc>
      </w:tr>
      <w:tr w:rsidR="00BB3DEC" w:rsidRPr="005C6FE1" w:rsidTr="00C0619D">
        <w:trPr>
          <w:trHeight w:val="278"/>
        </w:trPr>
        <w:tc>
          <w:tcPr>
            <w:tcW w:w="2941" w:type="dxa"/>
            <w:tcBorders>
              <w:top w:val="single" w:sz="6" w:space="0" w:color="000000"/>
              <w:bottom w:val="single" w:sz="6" w:space="0" w:color="000000"/>
            </w:tcBorders>
            <w:shd w:val="clear" w:color="auto" w:fill="auto"/>
            <w:vAlign w:val="center"/>
          </w:tcPr>
          <w:p w:rsidR="00BB3DEC" w:rsidRPr="007176DE" w:rsidRDefault="00BB3DEC" w:rsidP="006562D5">
            <w:pPr>
              <w:pStyle w:val="TableText"/>
            </w:pPr>
            <w:r>
              <w:t>Streams domain</w:t>
            </w:r>
          </w:p>
        </w:tc>
        <w:tc>
          <w:tcPr>
            <w:tcW w:w="4950" w:type="dxa"/>
            <w:tcBorders>
              <w:top w:val="single" w:sz="6" w:space="0" w:color="000000"/>
              <w:bottom w:val="single" w:sz="6" w:space="0" w:color="000000"/>
            </w:tcBorders>
            <w:shd w:val="clear" w:color="auto" w:fill="auto"/>
            <w:vAlign w:val="center"/>
          </w:tcPr>
          <w:p w:rsidR="00BB3DEC" w:rsidRPr="00621A5F" w:rsidRDefault="00BB3DEC" w:rsidP="006562D5">
            <w:pPr>
              <w:pStyle w:val="TableText"/>
            </w:pPr>
            <w:r>
              <w:rPr>
                <w:rStyle w:val="Code-Font"/>
                <w:bCs/>
              </w:rPr>
              <w:t>StreamsDomain</w:t>
            </w:r>
            <w:r>
              <w:t xml:space="preserve"> (started automatically)</w:t>
            </w:r>
          </w:p>
        </w:tc>
      </w:tr>
      <w:tr w:rsidR="00BB3DEC" w:rsidRPr="005C6FE1" w:rsidTr="00C0619D">
        <w:trPr>
          <w:trHeight w:val="278"/>
        </w:trPr>
        <w:tc>
          <w:tcPr>
            <w:tcW w:w="2941" w:type="dxa"/>
            <w:tcBorders>
              <w:top w:val="single" w:sz="6" w:space="0" w:color="000000"/>
            </w:tcBorders>
            <w:shd w:val="clear" w:color="auto" w:fill="auto"/>
            <w:vAlign w:val="center"/>
          </w:tcPr>
          <w:p w:rsidR="00BB3DEC" w:rsidRDefault="00BB3DEC" w:rsidP="006562D5">
            <w:pPr>
              <w:pStyle w:val="TableText"/>
            </w:pPr>
            <w:r>
              <w:t>Streams instance</w:t>
            </w:r>
          </w:p>
        </w:tc>
        <w:tc>
          <w:tcPr>
            <w:tcW w:w="4950" w:type="dxa"/>
            <w:tcBorders>
              <w:top w:val="single" w:sz="6" w:space="0" w:color="000000"/>
            </w:tcBorders>
            <w:shd w:val="clear" w:color="auto" w:fill="auto"/>
            <w:vAlign w:val="center"/>
          </w:tcPr>
          <w:p w:rsidR="00BB3DEC" w:rsidRDefault="00BB3DEC" w:rsidP="006562D5">
            <w:pPr>
              <w:pStyle w:val="TableText"/>
              <w:rPr>
                <w:rStyle w:val="Code-Font"/>
                <w:bCs/>
              </w:rPr>
            </w:pPr>
            <w:r>
              <w:rPr>
                <w:rStyle w:val="Code-Font"/>
                <w:bCs/>
              </w:rPr>
              <w:t>StreamsInstance</w:t>
            </w:r>
            <w:r w:rsidR="009C2984">
              <w:t xml:space="preserve"> (started automatically)</w:t>
            </w:r>
          </w:p>
        </w:tc>
      </w:tr>
    </w:tbl>
    <w:p w:rsidR="00E713B3" w:rsidRDefault="00757C7A" w:rsidP="00BB3DEC">
      <w:pPr>
        <w:pStyle w:val="BodyText"/>
      </w:pPr>
      <w:r>
        <w:t xml:space="preserve">The lab workspaces, data files, and additional toolkits need to be installed separately; instructions follow in the next section. </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E713B3" w:rsidTr="00340AEA">
        <w:trPr>
          <w:cantSplit/>
          <w:jc w:val="center"/>
        </w:trPr>
        <w:tc>
          <w:tcPr>
            <w:tcW w:w="1098" w:type="dxa"/>
            <w:shd w:val="clear" w:color="auto" w:fill="E0E0E0"/>
            <w:vAlign w:val="center"/>
          </w:tcPr>
          <w:p w:rsidR="00E713B3" w:rsidRDefault="00E713B3" w:rsidP="00340AEA">
            <w:pPr>
              <w:pStyle w:val="BodyText"/>
              <w:keepLines/>
            </w:pPr>
            <w:r w:rsidRPr="00B92FF1">
              <w:rPr>
                <w:noProof/>
                <w:lang w:eastAsia="en-US"/>
              </w:rPr>
              <w:drawing>
                <wp:inline distT="0" distB="0" distL="0" distR="0" wp14:anchorId="5DE984AE" wp14:editId="6293DF8D">
                  <wp:extent cx="548640" cy="548640"/>
                  <wp:effectExtent l="0" t="0" r="0" b="0"/>
                  <wp:docPr id="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E713B3" w:rsidRDefault="00E713B3" w:rsidP="00340AEA">
            <w:pPr>
              <w:pStyle w:val="InformationBoxTitle"/>
            </w:pPr>
            <w:r>
              <w:t>If you’re not using the Quick Start Edition VMware image</w:t>
            </w:r>
          </w:p>
          <w:p w:rsidR="00E713B3" w:rsidRDefault="00E713B3" w:rsidP="00D13820">
            <w:pPr>
              <w:pStyle w:val="InformationBoxBody"/>
            </w:pPr>
            <w:r>
              <w:t>You can install and run the lab in any o</w:t>
            </w:r>
            <w:r w:rsidR="00D13820">
              <w:t>ther environment with a current Streams</w:t>
            </w:r>
            <w:r>
              <w:t xml:space="preserve"> installation, but some things may look different, depending on how </w:t>
            </w:r>
            <w:r w:rsidR="005E6EF8">
              <w:t xml:space="preserve">closely </w:t>
            </w:r>
            <w:r>
              <w:t>your environment matches the description above. User ID</w:t>
            </w:r>
            <w:r w:rsidR="00C8101B">
              <w:t xml:space="preserve"> and home</w:t>
            </w:r>
            <w:r>
              <w:t>, domain and instance names, and operating system version may be different</w:t>
            </w:r>
            <w:r w:rsidR="007D349F">
              <w:t>, and you will not have the same desktop with its convenient launchers.</w:t>
            </w:r>
          </w:p>
        </w:tc>
      </w:tr>
    </w:tbl>
    <w:p w:rsidR="00A406E0" w:rsidRDefault="00E713B3" w:rsidP="00DD0215">
      <w:pPr>
        <w:pStyle w:val="Heading5"/>
      </w:pPr>
      <w:bookmarkStart w:id="11" w:name="_Toc448321230"/>
      <w:r>
        <w:t>Install the lab files</w:t>
      </w:r>
      <w:bookmarkEnd w:id="11"/>
    </w:p>
    <w:p w:rsidR="002E75F9" w:rsidRPr="002E75F9" w:rsidRDefault="00B14AFA" w:rsidP="002E75F9">
      <w:pPr>
        <w:rPr>
          <w:lang w:eastAsia="zh-CN"/>
        </w:rPr>
      </w:pPr>
      <w:r>
        <w:rPr>
          <w:lang w:eastAsia="zh-CN"/>
        </w:rPr>
        <w:t xml:space="preserve">After opening up the QSE VMware image, you </w:t>
      </w:r>
      <w:r w:rsidR="002E75F9">
        <w:rPr>
          <w:lang w:eastAsia="zh-CN"/>
        </w:rPr>
        <w:t xml:space="preserve">need to install the lab projects, data files, and </w:t>
      </w:r>
      <w:r>
        <w:rPr>
          <w:lang w:eastAsia="zh-CN"/>
        </w:rPr>
        <w:t>toolkits.</w:t>
      </w:r>
    </w:p>
    <w:p w:rsidR="00203462" w:rsidRDefault="00203462" w:rsidP="002E475E">
      <w:pPr>
        <w:pStyle w:val="ListNumber"/>
        <w:rPr>
          <w:lang w:eastAsia="zh-CN"/>
        </w:rPr>
      </w:pPr>
      <w:r>
        <w:rPr>
          <w:lang w:eastAsia="zh-CN"/>
        </w:rPr>
        <w:t xml:space="preserve">Open </w:t>
      </w:r>
      <w:r w:rsidR="007D349F">
        <w:rPr>
          <w:lang w:eastAsia="zh-CN"/>
        </w:rPr>
        <w:t>the Firefox</w:t>
      </w:r>
      <w:r>
        <w:rPr>
          <w:lang w:eastAsia="zh-CN"/>
        </w:rPr>
        <w:t xml:space="preserve"> browser</w:t>
      </w:r>
      <w:r w:rsidR="007D349F">
        <w:rPr>
          <w:lang w:eastAsia="zh-CN"/>
        </w:rPr>
        <w:t xml:space="preserve"> (in the VMware image)</w:t>
      </w:r>
      <w:r>
        <w:rPr>
          <w:lang w:eastAsia="zh-CN"/>
        </w:rPr>
        <w:t xml:space="preserve"> to the </w:t>
      </w:r>
      <w:r w:rsidR="00F62203">
        <w:rPr>
          <w:lang w:eastAsia="zh-CN"/>
        </w:rPr>
        <w:t>Introductory Streams Lab page on Streamsdev</w:t>
      </w:r>
      <w:r>
        <w:rPr>
          <w:lang w:eastAsia="zh-CN"/>
        </w:rPr>
        <w:t xml:space="preserve">: </w:t>
      </w:r>
      <w:hyperlink r:id="rId19" w:history="1">
        <w:r w:rsidR="00F62203" w:rsidRPr="00F62203">
          <w:rPr>
            <w:rStyle w:val="Hyperlink"/>
            <w:noProof/>
          </w:rPr>
          <w:t>https://developer.ibm.com/streamsdev/docs/streams-lab-introduction/</w:t>
        </w:r>
      </w:hyperlink>
      <w:r w:rsidR="006562D5">
        <w:rPr>
          <w:noProof/>
        </w:rPr>
        <w:t>.</w:t>
      </w:r>
    </w:p>
    <w:p w:rsidR="002E75F9" w:rsidRDefault="002E75F9" w:rsidP="002E475E">
      <w:pPr>
        <w:pStyle w:val="ListNumber"/>
        <w:rPr>
          <w:lang w:eastAsia="zh-CN"/>
        </w:rPr>
      </w:pPr>
      <w:r>
        <w:rPr>
          <w:noProof/>
        </w:rPr>
        <w:t>Follow the link to the current version: 4.1.1.</w:t>
      </w:r>
    </w:p>
    <w:p w:rsidR="00DD0215" w:rsidRPr="00DD0215" w:rsidRDefault="00DD0215" w:rsidP="00340AEA">
      <w:pPr>
        <w:pStyle w:val="ListNumber"/>
        <w:rPr>
          <w:lang w:eastAsia="zh-CN"/>
        </w:rPr>
      </w:pPr>
      <w:r>
        <w:rPr>
          <w:lang w:eastAsia="zh-CN"/>
        </w:rPr>
        <w:t>Follow the instructions on that page.</w:t>
      </w:r>
    </w:p>
    <w:p w:rsidR="0002668D" w:rsidRDefault="0002668D" w:rsidP="001348D7">
      <w:pPr>
        <w:pStyle w:val="ListNumber"/>
        <w:numPr>
          <w:ilvl w:val="0"/>
          <w:numId w:val="0"/>
        </w:numPr>
        <w:rPr>
          <w:lang w:eastAsia="zh-CN"/>
        </w:rPr>
        <w:sectPr w:rsidR="0002668D" w:rsidSect="004727E1">
          <w:footerReference w:type="even" r:id="rId20"/>
          <w:footerReference w:type="default" r:id="rId21"/>
          <w:pgSz w:w="12240" w:h="15840" w:code="1"/>
          <w:pgMar w:top="1440" w:right="1008" w:bottom="1440" w:left="1008" w:header="432" w:footer="720" w:gutter="0"/>
          <w:cols w:space="720"/>
          <w:docGrid w:linePitch="360"/>
        </w:sectPr>
      </w:pPr>
    </w:p>
    <w:p w:rsidR="007A4118" w:rsidRDefault="007A4118" w:rsidP="00152A3F">
      <w:pPr>
        <w:pStyle w:val="Heading1"/>
      </w:pPr>
      <w:bookmarkStart w:id="12" w:name="_Toc448321231"/>
      <w:r>
        <w:lastRenderedPageBreak/>
        <w:t xml:space="preserve">A </w:t>
      </w:r>
      <w:r w:rsidR="000D64F5">
        <w:t xml:space="preserve">simple </w:t>
      </w:r>
      <w:r>
        <w:t xml:space="preserve">Streams </w:t>
      </w:r>
      <w:r w:rsidR="000D64F5">
        <w:t>application</w:t>
      </w:r>
      <w:bookmarkEnd w:id="12"/>
    </w:p>
    <w:p w:rsidR="005D6A98" w:rsidRDefault="007A4118" w:rsidP="007A4118">
      <w:pPr>
        <w:pStyle w:val="BodyText"/>
      </w:pPr>
      <w:r>
        <w:t xml:space="preserve">In this </w:t>
      </w:r>
      <w:r w:rsidR="008137BB">
        <w:t>part</w:t>
      </w:r>
      <w:r>
        <w:t xml:space="preserve">, </w:t>
      </w:r>
      <w:r w:rsidR="0086798E">
        <w:t>you</w:t>
      </w:r>
      <w:r>
        <w:t xml:space="preserve"> will develop an application for a simple scenario: read </w:t>
      </w:r>
      <w:r w:rsidR="0029710B">
        <w:t>vehicle location, speed, and other sensor</w:t>
      </w:r>
      <w:r w:rsidR="0029710B" w:rsidDel="0029710B">
        <w:t xml:space="preserve"> </w:t>
      </w:r>
      <w:r>
        <w:t xml:space="preserve">data from a file, look for </w:t>
      </w:r>
      <w:r w:rsidR="00EE2ED0">
        <w:t>observations of</w:t>
      </w:r>
      <w:r w:rsidR="0029710B">
        <w:t xml:space="preserve"> </w:t>
      </w:r>
      <w:r>
        <w:t>a specific</w:t>
      </w:r>
      <w:r w:rsidR="00F6707F">
        <w:t xml:space="preserve"> few</w:t>
      </w:r>
      <w:r>
        <w:t xml:space="preserve"> </w:t>
      </w:r>
      <w:r w:rsidR="0029710B">
        <w:t>vehicle</w:t>
      </w:r>
      <w:r w:rsidR="00F6707F">
        <w:t>s</w:t>
      </w:r>
      <w:r>
        <w:t xml:space="preserve">, and write the selected </w:t>
      </w:r>
      <w:r w:rsidR="00EE2ED0">
        <w:t>observations</w:t>
      </w:r>
      <w:r w:rsidR="0029710B">
        <w:t xml:space="preserve"> </w:t>
      </w:r>
      <w:r>
        <w:t>to another file.</w:t>
      </w:r>
    </w:p>
    <w:p w:rsidR="007A4118" w:rsidRDefault="005D6A98" w:rsidP="007A4118">
      <w:pPr>
        <w:pStyle w:val="BodyText"/>
      </w:pPr>
      <w:r>
        <w:t xml:space="preserve">After familiarizing yourself with </w:t>
      </w:r>
      <w:r w:rsidR="007A4118">
        <w:t>Streams Studio</w:t>
      </w:r>
      <w:r>
        <w:t>, you will</w:t>
      </w:r>
      <w:r w:rsidR="007A4118">
        <w:t xml:space="preserve"> </w:t>
      </w:r>
      <w:r>
        <w:t xml:space="preserve">create </w:t>
      </w:r>
      <w:r w:rsidR="007A4118">
        <w:t>an SPL application project</w:t>
      </w:r>
      <w:r>
        <w:t>,</w:t>
      </w:r>
      <w:r w:rsidR="007A4118">
        <w:t xml:space="preserve"> </w:t>
      </w:r>
      <w:r>
        <w:t xml:space="preserve">build </w:t>
      </w:r>
      <w:r w:rsidR="007A4118">
        <w:t>an application graph with three operators</w:t>
      </w:r>
      <w:r>
        <w:t>,</w:t>
      </w:r>
      <w:r w:rsidR="007A4118">
        <w:t xml:space="preserve"> configure the operators</w:t>
      </w:r>
      <w:r>
        <w:t>,</w:t>
      </w:r>
      <w:r w:rsidR="007A4118">
        <w:t xml:space="preserve"> </w:t>
      </w:r>
      <w:r>
        <w:t xml:space="preserve">run </w:t>
      </w:r>
      <w:r w:rsidR="007A4118">
        <w:t>the application</w:t>
      </w:r>
      <w:r>
        <w:t>,</w:t>
      </w:r>
      <w:r w:rsidR="007A4118">
        <w:t xml:space="preserve"> and verify the results.</w:t>
      </w:r>
    </w:p>
    <w:p w:rsidR="007A4118" w:rsidRDefault="007A4118" w:rsidP="00152A3F">
      <w:pPr>
        <w:pStyle w:val="Heading2"/>
      </w:pPr>
      <w:bookmarkStart w:id="13" w:name="_Ref425284519"/>
      <w:bookmarkStart w:id="14" w:name="_Ref425284538"/>
      <w:bookmarkStart w:id="15" w:name="_Toc448321232"/>
      <w:r w:rsidRPr="008D77DF">
        <w:t>Getting</w:t>
      </w:r>
      <w:r>
        <w:t xml:space="preserve"> </w:t>
      </w:r>
      <w:r w:rsidR="000D64F5">
        <w:t>started</w:t>
      </w:r>
      <w:bookmarkEnd w:id="13"/>
      <w:bookmarkEnd w:id="14"/>
      <w:bookmarkEnd w:id="15"/>
    </w:p>
    <w:p w:rsidR="007A4118" w:rsidRDefault="00AB48D4" w:rsidP="007A4118">
      <w:pPr>
        <w:pStyle w:val="BodyText"/>
      </w:pPr>
      <w:r>
        <w:t xml:space="preserve">If you have successfully installed the lab files, your desktop will look like </w:t>
      </w:r>
      <w:r w:rsidR="008E3368">
        <w:fldChar w:fldCharType="begin"/>
      </w:r>
      <w:r w:rsidR="008E3368">
        <w:instrText xml:space="preserve"> REF _Ref447198339 \h </w:instrText>
      </w:r>
      <w:r w:rsidR="008E3368">
        <w:fldChar w:fldCharType="separate"/>
      </w:r>
      <w:r w:rsidR="00625674">
        <w:rPr>
          <w:b/>
          <w:bCs/>
        </w:rPr>
        <w:t>Error! Reference source not found.</w:t>
      </w:r>
      <w:r w:rsidR="008E3368">
        <w:fldChar w:fldCharType="end"/>
      </w:r>
      <w:r w:rsidR="008E3368">
        <w:t xml:space="preserve">, </w:t>
      </w:r>
      <w:r w:rsidR="008E3368">
        <w:fldChar w:fldCharType="begin"/>
      </w:r>
      <w:r w:rsidR="008E3368">
        <w:instrText xml:space="preserve"> REF _Ref447198352 \p \h </w:instrText>
      </w:r>
      <w:r w:rsidR="008E3368">
        <w:fldChar w:fldCharType="separate"/>
      </w:r>
      <w:r w:rsidR="00625674">
        <w:rPr>
          <w:b/>
          <w:bCs/>
        </w:rPr>
        <w:t>Error! Reference source not found.</w:t>
      </w:r>
      <w:r w:rsidR="008E3368">
        <w:fldChar w:fldCharType="end"/>
      </w:r>
      <w:r>
        <w:t>:</w:t>
      </w:r>
    </w:p>
    <w:p w:rsidR="006F5D84" w:rsidRDefault="00593285" w:rsidP="006F5D84">
      <w:pPr>
        <w:pStyle w:val="BodyText"/>
        <w:keepNext/>
      </w:pPr>
      <w:r>
        <w:rPr>
          <w:noProof/>
          <w:lang w:eastAsia="en-US"/>
        </w:rPr>
        <w:drawing>
          <wp:inline distT="0" distB="0" distL="0" distR="0" wp14:anchorId="5DF403FB" wp14:editId="75499344">
            <wp:extent cx="3985827" cy="26517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5827" cy="2651760"/>
                    </a:xfrm>
                    <a:prstGeom prst="rect">
                      <a:avLst/>
                    </a:prstGeom>
                  </pic:spPr>
                </pic:pic>
              </a:graphicData>
            </a:graphic>
          </wp:inline>
        </w:drawing>
      </w:r>
    </w:p>
    <w:p w:rsidR="007A4118" w:rsidRDefault="006F5D84" w:rsidP="006F5D84">
      <w:pPr>
        <w:pStyle w:val="Caption"/>
      </w:pPr>
      <w:r>
        <w:t xml:space="preserve">Figure </w:t>
      </w:r>
      <w:fldSimple w:instr=" SEQ Figure \* ARABIC ">
        <w:r w:rsidR="00625674">
          <w:rPr>
            <w:noProof/>
          </w:rPr>
          <w:t>2</w:t>
        </w:r>
      </w:fldSimple>
      <w:r>
        <w:t xml:space="preserve">. </w:t>
      </w:r>
      <w:r w:rsidRPr="002D2F97">
        <w:t>Desktop view after installing the lab files</w:t>
      </w:r>
    </w:p>
    <w:p w:rsidR="008E3368" w:rsidRDefault="008E3368" w:rsidP="006F5D84">
      <w:pPr>
        <w:pStyle w:val="Heading6"/>
      </w:pPr>
      <w:r>
        <w:t>Background information</w:t>
      </w:r>
    </w:p>
    <w:p w:rsidR="00C96CB2" w:rsidRDefault="00C96CB2" w:rsidP="005F2893">
      <w:pPr>
        <w:pStyle w:val="ListBullet"/>
      </w:pPr>
      <w:r>
        <w:t>In Streams, a</w:t>
      </w:r>
      <w:r w:rsidR="0085511B">
        <w:t xml:space="preserve"> </w:t>
      </w:r>
      <w:r w:rsidR="0085511B" w:rsidRPr="0085511B">
        <w:rPr>
          <w:i/>
        </w:rPr>
        <w:t>domain</w:t>
      </w:r>
      <w:r w:rsidR="0085511B">
        <w:t xml:space="preserve"> </w:t>
      </w:r>
      <w:r>
        <w:t xml:space="preserve">is a logical grouping of resources in a network for the purpose of common management and administration. </w:t>
      </w:r>
      <w:r w:rsidR="005F2893">
        <w:t>The domain is managed by a small number of Linux services (</w:t>
      </w:r>
      <w:r w:rsidR="005F2893" w:rsidRPr="005F2893">
        <w:rPr>
          <w:i/>
        </w:rPr>
        <w:t>daemons</w:t>
      </w:r>
      <w:r w:rsidR="005F2893">
        <w:t>)</w:t>
      </w:r>
      <w:r w:rsidR="00DF5699" w:rsidRPr="00DF5699">
        <w:t xml:space="preserve"> </w:t>
      </w:r>
      <w:r w:rsidR="00DF5699">
        <w:t>for tasks such as authentication and authorization, auditing, supporting the Streams Console, etc.</w:t>
      </w:r>
    </w:p>
    <w:p w:rsidR="007A4118" w:rsidRDefault="000D2C52" w:rsidP="005F2893">
      <w:pPr>
        <w:pStyle w:val="ListBullet"/>
      </w:pPr>
      <w:r>
        <w:t xml:space="preserve">A domain can contain one or more Streams </w:t>
      </w:r>
      <w:r w:rsidRPr="000D2C52">
        <w:rPr>
          <w:i/>
        </w:rPr>
        <w:t>instances</w:t>
      </w:r>
      <w:r>
        <w:t xml:space="preserve"> that share the domain’s security model. An instance</w:t>
      </w:r>
      <w:r w:rsidR="007A4118">
        <w:t xml:space="preserve"> </w:t>
      </w:r>
      <w:r>
        <w:t xml:space="preserve">provides </w:t>
      </w:r>
      <w:r w:rsidR="007A4118">
        <w:t xml:space="preserve">the runtime environment </w:t>
      </w:r>
      <w:r>
        <w:t xml:space="preserve">that </w:t>
      </w:r>
      <w:r w:rsidR="0086798E">
        <w:t>you</w:t>
      </w:r>
      <w:r w:rsidR="007A4118">
        <w:t xml:space="preserve"> can submit applications to. </w:t>
      </w:r>
      <w:r>
        <w:t xml:space="preserve">It consists of </w:t>
      </w:r>
      <w:r w:rsidR="007A4118">
        <w:t xml:space="preserve">a small number of </w:t>
      </w:r>
      <w:r w:rsidR="0085511B">
        <w:t xml:space="preserve">additional </w:t>
      </w:r>
      <w:r w:rsidR="007A4118">
        <w:t>services</w:t>
      </w:r>
      <w:r w:rsidR="005C6ACD">
        <w:t xml:space="preserve">; this includes a resource manager, an application manager, </w:t>
      </w:r>
      <w:r>
        <w:t xml:space="preserve">and </w:t>
      </w:r>
      <w:r w:rsidR="005C6ACD">
        <w:t>a scheduler,</w:t>
      </w:r>
      <w:r w:rsidR="0090178B">
        <w:t xml:space="preserve"> </w:t>
      </w:r>
      <w:r>
        <w:t>among others</w:t>
      </w:r>
      <w:r w:rsidR="0090178B">
        <w:t>.</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5F2893" w:rsidTr="00946C2C">
        <w:trPr>
          <w:cantSplit/>
          <w:jc w:val="center"/>
        </w:trPr>
        <w:tc>
          <w:tcPr>
            <w:tcW w:w="1098" w:type="dxa"/>
            <w:shd w:val="clear" w:color="auto" w:fill="E0E0E0"/>
            <w:vAlign w:val="center"/>
          </w:tcPr>
          <w:p w:rsidR="005F2893" w:rsidRDefault="005F2893" w:rsidP="00946C2C">
            <w:pPr>
              <w:pStyle w:val="BodyText"/>
              <w:keepLines/>
            </w:pPr>
            <w:r w:rsidRPr="00B92FF1">
              <w:rPr>
                <w:noProof/>
                <w:lang w:eastAsia="en-US"/>
              </w:rPr>
              <w:lastRenderedPageBreak/>
              <w:drawing>
                <wp:inline distT="0" distB="0" distL="0" distR="0" wp14:anchorId="22A384CD" wp14:editId="762A71EE">
                  <wp:extent cx="548640" cy="548640"/>
                  <wp:effectExtent l="0" t="0" r="0" b="0"/>
                  <wp:docPr id="14" name="Picture 14"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5F2893" w:rsidRDefault="005F2893" w:rsidP="00946C2C">
            <w:pPr>
              <w:pStyle w:val="InformationBoxTitle"/>
            </w:pPr>
            <w:r>
              <w:t>Your domain and instance are ready to run your applications</w:t>
            </w:r>
          </w:p>
          <w:p w:rsidR="005F2893" w:rsidRDefault="005F2893" w:rsidP="005F2893">
            <w:pPr>
              <w:pStyle w:val="InformationBoxBody"/>
            </w:pPr>
            <w:r>
              <w:t>In the QSE VM, a domain (StreamsDomain) and instance (StreamsInstance) have already been created and automatically started. This means that everything you need to run and test your applications is already prepared for you; the lab does not explore the creation and administration of domains and instances.</w:t>
            </w:r>
          </w:p>
        </w:tc>
      </w:tr>
    </w:tbl>
    <w:p w:rsidR="00191594" w:rsidRDefault="00191594" w:rsidP="00152A3F">
      <w:pPr>
        <w:pStyle w:val="Heading2"/>
      </w:pPr>
      <w:bookmarkStart w:id="16" w:name="_Toc448321233"/>
      <w:r>
        <w:t>Starting Streams Studio</w:t>
      </w:r>
      <w:bookmarkEnd w:id="16"/>
    </w:p>
    <w:p w:rsidR="00191594" w:rsidRDefault="00E7030A" w:rsidP="00191594">
      <w:pPr>
        <w:pStyle w:val="BodyText"/>
      </w:pPr>
      <w:r>
        <w:rPr>
          <w:noProof/>
          <w:lang w:eastAsia="en-US"/>
        </w:rPr>
        <w:drawing>
          <wp:anchor distT="0" distB="0" distL="114300" distR="114300" simplePos="0" relativeHeight="251668480" behindDoc="0" locked="0" layoutInCell="1" allowOverlap="1" wp14:anchorId="55619FE9" wp14:editId="1D408F94">
            <wp:simplePos x="0" y="0"/>
            <wp:positionH relativeFrom="column">
              <wp:posOffset>4947497</wp:posOffset>
            </wp:positionH>
            <wp:positionV relativeFrom="paragraph">
              <wp:posOffset>362585</wp:posOffset>
            </wp:positionV>
            <wp:extent cx="806450" cy="660400"/>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06450" cy="660400"/>
                    </a:xfrm>
                    <a:prstGeom prst="rect">
                      <a:avLst/>
                    </a:prstGeom>
                  </pic:spPr>
                </pic:pic>
              </a:graphicData>
            </a:graphic>
            <wp14:sizeRelH relativeFrom="margin">
              <wp14:pctWidth>0</wp14:pctWidth>
            </wp14:sizeRelH>
            <wp14:sizeRelV relativeFrom="margin">
              <wp14:pctHeight>0</wp14:pctHeight>
            </wp14:sizeRelV>
          </wp:anchor>
        </w:drawing>
      </w:r>
      <w:r w:rsidR="00191594">
        <w:t xml:space="preserve">It is time to start Studio, explore some of its features, and create </w:t>
      </w:r>
      <w:r w:rsidR="00755246">
        <w:t>y</w:t>
      </w:r>
      <w:r w:rsidR="00191594">
        <w:t>our first application.</w:t>
      </w:r>
    </w:p>
    <w:p w:rsidR="00DE1F8A" w:rsidRDefault="00191594" w:rsidP="00DE1F8A">
      <w:pPr>
        <w:pStyle w:val="StepList"/>
      </w:pPr>
      <w:r>
        <w:t xml:space="preserve">Double-click the </w:t>
      </w:r>
      <w:r w:rsidRPr="00191594">
        <w:rPr>
          <w:b/>
        </w:rPr>
        <w:t>Streams Studio</w:t>
      </w:r>
      <w:r>
        <w:t xml:space="preserve"> </w:t>
      </w:r>
      <w:r w:rsidR="0098322A">
        <w:t xml:space="preserve">desktop </w:t>
      </w:r>
      <w:r>
        <w:t xml:space="preserve">launcher. </w:t>
      </w:r>
      <w:r w:rsidR="00DE1F8A">
        <w:br/>
      </w:r>
    </w:p>
    <w:p w:rsidR="00191594" w:rsidRDefault="00191594" w:rsidP="00DF5699">
      <w:pPr>
        <w:pStyle w:val="StepList"/>
      </w:pPr>
      <w:r>
        <w:t xml:space="preserve">In the </w:t>
      </w:r>
      <w:r w:rsidRPr="00191594">
        <w:rPr>
          <w:b/>
        </w:rPr>
        <w:t>Workspace Launcher</w:t>
      </w:r>
      <w:r>
        <w:t xml:space="preserve">, </w:t>
      </w:r>
      <w:r w:rsidR="00DF5699">
        <w:t xml:space="preserve">accept the </w:t>
      </w:r>
      <w:r w:rsidR="00643981">
        <w:t>prepopulated</w:t>
      </w:r>
      <w:r w:rsidR="00DF5699">
        <w:t xml:space="preserve"> </w:t>
      </w:r>
      <w:r w:rsidR="00E7030A">
        <w:t xml:space="preserve">Workspace </w:t>
      </w:r>
      <w:r w:rsidRPr="00191594">
        <w:rPr>
          <w:rStyle w:val="Code-Font"/>
        </w:rPr>
        <w:t>/home/streamsadmin/</w:t>
      </w:r>
      <w:r w:rsidR="00DF5699">
        <w:rPr>
          <w:rStyle w:val="Code-Font"/>
        </w:rPr>
        <w:t>workspace</w:t>
      </w:r>
      <w:r>
        <w:t xml:space="preserve"> and click </w:t>
      </w:r>
      <w:r w:rsidRPr="00191594">
        <w:rPr>
          <w:b/>
        </w:rPr>
        <w:t>OK</w:t>
      </w:r>
      <w:r>
        <w:t>.</w:t>
      </w:r>
    </w:p>
    <w:p w:rsidR="00DF5699" w:rsidRDefault="00191594" w:rsidP="00191594">
      <w:pPr>
        <w:pStyle w:val="BodyText"/>
      </w:pPr>
      <w:r>
        <w:t xml:space="preserve"> The Eclipse-based Studio </w:t>
      </w:r>
      <w:r w:rsidR="00DF5699">
        <w:t>IDE</w:t>
      </w:r>
      <w:r>
        <w:t xml:space="preserve"> opens</w:t>
      </w:r>
      <w:r w:rsidR="00C37AE1">
        <w:t xml:space="preserve"> and settles down after a few progress dialogs disappear</w:t>
      </w:r>
      <w:r>
        <w:t xml:space="preserve">. </w:t>
      </w:r>
    </w:p>
    <w:p w:rsidR="00DF5699" w:rsidRDefault="00DF5699" w:rsidP="00DF5699">
      <w:pPr>
        <w:pStyle w:val="StepList"/>
      </w:pPr>
      <w:r>
        <w:t xml:space="preserve">The Eclipse window is divided into multiple </w:t>
      </w:r>
      <w:r w:rsidRPr="00511762">
        <w:rPr>
          <w:i/>
        </w:rPr>
        <w:t>views</w:t>
      </w:r>
      <w:r>
        <w:t xml:space="preserve"> or subwindows, some of which contain multiple </w:t>
      </w:r>
      <w:r w:rsidRPr="00511762">
        <w:rPr>
          <w:i/>
        </w:rPr>
        <w:t>tabs</w:t>
      </w:r>
      <w:r>
        <w:t>. Make yourself comfortable by exploring.</w:t>
      </w:r>
    </w:p>
    <w:p w:rsidR="00DF5699" w:rsidRDefault="00191594" w:rsidP="00DF5699">
      <w:pPr>
        <w:pStyle w:val="StepList"/>
        <w:numPr>
          <w:ilvl w:val="1"/>
          <w:numId w:val="16"/>
        </w:numPr>
      </w:pPr>
      <w:r>
        <w:t xml:space="preserve">On the left </w:t>
      </w:r>
      <w:r w:rsidR="00DF5699">
        <w:t xml:space="preserve">is a view with </w:t>
      </w:r>
      <w:r>
        <w:t>two tabs</w:t>
      </w:r>
      <w:r w:rsidR="00DF5699">
        <w:t>:</w:t>
      </w:r>
      <w:r>
        <w:t xml:space="preserve"> </w:t>
      </w:r>
      <w:r w:rsidRPr="006472F4">
        <w:rPr>
          <w:b/>
        </w:rPr>
        <w:t>Project Explorer</w:t>
      </w:r>
      <w:r>
        <w:t xml:space="preserve"> </w:t>
      </w:r>
      <w:r w:rsidR="00DF5699">
        <w:t xml:space="preserve">shows project contents and details; </w:t>
      </w:r>
      <w:r w:rsidRPr="006472F4">
        <w:rPr>
          <w:b/>
        </w:rPr>
        <w:t>Streams Explorer</w:t>
      </w:r>
      <w:r w:rsidR="00DF5699">
        <w:t xml:space="preserve"> shows domain and instance</w:t>
      </w:r>
      <w:r>
        <w:t xml:space="preserve"> </w:t>
      </w:r>
      <w:r w:rsidR="00643981">
        <w:t>info</w:t>
      </w:r>
      <w:r w:rsidR="00DF5699">
        <w:t>, including running jobs</w:t>
      </w:r>
      <w:r w:rsidR="00643981">
        <w:t>, if any</w:t>
      </w:r>
      <w:r w:rsidR="00DF5699">
        <w:t>.</w:t>
      </w:r>
    </w:p>
    <w:p w:rsidR="00DF5699" w:rsidRDefault="00DF5699" w:rsidP="00DF5699">
      <w:pPr>
        <w:pStyle w:val="StepList"/>
        <w:numPr>
          <w:ilvl w:val="1"/>
          <w:numId w:val="16"/>
        </w:numPr>
      </w:pPr>
      <w:r>
        <w:t>T</w:t>
      </w:r>
      <w:r w:rsidR="00191594">
        <w:t>he center</w:t>
      </w:r>
      <w:r w:rsidR="00C20BE6">
        <w:t xml:space="preserve"> view</w:t>
      </w:r>
      <w:r>
        <w:t>,</w:t>
      </w:r>
      <w:r w:rsidR="00191594">
        <w:t xml:space="preserve"> </w:t>
      </w:r>
      <w:r>
        <w:t xml:space="preserve">now empty, is reserved for </w:t>
      </w:r>
      <w:r w:rsidR="00191594">
        <w:t xml:space="preserve">editors (for code and </w:t>
      </w:r>
      <w:r w:rsidR="00C20BE6">
        <w:t xml:space="preserve">application </w:t>
      </w:r>
      <w:r w:rsidR="00191594">
        <w:t>graphs)</w:t>
      </w:r>
      <w:r>
        <w:t>.</w:t>
      </w:r>
    </w:p>
    <w:p w:rsidR="00DF5699" w:rsidRDefault="00DF5699" w:rsidP="00DF5699">
      <w:pPr>
        <w:pStyle w:val="StepList"/>
        <w:numPr>
          <w:ilvl w:val="1"/>
          <w:numId w:val="16"/>
        </w:numPr>
      </w:pPr>
      <w:r>
        <w:t>O</w:t>
      </w:r>
      <w:r w:rsidR="00191594">
        <w:t xml:space="preserve">n the right </w:t>
      </w:r>
      <w:r>
        <w:t xml:space="preserve">is </w:t>
      </w:r>
      <w:r w:rsidR="00191594">
        <w:t xml:space="preserve">an </w:t>
      </w:r>
      <w:r w:rsidR="00191594" w:rsidRPr="006472F4">
        <w:rPr>
          <w:b/>
        </w:rPr>
        <w:t>Outline</w:t>
      </w:r>
      <w:r w:rsidR="00191594">
        <w:t xml:space="preserve"> view (</w:t>
      </w:r>
      <w:r>
        <w:t xml:space="preserve">empty </w:t>
      </w:r>
      <w:r w:rsidR="00191594">
        <w:t xml:space="preserve">until you </w:t>
      </w:r>
      <w:r>
        <w:t xml:space="preserve">open </w:t>
      </w:r>
      <w:r w:rsidR="00191594">
        <w:t>an SPL</w:t>
      </w:r>
      <w:r w:rsidR="002E0B2D">
        <w:t xml:space="preserve"> source</w:t>
      </w:r>
      <w:r>
        <w:t xml:space="preserve"> file in an editor).</w:t>
      </w:r>
    </w:p>
    <w:p w:rsidR="00DF5699" w:rsidRDefault="00A45B8B" w:rsidP="00DF5699">
      <w:pPr>
        <w:pStyle w:val="StepList"/>
        <w:numPr>
          <w:ilvl w:val="1"/>
          <w:numId w:val="16"/>
        </w:numPr>
      </w:pPr>
      <w:r>
        <w:t xml:space="preserve">The </w:t>
      </w:r>
      <w:r w:rsidRPr="00A45B8B">
        <w:rPr>
          <w:b/>
        </w:rPr>
        <w:t>Console</w:t>
      </w:r>
      <w:r>
        <w:t xml:space="preserve"> tab in the bottom view shows progress messages; the </w:t>
      </w:r>
      <w:r w:rsidRPr="00A45B8B">
        <w:rPr>
          <w:b/>
        </w:rPr>
        <w:t>Properties</w:t>
      </w:r>
      <w:r>
        <w:t xml:space="preserve"> tab in the same view will come up later.</w:t>
      </w:r>
      <w:r w:rsidR="00191594">
        <w:t xml:space="preserve"> </w:t>
      </w:r>
      <w:r>
        <w:t>This lab does not use the Problems tab.</w:t>
      </w:r>
    </w:p>
    <w:p w:rsidR="00191594" w:rsidRDefault="00191594" w:rsidP="00DF5699">
      <w:pPr>
        <w:pStyle w:val="StepList"/>
        <w:numPr>
          <w:ilvl w:val="1"/>
          <w:numId w:val="16"/>
        </w:numPr>
      </w:pPr>
      <w:r>
        <w:t xml:space="preserve">The entire arrangement is called a </w:t>
      </w:r>
      <w:r w:rsidR="00BF3D9D" w:rsidRPr="00BF3D9D">
        <w:rPr>
          <w:i/>
        </w:rPr>
        <w:t>perspective</w:t>
      </w:r>
      <w:r>
        <w:t xml:space="preserve"> in Eclipse; this is the </w:t>
      </w:r>
      <w:r w:rsidR="00353CB5" w:rsidRPr="00353CB5">
        <w:rPr>
          <w:b/>
        </w:rPr>
        <w:t>InfoSphere</w:t>
      </w:r>
      <w:r w:rsidR="00353CB5">
        <w:t xml:space="preserve"> </w:t>
      </w:r>
      <w:r w:rsidRPr="006472F4">
        <w:rPr>
          <w:b/>
        </w:rPr>
        <w:t>Streams perspective</w:t>
      </w:r>
      <w:r>
        <w:t>.</w:t>
      </w:r>
    </w:p>
    <w:p w:rsidR="00353CB5" w:rsidRDefault="00A45B8B" w:rsidP="00C20BE6">
      <w:pPr>
        <w:pStyle w:val="StepListContno"/>
      </w:pPr>
      <w:r>
        <w:rPr>
          <w:noProof/>
        </w:rPr>
        <w:lastRenderedPageBreak/>
        <w:drawing>
          <wp:inline distT="0" distB="0" distL="0" distR="0" wp14:anchorId="50D0E3C0" wp14:editId="78BE256C">
            <wp:extent cx="4699000" cy="298283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1672" cy="2990879"/>
                    </a:xfrm>
                    <a:prstGeom prst="rect">
                      <a:avLst/>
                    </a:prstGeom>
                  </pic:spPr>
                </pic:pic>
              </a:graphicData>
            </a:graphic>
          </wp:inline>
        </w:drawing>
      </w:r>
      <w:r>
        <w:rPr>
          <w:noProof/>
        </w:rPr>
        <w:t xml:space="preserve"> </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8937BE" w:rsidTr="008448DB">
        <w:trPr>
          <w:cantSplit/>
          <w:jc w:val="center"/>
        </w:trPr>
        <w:tc>
          <w:tcPr>
            <w:tcW w:w="1098" w:type="dxa"/>
            <w:shd w:val="clear" w:color="auto" w:fill="E0E0E0"/>
            <w:vAlign w:val="center"/>
          </w:tcPr>
          <w:p w:rsidR="008937BE" w:rsidRDefault="008937BE" w:rsidP="008448DB">
            <w:pPr>
              <w:pStyle w:val="BodyText"/>
              <w:keepLines/>
            </w:pPr>
            <w:r w:rsidRPr="00B92FF1">
              <w:rPr>
                <w:noProof/>
                <w:lang w:eastAsia="en-US"/>
              </w:rPr>
              <w:drawing>
                <wp:inline distT="0" distB="0" distL="0" distR="0" wp14:anchorId="31AE96EC" wp14:editId="11E0AAC9">
                  <wp:extent cx="548640" cy="548640"/>
                  <wp:effectExtent l="0" t="0" r="0" b="0"/>
                  <wp:docPr id="97" name="Picture 97"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8937BE" w:rsidRDefault="008937BE" w:rsidP="008448DB">
            <w:pPr>
              <w:pStyle w:val="InformationBoxTitle"/>
            </w:pPr>
            <w:r>
              <w:t>InfoSphere?</w:t>
            </w:r>
          </w:p>
          <w:p w:rsidR="008937BE" w:rsidRDefault="008937BE" w:rsidP="00643981">
            <w:pPr>
              <w:pStyle w:val="InformationBoxBody"/>
            </w:pPr>
            <w:r>
              <w:t xml:space="preserve">Well, yes. Originally, Streams was called IBM </w:t>
            </w:r>
            <w:r w:rsidRPr="008937BE">
              <w:rPr>
                <w:b/>
              </w:rPr>
              <w:t>InfoSphere</w:t>
            </w:r>
            <w:r>
              <w:t xml:space="preserve"> Streams. Beginning with release 4.1, </w:t>
            </w:r>
            <w:r w:rsidR="00643981">
              <w:t xml:space="preserve">we dropped </w:t>
            </w:r>
            <w:r>
              <w:t>that extra brand name, but you will still find it in several places in the product, such as in installation directories and pretty much all over Streams Studio.</w:t>
            </w:r>
          </w:p>
        </w:tc>
      </w:tr>
    </w:tbl>
    <w:p w:rsidR="006472F4" w:rsidRDefault="00D308DD" w:rsidP="00152A3F">
      <w:pPr>
        <w:pStyle w:val="Heading2"/>
      </w:pPr>
      <w:bookmarkStart w:id="17" w:name="_Toc448321234"/>
      <w:r>
        <w:t>Creating a Streams project</w:t>
      </w:r>
      <w:bookmarkEnd w:id="17"/>
    </w:p>
    <w:p w:rsidR="006472F4" w:rsidRDefault="00643981" w:rsidP="006472F4">
      <w:pPr>
        <w:pStyle w:val="BodyText"/>
      </w:pPr>
      <w:r>
        <w:t xml:space="preserve">You’re ready to start building your application. </w:t>
      </w:r>
      <w:r w:rsidR="00D308DD">
        <w:t>F</w:t>
      </w:r>
      <w:r w:rsidR="006472F4">
        <w:t xml:space="preserve">irst </w:t>
      </w:r>
      <w:r w:rsidR="0086798E">
        <w:t>you</w:t>
      </w:r>
      <w:r w:rsidR="006472F4">
        <w:t>’ll create a Streams project (a collection of files in a directory tree in the Eclipse workspace) and then an application in that project.</w:t>
      </w:r>
    </w:p>
    <w:p w:rsidR="00D308DD" w:rsidRDefault="00D308DD" w:rsidP="003C5D56">
      <w:pPr>
        <w:pStyle w:val="StepList"/>
        <w:numPr>
          <w:ilvl w:val="0"/>
          <w:numId w:val="32"/>
        </w:numPr>
      </w:pPr>
      <w:r>
        <w:t xml:space="preserve">In the top Studio menu, choose </w:t>
      </w:r>
      <w:r w:rsidRPr="00AD7303">
        <w:rPr>
          <w:b/>
        </w:rPr>
        <w:t>File &gt; New &gt; Project…</w:t>
      </w:r>
      <w:r w:rsidR="00AD7303">
        <w:t xml:space="preserve">. </w:t>
      </w:r>
      <w:r w:rsidR="00AD7303">
        <w:br/>
        <w:t xml:space="preserve">Alternatively, right-click in the </w:t>
      </w:r>
      <w:r w:rsidR="00AD7303" w:rsidRPr="00AD7303">
        <w:rPr>
          <w:b/>
        </w:rPr>
        <w:t>Project Explorer</w:t>
      </w:r>
      <w:r w:rsidR="00AD7303">
        <w:t xml:space="preserve"> and choose </w:t>
      </w:r>
      <w:r w:rsidR="00AD7303" w:rsidRPr="00AD7303">
        <w:rPr>
          <w:b/>
        </w:rPr>
        <w:t>New &gt; Project…</w:t>
      </w:r>
      <w:r w:rsidR="00AD7303">
        <w:t>.</w:t>
      </w:r>
    </w:p>
    <w:p w:rsidR="00AD7303" w:rsidRDefault="00AD7303" w:rsidP="003C5D56">
      <w:pPr>
        <w:pStyle w:val="StepList"/>
        <w:numPr>
          <w:ilvl w:val="0"/>
          <w:numId w:val="32"/>
        </w:numPr>
      </w:pPr>
      <w:r>
        <w:t xml:space="preserve">In the </w:t>
      </w:r>
      <w:r w:rsidRPr="00AD7303">
        <w:rPr>
          <w:b/>
        </w:rPr>
        <w:t>New Project</w:t>
      </w:r>
      <w:r>
        <w:t xml:space="preserve"> dialog, expand </w:t>
      </w:r>
      <w:r w:rsidRPr="00AD7303">
        <w:rPr>
          <w:b/>
        </w:rPr>
        <w:t>InfoSphere Streams Studio</w:t>
      </w:r>
      <w:r>
        <w:t xml:space="preserve"> and select </w:t>
      </w:r>
      <w:r w:rsidRPr="00AD7303">
        <w:rPr>
          <w:b/>
        </w:rPr>
        <w:t xml:space="preserve">SPL </w:t>
      </w:r>
      <w:r w:rsidR="00014FCF">
        <w:rPr>
          <w:b/>
        </w:rPr>
        <w:t xml:space="preserve">Application </w:t>
      </w:r>
      <w:r w:rsidRPr="00AD7303">
        <w:rPr>
          <w:b/>
        </w:rPr>
        <w:t>Project</w:t>
      </w:r>
      <w:r>
        <w:t xml:space="preserve">; click </w:t>
      </w:r>
      <w:r w:rsidRPr="00AD7303">
        <w:rPr>
          <w:b/>
        </w:rPr>
        <w:t>Next &gt;</w:t>
      </w:r>
      <w:r>
        <w:t>.</w:t>
      </w:r>
    </w:p>
    <w:p w:rsidR="008937BE" w:rsidRDefault="00B2544B" w:rsidP="008937BE">
      <w:pPr>
        <w:pStyle w:val="StepListContno"/>
      </w:pPr>
      <w:r>
        <w:rPr>
          <w:noProof/>
        </w:rPr>
        <w:drawing>
          <wp:inline distT="0" distB="0" distL="0" distR="0" wp14:anchorId="7304ACB2" wp14:editId="1562140A">
            <wp:extent cx="2750735" cy="2243667"/>
            <wp:effectExtent l="0" t="0" r="0" b="4445"/>
            <wp:docPr id="103" name="Picture 103" descr="C:\Users\IBM_ADMIN\Documents\Streams\Hands On Lab\Screenshots 4.1\new project - SPL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_ADMIN\Documents\Streams\Hands On Lab\Screenshots 4.1\new project - SPL Applic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735" cy="2243667"/>
                    </a:xfrm>
                    <a:prstGeom prst="rect">
                      <a:avLst/>
                    </a:prstGeom>
                    <a:noFill/>
                    <a:ln>
                      <a:noFill/>
                    </a:ln>
                  </pic:spPr>
                </pic:pic>
              </a:graphicData>
            </a:graphic>
          </wp:inline>
        </w:drawing>
      </w:r>
    </w:p>
    <w:p w:rsidR="00716183" w:rsidRDefault="00716183" w:rsidP="00716183">
      <w:pPr>
        <w:pStyle w:val="BodyText"/>
      </w:pPr>
      <w:r>
        <w:lastRenderedPageBreak/>
        <w:t xml:space="preserve">The </w:t>
      </w:r>
      <w:r w:rsidRPr="00055EEC">
        <w:rPr>
          <w:b/>
        </w:rPr>
        <w:t xml:space="preserve">New </w:t>
      </w:r>
      <w:r>
        <w:rPr>
          <w:b/>
        </w:rPr>
        <w:t>SPL Application Project</w:t>
      </w:r>
      <w:r>
        <w:t xml:space="preserve"> wizard takes care of a number of steps in one pass: creating a </w:t>
      </w:r>
      <w:r w:rsidR="00771FB1">
        <w:t xml:space="preserve">project, a </w:t>
      </w:r>
      <w:r>
        <w:t>namespace, an SPL source file, and a main composite.</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716183" w:rsidTr="00174544">
        <w:trPr>
          <w:cantSplit/>
          <w:jc w:val="center"/>
        </w:trPr>
        <w:tc>
          <w:tcPr>
            <w:tcW w:w="1098" w:type="dxa"/>
            <w:shd w:val="clear" w:color="auto" w:fill="E0E0E0"/>
            <w:vAlign w:val="center"/>
          </w:tcPr>
          <w:p w:rsidR="00716183" w:rsidRDefault="00716183" w:rsidP="00174544">
            <w:pPr>
              <w:pStyle w:val="BodyText"/>
              <w:keepLines/>
            </w:pPr>
            <w:r w:rsidRPr="00B92FF1">
              <w:rPr>
                <w:noProof/>
                <w:lang w:eastAsia="en-US"/>
              </w:rPr>
              <w:drawing>
                <wp:inline distT="0" distB="0" distL="0" distR="0" wp14:anchorId="6EA78258" wp14:editId="2B406B72">
                  <wp:extent cx="548640" cy="548640"/>
                  <wp:effectExtent l="0" t="0" r="0" b="0"/>
                  <wp:docPr id="35"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716183" w:rsidRDefault="00716183" w:rsidP="00174544">
            <w:pPr>
              <w:pStyle w:val="InformationBoxTitle"/>
            </w:pPr>
            <w:r>
              <w:t>Main composite</w:t>
            </w:r>
          </w:p>
          <w:p w:rsidR="00716183" w:rsidRDefault="00716183" w:rsidP="00174544">
            <w:pPr>
              <w:pStyle w:val="InformationBoxBody"/>
            </w:pPr>
            <w:r>
              <w:t xml:space="preserve">In </w:t>
            </w:r>
            <w:proofErr w:type="gramStart"/>
            <w:r>
              <w:t>Streams ”main</w:t>
            </w:r>
            <w:proofErr w:type="gramEnd"/>
            <w:r>
              <w:t xml:space="preserve"> composite” is synonymous with “application”. Usually, each main composite lives in its own source file (of the same name), but this is not required. This lab does not explore the nature of composite operators or what distinguishes a main composite from any other composite.</w:t>
            </w:r>
          </w:p>
        </w:tc>
      </w:tr>
    </w:tbl>
    <w:p w:rsidR="006472F4" w:rsidRPr="00EC7B4F" w:rsidRDefault="006472F4" w:rsidP="00EC7B4F">
      <w:pPr>
        <w:pStyle w:val="StepList"/>
        <w:rPr>
          <w:b/>
        </w:rPr>
      </w:pPr>
      <w:r>
        <w:t xml:space="preserve">In the </w:t>
      </w:r>
      <w:r w:rsidRPr="00EC7B4F">
        <w:rPr>
          <w:b/>
        </w:rPr>
        <w:t xml:space="preserve">New SPL </w:t>
      </w:r>
      <w:r w:rsidR="00014FCF">
        <w:rPr>
          <w:b/>
        </w:rPr>
        <w:t xml:space="preserve">Application </w:t>
      </w:r>
      <w:r w:rsidRPr="00EC7B4F">
        <w:rPr>
          <w:b/>
        </w:rPr>
        <w:t xml:space="preserve">Project </w:t>
      </w:r>
      <w:r>
        <w:t>wizard, enter</w:t>
      </w:r>
    </w:p>
    <w:p w:rsidR="004B7CAC" w:rsidRDefault="004B7CAC" w:rsidP="004B7CAC">
      <w:pPr>
        <w:pStyle w:val="StepListContno"/>
        <w:numPr>
          <w:ilvl w:val="0"/>
          <w:numId w:val="0"/>
        </w:numPr>
        <w:tabs>
          <w:tab w:val="clear" w:pos="1526"/>
          <w:tab w:val="clear" w:pos="2333"/>
          <w:tab w:val="clear" w:pos="2794"/>
          <w:tab w:val="clear" w:pos="2880"/>
        </w:tabs>
        <w:ind w:left="792"/>
      </w:pPr>
      <w:r w:rsidRPr="004D7D0D">
        <w:t>Project name</w:t>
      </w:r>
      <w:r>
        <w:t>:</w:t>
      </w:r>
      <w:r>
        <w:tab/>
      </w:r>
      <w:r>
        <w:rPr>
          <w:rStyle w:val="Code-Font"/>
        </w:rPr>
        <w:t>MyProject</w:t>
      </w:r>
      <w:r>
        <w:br/>
      </w:r>
      <w:r w:rsidRPr="004D7D0D">
        <w:t>Namespace</w:t>
      </w:r>
      <w:r>
        <w:t xml:space="preserve">: </w:t>
      </w:r>
      <w:r>
        <w:tab/>
      </w:r>
      <w:r w:rsidRPr="004D7D0D">
        <w:rPr>
          <w:rStyle w:val="Code-Font"/>
        </w:rPr>
        <w:t>my.</w:t>
      </w:r>
      <w:proofErr w:type="gramStart"/>
      <w:r w:rsidRPr="004D7D0D">
        <w:rPr>
          <w:rStyle w:val="Code-Font"/>
        </w:rPr>
        <w:t>name.space</w:t>
      </w:r>
      <w:proofErr w:type="gramEnd"/>
      <w:r>
        <w:rPr>
          <w:rStyle w:val="Code-Font"/>
        </w:rPr>
        <w:br/>
      </w:r>
      <w:r w:rsidRPr="004D7D0D">
        <w:t>Main Composite Name</w:t>
      </w:r>
      <w:r>
        <w:t>:</w:t>
      </w:r>
      <w:r>
        <w:tab/>
      </w:r>
      <w:r w:rsidRPr="004D7D0D">
        <w:rPr>
          <w:rStyle w:val="Code-Font"/>
        </w:rPr>
        <w:t>M</w:t>
      </w:r>
      <w:r>
        <w:rPr>
          <w:rStyle w:val="Code-Font"/>
        </w:rPr>
        <w:t>yMainComposite</w:t>
      </w:r>
    </w:p>
    <w:p w:rsidR="004B7CAC" w:rsidRDefault="003468EA" w:rsidP="004B7CAC">
      <w:pPr>
        <w:pStyle w:val="StepListContno"/>
        <w:numPr>
          <w:ilvl w:val="0"/>
          <w:numId w:val="0"/>
        </w:numPr>
        <w:ind w:left="792"/>
      </w:pPr>
      <w:r>
        <w:rPr>
          <w:noProof/>
        </w:rPr>
        <w:drawing>
          <wp:anchor distT="0" distB="0" distL="114300" distR="114300" simplePos="0" relativeHeight="251669504" behindDoc="0" locked="0" layoutInCell="1" allowOverlap="1" wp14:anchorId="6166C975" wp14:editId="3F4B6D90">
            <wp:simplePos x="0" y="0"/>
            <wp:positionH relativeFrom="margin">
              <wp:align>right</wp:align>
            </wp:positionH>
            <wp:positionV relativeFrom="paragraph">
              <wp:posOffset>-955040</wp:posOffset>
            </wp:positionV>
            <wp:extent cx="2693773" cy="2751667"/>
            <wp:effectExtent l="0" t="0" r="0" b="0"/>
            <wp:wrapSquare wrapText="bothSides"/>
            <wp:docPr id="37" name="Picture 37" descr="C:\Users\IBM_ADMIN\Documents\Streams\Hands On Lab\Screenshots 4.1\new SPL applicatio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_ADMIN\Documents\Streams\Hands On Lab\Screenshots 4.1\new SPL application proj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3773" cy="2751667"/>
                    </a:xfrm>
                    <a:prstGeom prst="rect">
                      <a:avLst/>
                    </a:prstGeom>
                    <a:noFill/>
                    <a:ln>
                      <a:noFill/>
                    </a:ln>
                  </pic:spPr>
                </pic:pic>
              </a:graphicData>
            </a:graphic>
            <wp14:sizeRelH relativeFrom="page">
              <wp14:pctWidth>0</wp14:pctWidth>
            </wp14:sizeRelH>
            <wp14:sizeRelV relativeFrom="page">
              <wp14:pctHeight>0</wp14:pctHeight>
            </wp14:sizeRelV>
          </wp:anchor>
        </w:drawing>
      </w:r>
      <w:r w:rsidR="004B7CAC" w:rsidRPr="00EC7B4F">
        <w:t xml:space="preserve">Click </w:t>
      </w:r>
      <w:r w:rsidR="004B7CAC" w:rsidRPr="00EC7B4F">
        <w:rPr>
          <w:b/>
        </w:rPr>
        <w:t>Next &gt;</w:t>
      </w:r>
      <w:r w:rsidR="004B7CAC" w:rsidRPr="00AD7303">
        <w:t>.</w:t>
      </w:r>
    </w:p>
    <w:p w:rsidR="006472F4" w:rsidRDefault="004B7CAC" w:rsidP="004B7CAC">
      <w:pPr>
        <w:pStyle w:val="StepListContno"/>
        <w:numPr>
          <w:ilvl w:val="0"/>
          <w:numId w:val="0"/>
        </w:numPr>
        <w:ind w:left="792"/>
      </w:pPr>
      <w:r>
        <w:br/>
      </w:r>
    </w:p>
    <w:p w:rsidR="006472F4" w:rsidRDefault="006472F4" w:rsidP="001C5179">
      <w:pPr>
        <w:pStyle w:val="StepList"/>
        <w:keepNext/>
      </w:pPr>
      <w:r>
        <w:t xml:space="preserve">On the </w:t>
      </w:r>
      <w:r w:rsidRPr="001C5179">
        <w:rPr>
          <w:b/>
        </w:rPr>
        <w:t>SPL Project Configuration</w:t>
      </w:r>
      <w:r>
        <w:t xml:space="preserve"> panel, change the </w:t>
      </w:r>
      <w:r w:rsidRPr="001C5179">
        <w:rPr>
          <w:b/>
        </w:rPr>
        <w:t xml:space="preserve">Toolkit name </w:t>
      </w:r>
      <w:r>
        <w:t xml:space="preserve">to </w:t>
      </w:r>
      <w:r w:rsidR="00340AEA">
        <w:rPr>
          <w:rStyle w:val="Code-Font"/>
        </w:rPr>
        <w:t>MyToolkit</w:t>
      </w:r>
      <w:r>
        <w:t xml:space="preserve">; uncheck </w:t>
      </w:r>
      <w:r w:rsidRPr="001C5179">
        <w:rPr>
          <w:b/>
        </w:rPr>
        <w:t>Toolkit Locations</w:t>
      </w:r>
      <w:r>
        <w:t xml:space="preserve"> in the </w:t>
      </w:r>
      <w:r w:rsidRPr="001C5179">
        <w:rPr>
          <w:b/>
        </w:rPr>
        <w:t>Dependencies</w:t>
      </w:r>
      <w:r>
        <w:t xml:space="preserve"> field. Leave the rest unchanged. Click </w:t>
      </w:r>
      <w:r w:rsidRPr="001C5179">
        <w:rPr>
          <w:b/>
        </w:rPr>
        <w:t>Finish</w:t>
      </w:r>
      <w:r>
        <w:t>.</w:t>
      </w:r>
    </w:p>
    <w:p w:rsidR="006472F4" w:rsidRDefault="00716183" w:rsidP="001C5179">
      <w:pPr>
        <w:pStyle w:val="StepListContno"/>
      </w:pPr>
      <w:r>
        <w:rPr>
          <w:noProof/>
        </w:rPr>
        <w:drawing>
          <wp:inline distT="0" distB="0" distL="0" distR="0" wp14:anchorId="4BB701E8" wp14:editId="46D0FDE4">
            <wp:extent cx="2825496" cy="2579582"/>
            <wp:effectExtent l="0" t="0" r="0" b="0"/>
            <wp:docPr id="102" name="Picture 102" descr="C:\Users\IBM_ADMIN\Documents\Streams\Hands On Lab\Screenshots 4.1\spl project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M_ADMIN\Documents\Streams\Hands On Lab\Screenshots 4.1\spl project configur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5496" cy="2579582"/>
                    </a:xfrm>
                    <a:prstGeom prst="rect">
                      <a:avLst/>
                    </a:prstGeom>
                    <a:noFill/>
                    <a:ln>
                      <a:noFill/>
                    </a:ln>
                  </pic:spPr>
                </pic:pic>
              </a:graphicData>
            </a:graphic>
          </wp:inline>
        </w:drawing>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055EEC" w:rsidTr="007176DE">
        <w:trPr>
          <w:cantSplit/>
          <w:jc w:val="center"/>
        </w:trPr>
        <w:tc>
          <w:tcPr>
            <w:tcW w:w="1098" w:type="dxa"/>
            <w:shd w:val="clear" w:color="auto" w:fill="E0E0E0"/>
            <w:vAlign w:val="center"/>
          </w:tcPr>
          <w:p w:rsidR="00055EEC" w:rsidRDefault="00A15A5D" w:rsidP="007176DE">
            <w:pPr>
              <w:pStyle w:val="BodyText"/>
              <w:keepLines/>
            </w:pPr>
            <w:r w:rsidRPr="00B92FF1">
              <w:rPr>
                <w:noProof/>
                <w:lang w:eastAsia="en-US"/>
              </w:rPr>
              <w:drawing>
                <wp:inline distT="0" distB="0" distL="0" distR="0" wp14:anchorId="5AA90126" wp14:editId="209DE92C">
                  <wp:extent cx="548640" cy="548640"/>
                  <wp:effectExtent l="0" t="0" r="0" b="0"/>
                  <wp:docPr id="124"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055EEC" w:rsidRDefault="00F5447D" w:rsidP="00283CF7">
            <w:pPr>
              <w:pStyle w:val="InformationBoxTitle"/>
            </w:pPr>
            <w:r>
              <w:t>Project dependencies</w:t>
            </w:r>
          </w:p>
          <w:p w:rsidR="00055EEC" w:rsidRDefault="00055EEC" w:rsidP="00C37AE1">
            <w:pPr>
              <w:pStyle w:val="InformationBoxBody"/>
            </w:pPr>
            <w:r>
              <w:t xml:space="preserve">In the </w:t>
            </w:r>
            <w:r w:rsidRPr="007176DE">
              <w:rPr>
                <w:b/>
              </w:rPr>
              <w:t>Dependencies</w:t>
            </w:r>
            <w:r>
              <w:t xml:space="preserve"> field you can signal that an application requires operators or other resources from one or more toolkits—a key aspect of the extensibility that makes Streams such a flexible and powerful platform. </w:t>
            </w:r>
            <w:r w:rsidR="00C37AE1">
              <w:t>For now</w:t>
            </w:r>
            <w:r>
              <w:t xml:space="preserve">, </w:t>
            </w:r>
            <w:r w:rsidR="0086798E">
              <w:t>you will</w:t>
            </w:r>
            <w:r>
              <w:t xml:space="preserve"> only use building blocks from the built-in Standard Toolkit.</w:t>
            </w:r>
          </w:p>
        </w:tc>
      </w:tr>
    </w:tbl>
    <w:p w:rsidR="006472F4" w:rsidRDefault="006472F4" w:rsidP="006472F4">
      <w:pPr>
        <w:pStyle w:val="BodyText"/>
      </w:pPr>
      <w:r>
        <w:t xml:space="preserve">The new project shows up in the </w:t>
      </w:r>
      <w:r w:rsidRPr="00055EEC">
        <w:rPr>
          <w:b/>
        </w:rPr>
        <w:t>Project Explorer</w:t>
      </w:r>
      <w:r>
        <w:t xml:space="preserve"> view, on the left.</w:t>
      </w:r>
    </w:p>
    <w:p w:rsidR="00AA481E" w:rsidRDefault="006472F4" w:rsidP="006472F4">
      <w:pPr>
        <w:pStyle w:val="BodyText"/>
      </w:pPr>
      <w:r>
        <w:t xml:space="preserve">The code module </w:t>
      </w:r>
      <w:proofErr w:type="spellStart"/>
      <w:r w:rsidR="00092F54">
        <w:rPr>
          <w:b/>
        </w:rPr>
        <w:t>MyMainComposite</w:t>
      </w:r>
      <w:r w:rsidRPr="00CD5463">
        <w:rPr>
          <w:b/>
        </w:rPr>
        <w:t>.spl</w:t>
      </w:r>
      <w:proofErr w:type="spellEnd"/>
      <w:r>
        <w:t xml:space="preserve"> opens in the graphical editor, with an empty </w:t>
      </w:r>
      <w:r w:rsidR="00092F54">
        <w:t xml:space="preserve">composite </w:t>
      </w:r>
      <w:r w:rsidRPr="00CD5463">
        <w:rPr>
          <w:b/>
        </w:rPr>
        <w:t>M</w:t>
      </w:r>
      <w:r w:rsidR="0017019E">
        <w:rPr>
          <w:b/>
        </w:rPr>
        <w:t>yMainComposite</w:t>
      </w:r>
      <w:r>
        <w:t xml:space="preserve"> in the canvas. </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AF2F9E" w:rsidTr="00506D15">
        <w:trPr>
          <w:cantSplit/>
          <w:jc w:val="center"/>
        </w:trPr>
        <w:tc>
          <w:tcPr>
            <w:tcW w:w="1098" w:type="dxa"/>
            <w:shd w:val="clear" w:color="auto" w:fill="E0E0E0"/>
            <w:vAlign w:val="center"/>
          </w:tcPr>
          <w:p w:rsidR="00AF2F9E" w:rsidRDefault="00A15A5D" w:rsidP="00E0208A">
            <w:pPr>
              <w:pStyle w:val="BodyText"/>
              <w:keepLines/>
            </w:pPr>
            <w:r w:rsidRPr="00B92FF1">
              <w:rPr>
                <w:noProof/>
                <w:lang w:eastAsia="en-US"/>
              </w:rPr>
              <w:lastRenderedPageBreak/>
              <w:drawing>
                <wp:inline distT="0" distB="0" distL="0" distR="0" wp14:anchorId="6506F2B5" wp14:editId="5699ECA8">
                  <wp:extent cx="548640" cy="548640"/>
                  <wp:effectExtent l="0" t="0" r="0" b="0"/>
                  <wp:docPr id="130"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AF2F9E" w:rsidRDefault="00AF2F9E" w:rsidP="00E0208A">
            <w:pPr>
              <w:pStyle w:val="InformationBoxTitle"/>
            </w:pPr>
            <w:r>
              <w:t>Hint</w:t>
            </w:r>
          </w:p>
          <w:p w:rsidR="00AF2F9E" w:rsidRDefault="00AF2F9E" w:rsidP="007D3457">
            <w:pPr>
              <w:pStyle w:val="InformationBoxBody"/>
            </w:pPr>
            <w:r>
              <w:t xml:space="preserve">If you want to </w:t>
            </w:r>
            <w:r w:rsidR="00F80CE4">
              <w:t xml:space="preserve">give the editor </w:t>
            </w:r>
            <w:r>
              <w:t xml:space="preserve">more space, close the </w:t>
            </w:r>
            <w:r w:rsidRPr="00AF2F9E">
              <w:rPr>
                <w:b/>
              </w:rPr>
              <w:t>Outline</w:t>
            </w:r>
            <w:r>
              <w:t xml:space="preserve"> view and collapse the </w:t>
            </w:r>
            <w:r w:rsidRPr="00AF2F9E">
              <w:rPr>
                <w:b/>
              </w:rPr>
              <w:t>Layers</w:t>
            </w:r>
            <w:r>
              <w:rPr>
                <w:b/>
              </w:rPr>
              <w:t xml:space="preserve"> </w:t>
            </w:r>
            <w:r w:rsidRPr="00AF2F9E">
              <w:t>and</w:t>
            </w:r>
            <w:r>
              <w:t xml:space="preserve"> </w:t>
            </w:r>
            <w:r w:rsidRPr="00AF2F9E">
              <w:rPr>
                <w:b/>
              </w:rPr>
              <w:t>Color Schemes</w:t>
            </w:r>
            <w:r>
              <w:t xml:space="preserve"> palettes </w:t>
            </w:r>
            <w:r w:rsidR="00F80CE4">
              <w:t>(this lab does not use them)</w:t>
            </w:r>
            <w:r>
              <w:t>.</w:t>
            </w:r>
          </w:p>
        </w:tc>
      </w:tr>
    </w:tbl>
    <w:p w:rsidR="00AF2F9E" w:rsidRDefault="008C3446" w:rsidP="006472F4">
      <w:pPr>
        <w:pStyle w:val="BodyText"/>
      </w:pPr>
      <w:r>
        <w:rPr>
          <w:noProof/>
          <w:lang w:eastAsia="en-US"/>
        </w:rPr>
        <w:drawing>
          <wp:inline distT="0" distB="0" distL="0" distR="0" wp14:anchorId="6A18E03D" wp14:editId="575F83FD">
            <wp:extent cx="6400800" cy="2290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290740"/>
                    </a:xfrm>
                    <a:prstGeom prst="rect">
                      <a:avLst/>
                    </a:prstGeom>
                  </pic:spPr>
                </pic:pic>
              </a:graphicData>
            </a:graphic>
          </wp:inline>
        </w:drawing>
      </w:r>
      <w:r>
        <w:rPr>
          <w:noProof/>
          <w:lang w:eastAsia="en-US"/>
        </w:rPr>
        <w:t xml:space="preserve"> </w:t>
      </w:r>
    </w:p>
    <w:p w:rsidR="00CD5463" w:rsidRDefault="00CD5463" w:rsidP="00152A3F">
      <w:pPr>
        <w:pStyle w:val="Heading2"/>
      </w:pPr>
      <w:bookmarkStart w:id="18" w:name="_Toc448321235"/>
      <w:r>
        <w:t>The Project Explorer view</w:t>
      </w:r>
      <w:r w:rsidR="007269CC">
        <w:t xml:space="preserve"> (optional)</w:t>
      </w:r>
      <w:bookmarkEnd w:id="18"/>
    </w:p>
    <w:p w:rsidR="00CD5463" w:rsidRDefault="0086798E" w:rsidP="00CD5463">
      <w:pPr>
        <w:pStyle w:val="BodyText"/>
        <w:keepNext/>
      </w:pPr>
      <w:r>
        <w:t xml:space="preserve">Let’s </w:t>
      </w:r>
      <w:r w:rsidR="00CD5463">
        <w:t xml:space="preserve">take a quick tour of one of the supporting Studio views. The </w:t>
      </w:r>
      <w:r w:rsidR="00CD5463" w:rsidRPr="00CD5463">
        <w:rPr>
          <w:b/>
        </w:rPr>
        <w:t>Project Explorer</w:t>
      </w:r>
      <w:r w:rsidR="00CD5463">
        <w:t xml:space="preserve"> shows both an object-based and a file-based view of all the projects in the workspace.</w:t>
      </w:r>
    </w:p>
    <w:p w:rsidR="00CD5463" w:rsidRPr="00F5447D" w:rsidRDefault="00CD5463" w:rsidP="00F5447D">
      <w:pPr>
        <w:pStyle w:val="BodyText"/>
      </w:pPr>
      <w:r>
        <w:t xml:space="preserve"> </w:t>
      </w:r>
      <w:r w:rsidR="00D12F92">
        <w:rPr>
          <w:noProof/>
          <w:lang w:eastAsia="en-US"/>
        </w:rPr>
        <w:drawing>
          <wp:inline distT="0" distB="0" distL="0" distR="0" wp14:anchorId="0657561C" wp14:editId="5F8F1170">
            <wp:extent cx="3017782" cy="2400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7782" cy="2400508"/>
                    </a:xfrm>
                    <a:prstGeom prst="rect">
                      <a:avLst/>
                    </a:prstGeom>
                  </pic:spPr>
                </pic:pic>
              </a:graphicData>
            </a:graphic>
          </wp:inline>
        </w:drawing>
      </w:r>
    </w:p>
    <w:p w:rsidR="00CD5463" w:rsidRDefault="00CD5463" w:rsidP="003B45BF">
      <w:pPr>
        <w:pStyle w:val="StepList"/>
        <w:numPr>
          <w:ilvl w:val="0"/>
          <w:numId w:val="17"/>
        </w:numPr>
      </w:pPr>
      <w:r>
        <w:t xml:space="preserve">In </w:t>
      </w:r>
      <w:r w:rsidRPr="00842A13">
        <w:rPr>
          <w:b/>
        </w:rPr>
        <w:t>Project Explorer</w:t>
      </w:r>
      <w:r>
        <w:t xml:space="preserve">, expand </w:t>
      </w:r>
      <w:r w:rsidR="00D12F92">
        <w:rPr>
          <w:b/>
        </w:rPr>
        <w:t>MyProject</w:t>
      </w:r>
      <w:r w:rsidR="00BF3D9D">
        <w:t xml:space="preserve"> by clicking the </w:t>
      </w:r>
      <w:r w:rsidRPr="00BF3D9D">
        <w:rPr>
          <w:i/>
        </w:rPr>
        <w:t>twisty</w:t>
      </w:r>
      <w:r>
        <w:t xml:space="preserve"> (triangle) on the left.</w:t>
      </w:r>
    </w:p>
    <w:p w:rsidR="00CD5463" w:rsidRDefault="00CD5463" w:rsidP="00842A13">
      <w:pPr>
        <w:pStyle w:val="StepListContno"/>
      </w:pPr>
      <w:r>
        <w:t>The next level shows namespaces</w:t>
      </w:r>
      <w:r w:rsidR="00ED1F7D">
        <w:t xml:space="preserve"> (only one, in this case), a dependencies entry,</w:t>
      </w:r>
      <w:r>
        <w:t xml:space="preserve"> and resources (directories and files).</w:t>
      </w:r>
    </w:p>
    <w:p w:rsidR="00CD5463" w:rsidRDefault="00CD5463" w:rsidP="00842A13">
      <w:pPr>
        <w:pStyle w:val="StepList"/>
      </w:pPr>
      <w:r>
        <w:t xml:space="preserve">Under </w:t>
      </w:r>
      <w:r w:rsidR="00D12F92">
        <w:rPr>
          <w:b/>
        </w:rPr>
        <w:t>MyProject</w:t>
      </w:r>
      <w:r>
        <w:t xml:space="preserve">, expand the namespace </w:t>
      </w:r>
      <w:r w:rsidRPr="00842A13">
        <w:rPr>
          <w:b/>
        </w:rPr>
        <w:t>my.</w:t>
      </w:r>
      <w:proofErr w:type="gramStart"/>
      <w:r w:rsidRPr="00842A13">
        <w:rPr>
          <w:b/>
        </w:rPr>
        <w:t>name.space</w:t>
      </w:r>
      <w:proofErr w:type="gramEnd"/>
      <w:r>
        <w:t>.</w:t>
      </w:r>
    </w:p>
    <w:p w:rsidR="00CD5463" w:rsidRDefault="00CD5463" w:rsidP="00842A13">
      <w:pPr>
        <w:pStyle w:val="StepListContno"/>
      </w:pPr>
      <w:r>
        <w:lastRenderedPageBreak/>
        <w:t>The next level shows main composites</w:t>
      </w:r>
      <w:r w:rsidR="0033156E">
        <w:t>;</w:t>
      </w:r>
      <w:r>
        <w:t xml:space="preserve"> other objects, such as types and functions</w:t>
      </w:r>
      <w:r w:rsidR="0033156E">
        <w:t>, if you had any, would appear there as well</w:t>
      </w:r>
      <w:r>
        <w:t>.</w:t>
      </w:r>
    </w:p>
    <w:p w:rsidR="00CD5463" w:rsidRDefault="00CD5463" w:rsidP="00842A13">
      <w:pPr>
        <w:pStyle w:val="StepList"/>
      </w:pPr>
      <w:r>
        <w:t xml:space="preserve">Under </w:t>
      </w:r>
      <w:r w:rsidRPr="00842A13">
        <w:rPr>
          <w:b/>
        </w:rPr>
        <w:t>my.</w:t>
      </w:r>
      <w:proofErr w:type="gramStart"/>
      <w:r w:rsidRPr="00842A13">
        <w:rPr>
          <w:b/>
        </w:rPr>
        <w:t>name.space</w:t>
      </w:r>
      <w:proofErr w:type="gramEnd"/>
      <w:r>
        <w:t xml:space="preserve">, expand the main composite </w:t>
      </w:r>
      <w:r w:rsidR="00D12F92">
        <w:rPr>
          <w:b/>
        </w:rPr>
        <w:t>MyMainComposite</w:t>
      </w:r>
      <w:r>
        <w:t>.</w:t>
      </w:r>
    </w:p>
    <w:p w:rsidR="00CD5463" w:rsidRDefault="00CD5463" w:rsidP="00842A13">
      <w:pPr>
        <w:pStyle w:val="StepListContno"/>
      </w:pPr>
      <w:r>
        <w:t xml:space="preserve">The next level shows build configurations; here, there is only one, </w:t>
      </w:r>
      <w:r w:rsidRPr="00842A13">
        <w:rPr>
          <w:b/>
        </w:rPr>
        <w:t>Distributed</w:t>
      </w:r>
      <w:r>
        <w:t>, created by default. You can create multiple builds, for debug, for standalone execution, and other variations.</w:t>
      </w:r>
    </w:p>
    <w:p w:rsidR="00CD5463" w:rsidRDefault="00CD5463" w:rsidP="00842A13">
      <w:pPr>
        <w:pStyle w:val="StepList"/>
      </w:pPr>
      <w:r>
        <w:t xml:space="preserve">Expand </w:t>
      </w:r>
      <w:r w:rsidRPr="00842A13">
        <w:rPr>
          <w:b/>
        </w:rPr>
        <w:t>Resources</w:t>
      </w:r>
      <w:r>
        <w:t>.</w:t>
      </w:r>
    </w:p>
    <w:p w:rsidR="00CD5463" w:rsidRDefault="00CD5463" w:rsidP="00842A13">
      <w:pPr>
        <w:pStyle w:val="StepListContno"/>
      </w:pPr>
      <w:r>
        <w:t xml:space="preserve">The next level shows a number of directories, as well as two XML files containing descriptions of the current application or toolkit. (In Streams, toolkit and application are the same in terms of project organization and metadata.) The only directory </w:t>
      </w:r>
      <w:r w:rsidR="0086798E">
        <w:t>you</w:t>
      </w:r>
      <w:r>
        <w:t xml:space="preserve"> will use in this lab is the data directory: </w:t>
      </w:r>
      <w:r w:rsidR="00C35E8B">
        <w:t>by default, build configurations in Streams Studio specify this as the root for any relative path names (paths that do not begin with “</w:t>
      </w:r>
      <w:r w:rsidR="00C35E8B" w:rsidRPr="00C35E8B">
        <w:rPr>
          <w:rStyle w:val="Code-Font"/>
        </w:rPr>
        <w:t>/</w:t>
      </w:r>
      <w:r w:rsidR="00C35E8B">
        <w:t xml:space="preserve">”) </w:t>
      </w:r>
      <w:r>
        <w:t>for input and output data files.</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502CB0" w:rsidTr="00340AEA">
        <w:trPr>
          <w:cantSplit/>
          <w:jc w:val="center"/>
        </w:trPr>
        <w:tc>
          <w:tcPr>
            <w:tcW w:w="1098" w:type="dxa"/>
            <w:shd w:val="clear" w:color="auto" w:fill="E0E0E0"/>
            <w:vAlign w:val="center"/>
          </w:tcPr>
          <w:p w:rsidR="00502CB0" w:rsidRDefault="00502CB0" w:rsidP="00340AEA">
            <w:pPr>
              <w:pStyle w:val="BodyText"/>
              <w:keepLines/>
            </w:pPr>
            <w:r w:rsidRPr="00B92FF1">
              <w:rPr>
                <w:noProof/>
                <w:lang w:eastAsia="en-US"/>
              </w:rPr>
              <w:drawing>
                <wp:inline distT="0" distB="0" distL="0" distR="0" wp14:anchorId="0E9CE868" wp14:editId="348C94C8">
                  <wp:extent cx="548640" cy="548640"/>
                  <wp:effectExtent l="0" t="0" r="0" b="0"/>
                  <wp:docPr id="118"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502CB0" w:rsidRDefault="00502CB0" w:rsidP="00340AEA">
            <w:pPr>
              <w:pStyle w:val="InformationBoxTitle"/>
            </w:pPr>
            <w:r>
              <w:t>Default data directory</w:t>
            </w:r>
          </w:p>
          <w:p w:rsidR="00502CB0" w:rsidRDefault="00502CB0" w:rsidP="00502CB0">
            <w:pPr>
              <w:pStyle w:val="InformationBoxBody"/>
            </w:pPr>
            <w:r>
              <w:t>Beginning with version 4.0, Streams applications do not have a default data directory unless you explicitly set</w:t>
            </w:r>
            <w:r w:rsidR="00E17797">
              <w:t xml:space="preserve"> one in the build specification. Here, we are simply taking advantage of a feature of Streams Studio, which will provide that specification by default. It works, because we only have a single host.</w:t>
            </w:r>
          </w:p>
          <w:p w:rsidR="00502CB0" w:rsidRDefault="00502CB0" w:rsidP="00940D47">
            <w:pPr>
              <w:pStyle w:val="InformationBoxBody"/>
            </w:pPr>
            <w:r>
              <w:t xml:space="preserve">Because Streams is a distributed </w:t>
            </w:r>
            <w:r w:rsidR="00940D47">
              <w:t>platform</w:t>
            </w:r>
            <w:r>
              <w:t xml:space="preserve"> that does not require a shared file system, you have to be careful when specifying file paths. A process accessing a file must run on a host that can reach it; in </w:t>
            </w:r>
            <w:proofErr w:type="gramStart"/>
            <w:r>
              <w:t>general</w:t>
            </w:r>
            <w:proofErr w:type="gramEnd"/>
            <w:r>
              <w:t xml:space="preserve"> this means specifying absolute paths and constraining where a particular process can</w:t>
            </w:r>
            <w:r w:rsidR="00E17797">
              <w:t xml:space="preserve"> run; using relative paths and a default data directory makes the application less portable.</w:t>
            </w:r>
            <w:r>
              <w:t xml:space="preserve"> </w:t>
            </w:r>
          </w:p>
        </w:tc>
      </w:tr>
    </w:tbl>
    <w:p w:rsidR="00842A13" w:rsidRDefault="00842A13" w:rsidP="00152A3F">
      <w:pPr>
        <w:pStyle w:val="Heading2"/>
      </w:pPr>
      <w:bookmarkStart w:id="19" w:name="_Toc448321236"/>
      <w:r>
        <w:t xml:space="preserve">Developing an </w:t>
      </w:r>
      <w:r w:rsidR="000D64F5">
        <w:t>application in the graphical editor</w:t>
      </w:r>
      <w:bookmarkEnd w:id="19"/>
    </w:p>
    <w:p w:rsidR="00842A13" w:rsidRDefault="0086798E" w:rsidP="005E0E41">
      <w:pPr>
        <w:pStyle w:val="BodyText"/>
        <w:keepNext/>
      </w:pPr>
      <w:r>
        <w:t>You</w:t>
      </w:r>
      <w:r w:rsidR="00842A13">
        <w:t xml:space="preserve"> are now ready to begin building the simple application. The high-level requirements are:</w:t>
      </w:r>
    </w:p>
    <w:p w:rsidR="00842A13" w:rsidRDefault="00842A13" w:rsidP="00842A13">
      <w:pPr>
        <w:pStyle w:val="ListBullet"/>
      </w:pPr>
      <w:r>
        <w:t xml:space="preserve">Read </w:t>
      </w:r>
      <w:r w:rsidR="006F072D">
        <w:t>vehicle</w:t>
      </w:r>
      <w:r>
        <w:t xml:space="preserve"> </w:t>
      </w:r>
      <w:r w:rsidR="001B6230">
        <w:t xml:space="preserve">location </w:t>
      </w:r>
      <w:r>
        <w:t>data from a file</w:t>
      </w:r>
    </w:p>
    <w:p w:rsidR="00842A13" w:rsidRDefault="00842A13" w:rsidP="00842A13">
      <w:pPr>
        <w:pStyle w:val="ListBullet"/>
      </w:pPr>
      <w:r>
        <w:t xml:space="preserve">Filter </w:t>
      </w:r>
      <w:r w:rsidR="0029710B">
        <w:t>vehicle</w:t>
      </w:r>
      <w:r>
        <w:t xml:space="preserve"> </w:t>
      </w:r>
      <w:r w:rsidR="001B6230">
        <w:t xml:space="preserve">location </w:t>
      </w:r>
      <w:r>
        <w:t xml:space="preserve">data by </w:t>
      </w:r>
      <w:r w:rsidR="0029710B">
        <w:t>vehicle ID</w:t>
      </w:r>
    </w:p>
    <w:p w:rsidR="00842A13" w:rsidRDefault="00842A13" w:rsidP="00842A13">
      <w:pPr>
        <w:pStyle w:val="ListBullet"/>
      </w:pPr>
      <w:r>
        <w:t xml:space="preserve">Write filtered </w:t>
      </w:r>
      <w:r w:rsidR="0029710B">
        <w:t xml:space="preserve">vehicle </w:t>
      </w:r>
      <w:r w:rsidR="001B6230">
        <w:t xml:space="preserve">location </w:t>
      </w:r>
      <w:r>
        <w:t>data to a file</w:t>
      </w:r>
    </w:p>
    <w:p w:rsidR="00842A13" w:rsidRDefault="00842A13" w:rsidP="006C45C8">
      <w:pPr>
        <w:pStyle w:val="BodyText"/>
        <w:keepNext/>
      </w:pPr>
      <w:r>
        <w:t>More detailed instructions</w:t>
      </w:r>
      <w:r w:rsidR="00E17797">
        <w:t xml:space="preserve"> (simply read these; step-by-step instructions follow)</w:t>
      </w:r>
      <w:r>
        <w:t>:</w:t>
      </w:r>
    </w:p>
    <w:p w:rsidR="00842A13" w:rsidRDefault="00842A13" w:rsidP="006C45C8">
      <w:pPr>
        <w:pStyle w:val="ListBullet"/>
      </w:pPr>
      <w:r>
        <w:t>Design the application graph in the graphical editor</w:t>
      </w:r>
    </w:p>
    <w:p w:rsidR="00842A13" w:rsidRDefault="00842A13" w:rsidP="006C45C8">
      <w:pPr>
        <w:pStyle w:val="ListBullet"/>
      </w:pPr>
      <w:r>
        <w:t>Use three operators (an operator is the basic building block of an application graph): one each to read a file (</w:t>
      </w:r>
      <w:r w:rsidRPr="006C45C8">
        <w:rPr>
          <w:b/>
        </w:rPr>
        <w:t>FileSource</w:t>
      </w:r>
      <w:r>
        <w:t>), write a file (</w:t>
      </w:r>
      <w:r w:rsidRPr="006C45C8">
        <w:rPr>
          <w:b/>
        </w:rPr>
        <w:t>FileSink</w:t>
      </w:r>
      <w:r>
        <w:t>), and perform the filtering (</w:t>
      </w:r>
      <w:r w:rsidRPr="006C45C8">
        <w:rPr>
          <w:b/>
        </w:rPr>
        <w:t>Filter</w:t>
      </w:r>
      <w:r>
        <w:t>)</w:t>
      </w:r>
    </w:p>
    <w:p w:rsidR="00842A13" w:rsidRDefault="00842A13" w:rsidP="006C45C8">
      <w:pPr>
        <w:pStyle w:val="ListBullet"/>
      </w:pPr>
      <w:r>
        <w:t>Take it step by step:</w:t>
      </w:r>
    </w:p>
    <w:p w:rsidR="001B6230" w:rsidRDefault="001B6230" w:rsidP="006C45C8">
      <w:pPr>
        <w:pStyle w:val="ListBullet2"/>
      </w:pPr>
      <w:r>
        <w:t xml:space="preserve">Define a new type for location data, to serve as the </w:t>
      </w:r>
      <w:r w:rsidRPr="00DE167A">
        <w:rPr>
          <w:b/>
        </w:rPr>
        <w:t>schema</w:t>
      </w:r>
      <w:r w:rsidR="00DE167A">
        <w:t xml:space="preserve">, or </w:t>
      </w:r>
      <w:r w:rsidR="00DE167A">
        <w:rPr>
          <w:b/>
        </w:rPr>
        <w:t>stream</w:t>
      </w:r>
      <w:r w:rsidR="00DE167A" w:rsidRPr="00DE167A">
        <w:rPr>
          <w:b/>
        </w:rPr>
        <w:t xml:space="preserve"> type</w:t>
      </w:r>
      <w:r w:rsidR="00DE167A">
        <w:t>,</w:t>
      </w:r>
      <w:r>
        <w:t xml:space="preserve"> of several streams</w:t>
      </w:r>
    </w:p>
    <w:p w:rsidR="00DE167A" w:rsidRDefault="00DE167A" w:rsidP="00DE167A">
      <w:pPr>
        <w:pStyle w:val="ListBullet3"/>
      </w:pPr>
      <w:r>
        <w:t xml:space="preserve">A schema defines the </w:t>
      </w:r>
      <w:r w:rsidRPr="00DE167A">
        <w:rPr>
          <w:i/>
        </w:rPr>
        <w:t>type</w:t>
      </w:r>
      <w:r>
        <w:t xml:space="preserve">, or structure, of each packet of data, or </w:t>
      </w:r>
      <w:r w:rsidRPr="00DE167A">
        <w:rPr>
          <w:i/>
        </w:rPr>
        <w:t>tuple</w:t>
      </w:r>
      <w:r>
        <w:t xml:space="preserve">, flowing on the stream. The tuple type is a list of named </w:t>
      </w:r>
      <w:r w:rsidRPr="00DE167A">
        <w:rPr>
          <w:i/>
        </w:rPr>
        <w:t>attributes</w:t>
      </w:r>
      <w:r>
        <w:t xml:space="preserve"> and their types. Think of a tuple as the Streams analogue of a row in a table or a record in a file, and of its attributes as the analogue of columns or fields.</w:t>
      </w:r>
    </w:p>
    <w:p w:rsidR="00842A13" w:rsidRDefault="00842A13" w:rsidP="006C45C8">
      <w:pPr>
        <w:pStyle w:val="ListBullet2"/>
      </w:pPr>
      <w:r>
        <w:t xml:space="preserve">Drop the required operators into the editor </w:t>
      </w:r>
    </w:p>
    <w:p w:rsidR="00842A13" w:rsidRDefault="00842A13" w:rsidP="006C45C8">
      <w:pPr>
        <w:pStyle w:val="ListBullet2"/>
      </w:pPr>
      <w:r>
        <w:lastRenderedPageBreak/>
        <w:t>Make the required stream connections to “wire up” the graph</w:t>
      </w:r>
    </w:p>
    <w:p w:rsidR="00842A13" w:rsidRDefault="00842A13" w:rsidP="006C45C8">
      <w:pPr>
        <w:pStyle w:val="ListBullet2"/>
      </w:pPr>
      <w:r>
        <w:t>Define the schema of the streams in the graph</w:t>
      </w:r>
    </w:p>
    <w:p w:rsidR="00842A13" w:rsidRDefault="00842A13" w:rsidP="006C45C8">
      <w:pPr>
        <w:pStyle w:val="ListBullet2"/>
      </w:pPr>
      <w:r>
        <w:t xml:space="preserve">Specify the parameters and other details of the individual operators </w:t>
      </w:r>
    </w:p>
    <w:p w:rsidR="009910E6" w:rsidRDefault="009910E6" w:rsidP="009910E6">
      <w:pPr>
        <w:pStyle w:val="BodyText"/>
      </w:pPr>
      <w:bookmarkStart w:id="20" w:name="_Ref355190937"/>
      <w:bookmarkStart w:id="21" w:name="_Ref355191024"/>
      <w:r>
        <w:t>While this lab is only intended as introductory exploration, leaving out any considerations of SPL syntax and coding best practices, one such practice is worth illustrating: rather than defining the schema (stream type) of each stream separately in the declaration of each stream, create a type ahead of time, so that each stream can simply refer to that type. This eliminates code duplication and improves consistency and maintainability.</w:t>
      </w:r>
    </w:p>
    <w:p w:rsidR="009910E6" w:rsidRDefault="009910E6" w:rsidP="009910E6">
      <w:pPr>
        <w:pStyle w:val="BodyText"/>
      </w:pPr>
      <w:r>
        <w:t>Therefore,</w:t>
      </w:r>
      <w:r w:rsidR="00940D47">
        <w:t xml:space="preserve"> you’ll</w:t>
      </w:r>
      <w:r>
        <w:t xml:space="preserve"> begin by creating a type</w:t>
      </w:r>
      <w:r w:rsidR="00940D47">
        <w:t xml:space="preserve">, </w:t>
      </w:r>
      <w:r w:rsidR="00940D47" w:rsidRPr="00940D47">
        <w:rPr>
          <w:b/>
        </w:rPr>
        <w:t>LocationType</w:t>
      </w:r>
      <w:r w:rsidR="00940D47">
        <w:t>,</w:t>
      </w:r>
      <w:r>
        <w:t xml:space="preserve"> for the vehicle location data that will be the main kind of tuple flowing through the application, using the specifications in </w:t>
      </w:r>
      <w:r w:rsidR="00E6672E">
        <w:fldChar w:fldCharType="begin"/>
      </w:r>
      <w:r w:rsidR="00E6672E">
        <w:instrText xml:space="preserve"> REF _Ref437198877 \h </w:instrText>
      </w:r>
      <w:r w:rsidR="00E6672E">
        <w:fldChar w:fldCharType="separate"/>
      </w:r>
      <w:r w:rsidR="00625674">
        <w:t xml:space="preserve">Table </w:t>
      </w:r>
      <w:r w:rsidR="00625674">
        <w:rPr>
          <w:noProof/>
        </w:rPr>
        <w:t>3</w:t>
      </w:r>
      <w:r w:rsidR="00E6672E">
        <w:fldChar w:fldCharType="end"/>
      </w:r>
      <w:r w:rsidR="00E6672E">
        <w:t xml:space="preserve"> on page </w:t>
      </w:r>
      <w:r w:rsidR="00E6672E">
        <w:fldChar w:fldCharType="begin"/>
      </w:r>
      <w:r w:rsidR="00E6672E">
        <w:instrText xml:space="preserve"> PAGEREF _Ref437198892 \h </w:instrText>
      </w:r>
      <w:r w:rsidR="00E6672E">
        <w:fldChar w:fldCharType="separate"/>
      </w:r>
      <w:r w:rsidR="00625674">
        <w:rPr>
          <w:noProof/>
        </w:rPr>
        <w:t>12</w:t>
      </w:r>
      <w:r w:rsidR="00E6672E">
        <w:fldChar w:fldCharType="end"/>
      </w:r>
      <w:r w:rsidR="00940D47">
        <w:t>.</w:t>
      </w:r>
    </w:p>
    <w:p w:rsidR="001650EC" w:rsidRDefault="001650EC" w:rsidP="001650EC">
      <w:pPr>
        <w:pStyle w:val="Caption"/>
      </w:pPr>
      <w:bookmarkStart w:id="22" w:name="_Ref437198877"/>
      <w:bookmarkStart w:id="23" w:name="_Ref437198892"/>
      <w:r>
        <w:t xml:space="preserve">Table </w:t>
      </w:r>
      <w:fldSimple w:instr=" SEQ Table \* ARABIC ">
        <w:r w:rsidR="00625674">
          <w:rPr>
            <w:noProof/>
          </w:rPr>
          <w:t>3</w:t>
        </w:r>
      </w:fldSimple>
      <w:bookmarkEnd w:id="20"/>
      <w:bookmarkEnd w:id="22"/>
      <w:r>
        <w:t xml:space="preserve">. </w:t>
      </w:r>
      <w:r w:rsidR="009910E6">
        <w:t xml:space="preserve">Stream </w:t>
      </w:r>
      <w:r w:rsidR="000D64F5">
        <w:t>type</w:t>
      </w:r>
      <w:r w:rsidR="00686F4E">
        <w:t xml:space="preserve"> for </w:t>
      </w:r>
      <w:r w:rsidR="0029710B">
        <w:t>vehicle</w:t>
      </w:r>
      <w:r w:rsidR="0046461C">
        <w:t xml:space="preserve"> location</w:t>
      </w:r>
      <w:r w:rsidR="0029710B">
        <w:t xml:space="preserve"> data</w:t>
      </w:r>
      <w:bookmarkEnd w:id="21"/>
      <w:bookmarkEnd w:id="23"/>
    </w:p>
    <w:tbl>
      <w:tblPr>
        <w:tblW w:w="0" w:type="auto"/>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319"/>
        <w:gridCol w:w="1428"/>
        <w:gridCol w:w="5144"/>
      </w:tblGrid>
      <w:tr w:rsidR="00527284" w:rsidRPr="007176DE" w:rsidTr="001B6230">
        <w:trPr>
          <w:cantSplit/>
          <w:trHeight w:val="634"/>
        </w:trPr>
        <w:tc>
          <w:tcPr>
            <w:tcW w:w="1319" w:type="dxa"/>
            <w:shd w:val="clear" w:color="auto" w:fill="000000"/>
            <w:vAlign w:val="bottom"/>
          </w:tcPr>
          <w:p w:rsidR="00527284" w:rsidRPr="007176DE" w:rsidRDefault="00EA740B" w:rsidP="009910E6">
            <w:pPr>
              <w:pStyle w:val="TableTitle"/>
            </w:pPr>
            <w:r w:rsidRPr="007176DE">
              <w:t>Name</w:t>
            </w:r>
          </w:p>
        </w:tc>
        <w:tc>
          <w:tcPr>
            <w:tcW w:w="1428" w:type="dxa"/>
            <w:shd w:val="clear" w:color="auto" w:fill="000000"/>
            <w:vAlign w:val="bottom"/>
          </w:tcPr>
          <w:p w:rsidR="00527284" w:rsidRPr="007176DE" w:rsidRDefault="00527284" w:rsidP="009910E6">
            <w:pPr>
              <w:pStyle w:val="TableTitle"/>
            </w:pPr>
            <w:r w:rsidRPr="007176DE">
              <w:t>Type</w:t>
            </w:r>
          </w:p>
        </w:tc>
        <w:tc>
          <w:tcPr>
            <w:tcW w:w="5144" w:type="dxa"/>
            <w:shd w:val="clear" w:color="auto" w:fill="000000"/>
            <w:vAlign w:val="bottom"/>
          </w:tcPr>
          <w:p w:rsidR="00527284" w:rsidRPr="007176DE" w:rsidRDefault="00527284" w:rsidP="009910E6">
            <w:pPr>
              <w:pStyle w:val="TableTitle"/>
            </w:pPr>
            <w:r w:rsidRPr="007176DE">
              <w:t>Comment</w:t>
            </w:r>
          </w:p>
        </w:tc>
      </w:tr>
      <w:tr w:rsidR="00527284" w:rsidRPr="006C45C8" w:rsidTr="001B6230">
        <w:trPr>
          <w:cantSplit/>
          <w:trHeight w:val="630"/>
        </w:trPr>
        <w:tc>
          <w:tcPr>
            <w:tcW w:w="1319" w:type="dxa"/>
            <w:shd w:val="clear" w:color="auto" w:fill="auto"/>
            <w:vAlign w:val="center"/>
          </w:tcPr>
          <w:p w:rsidR="00527284" w:rsidRPr="007176DE" w:rsidRDefault="0029710B" w:rsidP="009910E6">
            <w:pPr>
              <w:pStyle w:val="TableText"/>
              <w:keepNext/>
              <w:rPr>
                <w:rStyle w:val="Code-Font"/>
                <w:bCs/>
              </w:rPr>
            </w:pPr>
            <w:r>
              <w:rPr>
                <w:rStyle w:val="Code-Font"/>
                <w:bCs/>
              </w:rPr>
              <w:t>id</w:t>
            </w:r>
          </w:p>
        </w:tc>
        <w:tc>
          <w:tcPr>
            <w:tcW w:w="1428" w:type="dxa"/>
            <w:shd w:val="clear" w:color="auto" w:fill="auto"/>
            <w:vAlign w:val="center"/>
          </w:tcPr>
          <w:p w:rsidR="00527284" w:rsidRPr="00EA740B" w:rsidRDefault="00527284" w:rsidP="009910E6">
            <w:pPr>
              <w:pStyle w:val="TableText"/>
              <w:keepNext/>
              <w:rPr>
                <w:rStyle w:val="Code-Font"/>
              </w:rPr>
            </w:pPr>
            <w:r w:rsidRPr="00EA740B">
              <w:rPr>
                <w:rStyle w:val="Code-Font"/>
              </w:rPr>
              <w:t>rstring</w:t>
            </w:r>
          </w:p>
        </w:tc>
        <w:tc>
          <w:tcPr>
            <w:tcW w:w="5144" w:type="dxa"/>
            <w:shd w:val="clear" w:color="auto" w:fill="auto"/>
            <w:vAlign w:val="center"/>
          </w:tcPr>
          <w:p w:rsidR="00527284" w:rsidRPr="007176DE" w:rsidRDefault="0029710B" w:rsidP="009910E6">
            <w:pPr>
              <w:pStyle w:val="TableText"/>
              <w:keepNext/>
              <w:rPr>
                <w:b/>
              </w:rPr>
            </w:pPr>
            <w:r>
              <w:t xml:space="preserve">Vehicle ID </w:t>
            </w:r>
            <w:r w:rsidR="00527284" w:rsidRPr="007176DE">
              <w:t xml:space="preserve">(an </w:t>
            </w:r>
            <w:r w:rsidR="00527284" w:rsidRPr="00A004B1">
              <w:rPr>
                <w:i/>
              </w:rPr>
              <w:t>rstring</w:t>
            </w:r>
            <w:r w:rsidR="00527284" w:rsidRPr="007176DE">
              <w:t xml:space="preserve"> uses “raw” 8-bit characters)</w:t>
            </w:r>
          </w:p>
        </w:tc>
      </w:tr>
      <w:tr w:rsidR="00527284" w:rsidRPr="006C45C8" w:rsidTr="001B6230">
        <w:trPr>
          <w:cantSplit/>
          <w:trHeight w:val="630"/>
        </w:trPr>
        <w:tc>
          <w:tcPr>
            <w:tcW w:w="1319" w:type="dxa"/>
            <w:shd w:val="clear" w:color="auto" w:fill="auto"/>
            <w:vAlign w:val="center"/>
          </w:tcPr>
          <w:p w:rsidR="00527284" w:rsidRPr="007176DE" w:rsidRDefault="001202B9" w:rsidP="009910E6">
            <w:pPr>
              <w:pStyle w:val="TableText"/>
              <w:keepNext/>
              <w:rPr>
                <w:rStyle w:val="Code-Font"/>
                <w:bCs/>
              </w:rPr>
            </w:pPr>
            <w:r>
              <w:rPr>
                <w:rStyle w:val="Code-Font"/>
                <w:bCs/>
              </w:rPr>
              <w:t>time</w:t>
            </w:r>
          </w:p>
        </w:tc>
        <w:tc>
          <w:tcPr>
            <w:tcW w:w="1428" w:type="dxa"/>
            <w:shd w:val="clear" w:color="auto" w:fill="auto"/>
            <w:vAlign w:val="center"/>
          </w:tcPr>
          <w:p w:rsidR="00527284" w:rsidRPr="00EA740B" w:rsidRDefault="00E17797" w:rsidP="009910E6">
            <w:pPr>
              <w:pStyle w:val="TableText"/>
              <w:keepNext/>
              <w:rPr>
                <w:rStyle w:val="Code-Font"/>
              </w:rPr>
            </w:pPr>
            <w:r>
              <w:rPr>
                <w:rStyle w:val="Code-Font"/>
              </w:rPr>
              <w:t>int64</w:t>
            </w:r>
          </w:p>
        </w:tc>
        <w:tc>
          <w:tcPr>
            <w:tcW w:w="5144" w:type="dxa"/>
            <w:shd w:val="clear" w:color="auto" w:fill="auto"/>
            <w:vAlign w:val="center"/>
          </w:tcPr>
          <w:p w:rsidR="00527284" w:rsidRPr="007176DE" w:rsidRDefault="001202B9" w:rsidP="009910E6">
            <w:pPr>
              <w:pStyle w:val="TableText"/>
              <w:keepNext/>
              <w:rPr>
                <w:b/>
              </w:rPr>
            </w:pPr>
            <w:r>
              <w:t>Observation</w:t>
            </w:r>
            <w:r w:rsidRPr="007176DE">
              <w:t xml:space="preserve"> </w:t>
            </w:r>
            <w:r w:rsidR="00527284" w:rsidRPr="007176DE">
              <w:t>timestamp</w:t>
            </w:r>
            <w:r w:rsidR="00E06031">
              <w:t xml:space="preserve"> </w:t>
            </w:r>
            <w:r w:rsidR="00E0143A">
              <w:br/>
            </w:r>
            <w:r w:rsidR="00E06031">
              <w:t>(milliseconds since 00:00:00 on January 1, 1970)</w:t>
            </w:r>
          </w:p>
        </w:tc>
      </w:tr>
      <w:tr w:rsidR="00527284" w:rsidRPr="006C45C8" w:rsidTr="001B6230">
        <w:trPr>
          <w:cantSplit/>
          <w:trHeight w:val="630"/>
        </w:trPr>
        <w:tc>
          <w:tcPr>
            <w:tcW w:w="1319" w:type="dxa"/>
            <w:shd w:val="clear" w:color="auto" w:fill="auto"/>
            <w:vAlign w:val="center"/>
          </w:tcPr>
          <w:p w:rsidR="00527284" w:rsidRPr="007176DE" w:rsidRDefault="001202B9" w:rsidP="009910E6">
            <w:pPr>
              <w:pStyle w:val="TableText"/>
              <w:keepNext/>
              <w:rPr>
                <w:rStyle w:val="Code-Font"/>
                <w:bCs/>
              </w:rPr>
            </w:pPr>
            <w:r>
              <w:rPr>
                <w:rStyle w:val="Code-Font"/>
                <w:bCs/>
              </w:rPr>
              <w:t>latitude</w:t>
            </w:r>
          </w:p>
        </w:tc>
        <w:tc>
          <w:tcPr>
            <w:tcW w:w="1428" w:type="dxa"/>
            <w:shd w:val="clear" w:color="auto" w:fill="auto"/>
            <w:vAlign w:val="center"/>
          </w:tcPr>
          <w:p w:rsidR="00527284" w:rsidRPr="00EA740B" w:rsidRDefault="001202B9" w:rsidP="009910E6">
            <w:pPr>
              <w:pStyle w:val="TableText"/>
              <w:keepNext/>
              <w:rPr>
                <w:rStyle w:val="Code-Font"/>
              </w:rPr>
            </w:pPr>
            <w:r>
              <w:rPr>
                <w:rStyle w:val="Code-Font"/>
              </w:rPr>
              <w:t>float64</w:t>
            </w:r>
          </w:p>
        </w:tc>
        <w:tc>
          <w:tcPr>
            <w:tcW w:w="5144" w:type="dxa"/>
            <w:shd w:val="clear" w:color="auto" w:fill="auto"/>
            <w:vAlign w:val="center"/>
          </w:tcPr>
          <w:p w:rsidR="00527284" w:rsidRPr="007176DE" w:rsidRDefault="001202B9" w:rsidP="009910E6">
            <w:pPr>
              <w:pStyle w:val="TableText"/>
              <w:keepNext/>
              <w:rPr>
                <w:b/>
              </w:rPr>
            </w:pPr>
            <w:r>
              <w:t>Latitude (degrees)</w:t>
            </w:r>
          </w:p>
        </w:tc>
      </w:tr>
      <w:tr w:rsidR="001202B9" w:rsidRPr="006C45C8" w:rsidTr="001B6230">
        <w:trPr>
          <w:cantSplit/>
          <w:trHeight w:val="630"/>
        </w:trPr>
        <w:tc>
          <w:tcPr>
            <w:tcW w:w="1319" w:type="dxa"/>
            <w:shd w:val="clear" w:color="auto" w:fill="auto"/>
            <w:vAlign w:val="center"/>
          </w:tcPr>
          <w:p w:rsidR="001202B9" w:rsidRPr="007176DE" w:rsidDel="001202B9" w:rsidRDefault="001202B9" w:rsidP="009910E6">
            <w:pPr>
              <w:pStyle w:val="TableText"/>
              <w:keepNext/>
              <w:rPr>
                <w:rStyle w:val="Code-Font"/>
                <w:bCs/>
              </w:rPr>
            </w:pPr>
            <w:r>
              <w:rPr>
                <w:rStyle w:val="Code-Font"/>
                <w:bCs/>
              </w:rPr>
              <w:t>longitude</w:t>
            </w:r>
          </w:p>
        </w:tc>
        <w:tc>
          <w:tcPr>
            <w:tcW w:w="1428" w:type="dxa"/>
            <w:shd w:val="clear" w:color="auto" w:fill="auto"/>
            <w:vAlign w:val="center"/>
          </w:tcPr>
          <w:p w:rsidR="001202B9" w:rsidRPr="00EA740B" w:rsidDel="001202B9" w:rsidRDefault="001202B9" w:rsidP="009910E6">
            <w:pPr>
              <w:pStyle w:val="TableText"/>
              <w:keepNext/>
              <w:rPr>
                <w:rStyle w:val="Code-Font"/>
              </w:rPr>
            </w:pPr>
            <w:r>
              <w:rPr>
                <w:rStyle w:val="Code-Font"/>
              </w:rPr>
              <w:t>float64</w:t>
            </w:r>
          </w:p>
        </w:tc>
        <w:tc>
          <w:tcPr>
            <w:tcW w:w="5144" w:type="dxa"/>
            <w:shd w:val="clear" w:color="auto" w:fill="auto"/>
            <w:vAlign w:val="center"/>
          </w:tcPr>
          <w:p w:rsidR="001202B9" w:rsidRPr="007176DE" w:rsidDel="001202B9" w:rsidRDefault="001202B9" w:rsidP="009910E6">
            <w:pPr>
              <w:pStyle w:val="TableText"/>
              <w:keepNext/>
            </w:pPr>
            <w:r>
              <w:t>Longitude (degrees)</w:t>
            </w:r>
          </w:p>
        </w:tc>
      </w:tr>
      <w:tr w:rsidR="00527284" w:rsidRPr="006C45C8" w:rsidTr="001B6230">
        <w:trPr>
          <w:trHeight w:val="630"/>
        </w:trPr>
        <w:tc>
          <w:tcPr>
            <w:tcW w:w="1319" w:type="dxa"/>
            <w:tcBorders>
              <w:top w:val="single" w:sz="6" w:space="0" w:color="000000"/>
              <w:bottom w:val="single" w:sz="6" w:space="0" w:color="000000"/>
            </w:tcBorders>
            <w:shd w:val="clear" w:color="auto" w:fill="auto"/>
            <w:vAlign w:val="center"/>
          </w:tcPr>
          <w:p w:rsidR="00527284" w:rsidRPr="007176DE" w:rsidRDefault="001202B9" w:rsidP="009910E6">
            <w:pPr>
              <w:pStyle w:val="TableText"/>
              <w:keepNext/>
              <w:rPr>
                <w:rStyle w:val="Code-Font"/>
                <w:bCs/>
              </w:rPr>
            </w:pPr>
            <w:r>
              <w:rPr>
                <w:rStyle w:val="Code-Font"/>
                <w:bCs/>
              </w:rPr>
              <w:t>speed</w:t>
            </w:r>
          </w:p>
        </w:tc>
        <w:tc>
          <w:tcPr>
            <w:tcW w:w="1428" w:type="dxa"/>
            <w:tcBorders>
              <w:top w:val="single" w:sz="6" w:space="0" w:color="000000"/>
              <w:bottom w:val="single" w:sz="6" w:space="0" w:color="000000"/>
            </w:tcBorders>
            <w:shd w:val="clear" w:color="auto" w:fill="auto"/>
            <w:vAlign w:val="center"/>
          </w:tcPr>
          <w:p w:rsidR="00527284" w:rsidRPr="007176DE" w:rsidRDefault="001202B9" w:rsidP="009910E6">
            <w:pPr>
              <w:pStyle w:val="TableText"/>
              <w:keepNext/>
              <w:rPr>
                <w:rStyle w:val="Code-Font"/>
                <w:bCs/>
              </w:rPr>
            </w:pPr>
            <w:r>
              <w:rPr>
                <w:rStyle w:val="Code-Font"/>
                <w:bCs/>
              </w:rPr>
              <w:t>float64</w:t>
            </w:r>
          </w:p>
        </w:tc>
        <w:tc>
          <w:tcPr>
            <w:tcW w:w="5144" w:type="dxa"/>
            <w:tcBorders>
              <w:top w:val="single" w:sz="6" w:space="0" w:color="000000"/>
              <w:bottom w:val="single" w:sz="6" w:space="0" w:color="000000"/>
            </w:tcBorders>
            <w:shd w:val="clear" w:color="auto" w:fill="auto"/>
            <w:vAlign w:val="center"/>
          </w:tcPr>
          <w:p w:rsidR="00527284" w:rsidRPr="007176DE" w:rsidRDefault="001202B9" w:rsidP="009910E6">
            <w:pPr>
              <w:pStyle w:val="TableText"/>
              <w:keepNext/>
              <w:rPr>
                <w:b/>
              </w:rPr>
            </w:pPr>
            <w:r>
              <w:t>Vehicle speed (</w:t>
            </w:r>
            <w:r w:rsidR="001B6230">
              <w:t>k</w:t>
            </w:r>
            <w:r>
              <w:t>m/</w:t>
            </w:r>
            <w:r w:rsidR="001B6230">
              <w:t>h</w:t>
            </w:r>
            <w:r>
              <w:t>)</w:t>
            </w:r>
          </w:p>
        </w:tc>
      </w:tr>
      <w:tr w:rsidR="008A4F12" w:rsidRPr="006C45C8" w:rsidTr="001B6230">
        <w:trPr>
          <w:trHeight w:val="630"/>
        </w:trPr>
        <w:tc>
          <w:tcPr>
            <w:tcW w:w="1319" w:type="dxa"/>
            <w:tcBorders>
              <w:top w:val="single" w:sz="6" w:space="0" w:color="000000"/>
            </w:tcBorders>
            <w:shd w:val="clear" w:color="auto" w:fill="auto"/>
            <w:vAlign w:val="center"/>
          </w:tcPr>
          <w:p w:rsidR="008A4F12" w:rsidRPr="007176DE" w:rsidDel="001202B9" w:rsidRDefault="008A4F12" w:rsidP="009910E6">
            <w:pPr>
              <w:pStyle w:val="TableText"/>
              <w:rPr>
                <w:rStyle w:val="Code-Font"/>
                <w:bCs/>
              </w:rPr>
            </w:pPr>
            <w:r>
              <w:rPr>
                <w:rStyle w:val="Code-Font"/>
                <w:bCs/>
              </w:rPr>
              <w:t>heading</w:t>
            </w:r>
          </w:p>
        </w:tc>
        <w:tc>
          <w:tcPr>
            <w:tcW w:w="1428" w:type="dxa"/>
            <w:tcBorders>
              <w:top w:val="single" w:sz="6" w:space="0" w:color="000000"/>
            </w:tcBorders>
            <w:shd w:val="clear" w:color="auto" w:fill="auto"/>
            <w:vAlign w:val="center"/>
          </w:tcPr>
          <w:p w:rsidR="008A4F12" w:rsidRPr="007176DE" w:rsidDel="001202B9" w:rsidRDefault="008A4F12" w:rsidP="009910E6">
            <w:pPr>
              <w:pStyle w:val="TableText"/>
              <w:rPr>
                <w:rStyle w:val="Code-Font"/>
                <w:bCs/>
              </w:rPr>
            </w:pPr>
            <w:r>
              <w:rPr>
                <w:rStyle w:val="Code-Font"/>
                <w:bCs/>
              </w:rPr>
              <w:t>float64</w:t>
            </w:r>
          </w:p>
        </w:tc>
        <w:tc>
          <w:tcPr>
            <w:tcW w:w="5144" w:type="dxa"/>
            <w:tcBorders>
              <w:top w:val="single" w:sz="6" w:space="0" w:color="000000"/>
            </w:tcBorders>
            <w:shd w:val="clear" w:color="auto" w:fill="auto"/>
            <w:vAlign w:val="center"/>
          </w:tcPr>
          <w:p w:rsidR="008A4F12" w:rsidRPr="007176DE" w:rsidDel="001202B9" w:rsidRDefault="004562F3" w:rsidP="009910E6">
            <w:pPr>
              <w:pStyle w:val="TableText"/>
            </w:pPr>
            <w:r>
              <w:t xml:space="preserve">Direction of travel </w:t>
            </w:r>
            <w:r w:rsidR="008A4F12">
              <w:t>(degrees, clockwise from north)</w:t>
            </w:r>
          </w:p>
        </w:tc>
      </w:tr>
    </w:tbl>
    <w:p w:rsidR="00C0337B" w:rsidRDefault="008B4812" w:rsidP="003B45BF">
      <w:pPr>
        <w:pStyle w:val="StepList"/>
        <w:numPr>
          <w:ilvl w:val="0"/>
          <w:numId w:val="26"/>
        </w:numPr>
      </w:pPr>
      <w:r>
        <w:t xml:space="preserve">In the graphical editor for </w:t>
      </w:r>
      <w:proofErr w:type="spellStart"/>
      <w:r w:rsidR="00092F54">
        <w:rPr>
          <w:b/>
        </w:rPr>
        <w:t>MyMainComposite</w:t>
      </w:r>
      <w:r w:rsidRPr="008B4812">
        <w:rPr>
          <w:b/>
        </w:rPr>
        <w:t>.spl</w:t>
      </w:r>
      <w:proofErr w:type="spellEnd"/>
      <w:r>
        <w:t xml:space="preserve">, right-click anywhere on the canvas, </w:t>
      </w:r>
      <w:r w:rsidRPr="00C0337B">
        <w:rPr>
          <w:rStyle w:val="Emphasis"/>
        </w:rPr>
        <w:t xml:space="preserve">outside the main composite </w:t>
      </w:r>
      <w:r w:rsidR="00C0337B" w:rsidRPr="00C0337B">
        <w:rPr>
          <w:rStyle w:val="Emphasis"/>
        </w:rPr>
        <w:t>(</w:t>
      </w:r>
      <w:r w:rsidR="00D12F92">
        <w:rPr>
          <w:rStyle w:val="Emphasis"/>
        </w:rPr>
        <w:t>MyMainComposite</w:t>
      </w:r>
      <w:r w:rsidR="00C0337B" w:rsidRPr="00C0337B">
        <w:rPr>
          <w:rStyle w:val="Emphasis"/>
        </w:rPr>
        <w:t>)</w:t>
      </w:r>
      <w:r>
        <w:t xml:space="preserve">, and choose </w:t>
      </w:r>
      <w:r w:rsidRPr="00C0337B">
        <w:rPr>
          <w:b/>
        </w:rPr>
        <w:t>Edit</w:t>
      </w:r>
      <w:r>
        <w:t>.</w:t>
      </w:r>
    </w:p>
    <w:p w:rsidR="00C0337B" w:rsidRDefault="00C0337B" w:rsidP="000C074A">
      <w:pPr>
        <w:pStyle w:val="StepListContno"/>
        <w:keepNext/>
      </w:pPr>
      <w:r>
        <w:t xml:space="preserve">This brings up a </w:t>
      </w:r>
      <w:r w:rsidRPr="00C0337B">
        <w:rPr>
          <w:b/>
        </w:rPr>
        <w:t>Properties</w:t>
      </w:r>
      <w:r>
        <w:t xml:space="preserve"> view, which floats above all the other views. </w:t>
      </w:r>
      <w:r w:rsidR="00BE6A7D">
        <w:t xml:space="preserve">Make sure it looks </w:t>
      </w:r>
      <w:r w:rsidR="00731E45">
        <w:t xml:space="preserve">as </w:t>
      </w:r>
      <w:r w:rsidR="00BE6A7D">
        <w:t>below</w:t>
      </w:r>
      <w:r w:rsidR="005E0E41">
        <w:t>, with the three tabs for General, Uses, and Types</w:t>
      </w:r>
      <w:r w:rsidR="00BE6A7D">
        <w:t>; if not, dismiss it and right-click again in the graphical editor, outside the main composite.</w:t>
      </w:r>
    </w:p>
    <w:p w:rsidR="008B4812" w:rsidRDefault="00A15A5D" w:rsidP="000C074A">
      <w:pPr>
        <w:pStyle w:val="StepListContno"/>
      </w:pPr>
      <w:r w:rsidRPr="00935CD2">
        <w:rPr>
          <w:noProof/>
        </w:rPr>
        <w:drawing>
          <wp:inline distT="0" distB="0" distL="0" distR="0" wp14:anchorId="10347C93" wp14:editId="489BC48E">
            <wp:extent cx="3368040" cy="120396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8040" cy="1203960"/>
                    </a:xfrm>
                    <a:prstGeom prst="rect">
                      <a:avLst/>
                    </a:prstGeom>
                    <a:noFill/>
                    <a:ln>
                      <a:noFill/>
                    </a:ln>
                  </pic:spPr>
                </pic:pic>
              </a:graphicData>
            </a:graphic>
          </wp:inline>
        </w:drawing>
      </w:r>
    </w:p>
    <w:p w:rsidR="000C074A" w:rsidRDefault="00A425EF" w:rsidP="00A425EF">
      <w:pPr>
        <w:pStyle w:val="StepList"/>
      </w:pPr>
      <w:r>
        <w:lastRenderedPageBreak/>
        <w:t xml:space="preserve">In the </w:t>
      </w:r>
      <w:r w:rsidRPr="00A425EF">
        <w:rPr>
          <w:b/>
        </w:rPr>
        <w:t>Properties</w:t>
      </w:r>
      <w:r>
        <w:t xml:space="preserve"> view, click the </w:t>
      </w:r>
      <w:r w:rsidRPr="00A425EF">
        <w:rPr>
          <w:b/>
        </w:rPr>
        <w:t>Types</w:t>
      </w:r>
      <w:r>
        <w:t xml:space="preserve"> tab. </w:t>
      </w:r>
      <w:r w:rsidR="002F07E8">
        <w:br/>
      </w:r>
      <w:r>
        <w:t xml:space="preserve">Select the field under </w:t>
      </w:r>
      <w:r w:rsidRPr="00A425EF">
        <w:rPr>
          <w:b/>
        </w:rPr>
        <w:t>Name</w:t>
      </w:r>
      <w:r>
        <w:t xml:space="preserve">, which says </w:t>
      </w:r>
      <w:r w:rsidRPr="00A425EF">
        <w:rPr>
          <w:rStyle w:val="Code-Font"/>
        </w:rPr>
        <w:t>Add new type…</w:t>
      </w:r>
      <w:r w:rsidRPr="00A425EF">
        <w:t xml:space="preserve">. </w:t>
      </w:r>
      <w:r w:rsidR="002F07E8">
        <w:br/>
      </w:r>
      <w:r w:rsidR="0078322A">
        <w:t>Key in</w:t>
      </w:r>
      <w:r>
        <w:t xml:space="preserve"> </w:t>
      </w:r>
      <w:r w:rsidRPr="00A425EF">
        <w:rPr>
          <w:rStyle w:val="Code-Font"/>
        </w:rPr>
        <w:t>LocationType</w:t>
      </w:r>
      <w:r>
        <w:t xml:space="preserve">; press </w:t>
      </w:r>
      <w:r w:rsidRPr="00A425EF">
        <w:rPr>
          <w:b/>
        </w:rPr>
        <w:t>Enter</w:t>
      </w:r>
      <w:r>
        <w:t xml:space="preserve">. </w:t>
      </w:r>
      <w:r w:rsidR="002F07E8">
        <w:br/>
      </w:r>
      <w:r>
        <w:t>Select the field</w:t>
      </w:r>
      <w:r w:rsidR="00C72B12">
        <w:t xml:space="preserve"> in the </w:t>
      </w:r>
      <w:r w:rsidR="00C72B12" w:rsidRPr="00C72B12">
        <w:rPr>
          <w:b/>
        </w:rPr>
        <w:t>Name</w:t>
      </w:r>
      <w:r w:rsidR="00C72B12">
        <w:t xml:space="preserve"> column</w:t>
      </w:r>
      <w:r>
        <w:t xml:space="preserve"> below </w:t>
      </w:r>
      <w:r w:rsidRPr="00A425EF">
        <w:rPr>
          <w:b/>
        </w:rPr>
        <w:t>LocationType</w:t>
      </w:r>
      <w:r>
        <w:t xml:space="preserve">, which says </w:t>
      </w:r>
      <w:r w:rsidRPr="00A425EF">
        <w:rPr>
          <w:rStyle w:val="Code-Font"/>
        </w:rPr>
        <w:t>Add attribute…</w:t>
      </w:r>
      <w:r>
        <w:t xml:space="preserve">. </w:t>
      </w:r>
      <w:r w:rsidR="002F07E8">
        <w:br/>
      </w:r>
      <w:r w:rsidR="0078322A">
        <w:t>Key in</w:t>
      </w:r>
      <w:r>
        <w:t xml:space="preserve"> </w:t>
      </w:r>
      <w:r w:rsidRPr="00A425EF">
        <w:rPr>
          <w:rStyle w:val="Code-Font"/>
        </w:rPr>
        <w:t>id</w:t>
      </w:r>
      <w:r>
        <w:t xml:space="preserve">; press </w:t>
      </w:r>
      <w:r w:rsidRPr="00A425EF">
        <w:rPr>
          <w:b/>
        </w:rPr>
        <w:t>Tab</w:t>
      </w:r>
      <w:r w:rsidR="00D1246A" w:rsidRPr="00D1246A">
        <w:t xml:space="preserve"> to</w:t>
      </w:r>
      <w:r w:rsidR="00D1246A">
        <w:t xml:space="preserve"> go to the Type column</w:t>
      </w:r>
      <w:r>
        <w:t xml:space="preserve">. </w:t>
      </w:r>
      <w:r w:rsidR="002F07E8">
        <w:br/>
      </w:r>
      <w:r w:rsidR="0078322A">
        <w:t>Key in</w:t>
      </w:r>
      <w:r>
        <w:t xml:space="preserve"> </w:t>
      </w:r>
      <w:r w:rsidRPr="00A425EF">
        <w:rPr>
          <w:rStyle w:val="Code-Font"/>
        </w:rPr>
        <w:t>rstring</w:t>
      </w:r>
      <w:r w:rsidR="00D1246A">
        <w:t>;</w:t>
      </w:r>
      <w:r>
        <w:t xml:space="preserve"> Pre</w:t>
      </w:r>
      <w:r w:rsidR="00C72B12">
        <w:t xml:space="preserve">ss </w:t>
      </w:r>
      <w:r w:rsidR="00C72B12" w:rsidRPr="00C72B12">
        <w:rPr>
          <w:b/>
        </w:rPr>
        <w:t>Tab</w:t>
      </w:r>
      <w:r w:rsidR="00C72B12">
        <w:t xml:space="preserve"> to go to the next name field.</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C72B12" w:rsidTr="00E93B84">
        <w:trPr>
          <w:cantSplit/>
        </w:trPr>
        <w:tc>
          <w:tcPr>
            <w:tcW w:w="1098" w:type="dxa"/>
            <w:shd w:val="clear" w:color="auto" w:fill="E0E0E0"/>
            <w:vAlign w:val="center"/>
          </w:tcPr>
          <w:p w:rsidR="00C72B12" w:rsidRDefault="00A15A5D" w:rsidP="00E93B84">
            <w:pPr>
              <w:pStyle w:val="BodyText"/>
              <w:keepLines/>
            </w:pPr>
            <w:r w:rsidRPr="00B92FF1">
              <w:rPr>
                <w:noProof/>
                <w:lang w:eastAsia="en-US"/>
              </w:rPr>
              <w:drawing>
                <wp:inline distT="0" distB="0" distL="0" distR="0" wp14:anchorId="1AD05B6C" wp14:editId="464FFDEC">
                  <wp:extent cx="548640" cy="548640"/>
                  <wp:effectExtent l="0" t="0" r="0" b="0"/>
                  <wp:docPr id="13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C72B12" w:rsidRDefault="00F5447D" w:rsidP="00E93B84">
            <w:pPr>
              <w:pStyle w:val="InformationBoxTitle"/>
            </w:pPr>
            <w:r>
              <w:t>Content assist</w:t>
            </w:r>
          </w:p>
          <w:p w:rsidR="00C72B12" w:rsidRDefault="00C72B12" w:rsidP="00E93B84">
            <w:pPr>
              <w:pStyle w:val="InformationBoxBody"/>
            </w:pPr>
            <w:r>
              <w:t xml:space="preserve">In the </w:t>
            </w:r>
            <w:r w:rsidRPr="007176DE">
              <w:rPr>
                <w:b/>
              </w:rPr>
              <w:t>Type</w:t>
            </w:r>
            <w:r>
              <w:t xml:space="preserve"> column, </w:t>
            </w:r>
            <w:r w:rsidR="0078322A">
              <w:t>use</w:t>
            </w:r>
            <w:r>
              <w:t xml:space="preserve"> </w:t>
            </w:r>
            <w:r w:rsidRPr="007176DE">
              <w:rPr>
                <w:b/>
              </w:rPr>
              <w:t>Ctrl+Space</w:t>
            </w:r>
            <w:r>
              <w:t xml:space="preserve"> to get a list of available types. Begin typing (for example, “</w:t>
            </w:r>
            <w:r w:rsidRPr="00E14FA4">
              <w:rPr>
                <w:rStyle w:val="Code-Font"/>
              </w:rPr>
              <w:t>r</w:t>
            </w:r>
            <w:r>
              <w:t xml:space="preserve">” for </w:t>
            </w:r>
            <w:r w:rsidRPr="00E14FA4">
              <w:rPr>
                <w:rStyle w:val="Code-Font"/>
              </w:rPr>
              <w:t>rstring</w:t>
            </w:r>
            <w:r>
              <w:t xml:space="preserve">) to narrow down the list; when the type you want is selected, press </w:t>
            </w:r>
            <w:r w:rsidRPr="007176DE">
              <w:rPr>
                <w:b/>
              </w:rPr>
              <w:t>Enter</w:t>
            </w:r>
            <w:r>
              <w:t xml:space="preserve"> to assign it to the field. This reduces </w:t>
            </w:r>
            <w:r w:rsidR="0078322A">
              <w:t>keyboard effort</w:t>
            </w:r>
            <w:r>
              <w:t xml:space="preserve"> as well as the probability of errors.</w:t>
            </w:r>
          </w:p>
        </w:tc>
      </w:tr>
    </w:tbl>
    <w:p w:rsidR="00C72B12" w:rsidRDefault="00C72B12" w:rsidP="00C72B12">
      <w:pPr>
        <w:pStyle w:val="StepList"/>
      </w:pPr>
      <w:r>
        <w:t xml:space="preserve">Continue typing and using </w:t>
      </w:r>
      <w:r w:rsidRPr="00E14FA4">
        <w:rPr>
          <w:b/>
        </w:rPr>
        <w:t>Tab</w:t>
      </w:r>
      <w:r>
        <w:t xml:space="preserve"> to jump to the next field to enter the attribute names and types listed in </w:t>
      </w:r>
      <w:r w:rsidR="00E6672E">
        <w:fldChar w:fldCharType="begin"/>
      </w:r>
      <w:r w:rsidR="00E6672E">
        <w:instrText xml:space="preserve"> REF _Ref437198877 \h </w:instrText>
      </w:r>
      <w:r w:rsidR="00E6672E">
        <w:fldChar w:fldCharType="separate"/>
      </w:r>
      <w:r w:rsidR="00625674">
        <w:t xml:space="preserve">Table </w:t>
      </w:r>
      <w:r w:rsidR="00625674">
        <w:rPr>
          <w:noProof/>
        </w:rPr>
        <w:t>3</w:t>
      </w:r>
      <w:r w:rsidR="00E6672E">
        <w:fldChar w:fldCharType="end"/>
      </w:r>
      <w:r w:rsidR="00E6672E">
        <w:t xml:space="preserve">, </w:t>
      </w:r>
      <w:r w:rsidR="00E6672E">
        <w:fldChar w:fldCharType="begin"/>
      </w:r>
      <w:r w:rsidR="00E6672E">
        <w:instrText xml:space="preserve"> REF _Ref437198892 \p \h </w:instrText>
      </w:r>
      <w:r w:rsidR="00E6672E">
        <w:fldChar w:fldCharType="separate"/>
      </w:r>
      <w:r w:rsidR="00625674">
        <w:t>above</w:t>
      </w:r>
      <w:r w:rsidR="00E6672E">
        <w:fldChar w:fldCharType="end"/>
      </w:r>
      <w:r>
        <w:t>.</w:t>
      </w:r>
    </w:p>
    <w:p w:rsidR="00C72B12" w:rsidRDefault="00FC4DA9" w:rsidP="00C26C32">
      <w:pPr>
        <w:pStyle w:val="StepListContno"/>
      </w:pPr>
      <w:r>
        <w:rPr>
          <w:noProof/>
        </w:rPr>
        <w:drawing>
          <wp:inline distT="0" distB="0" distL="0" distR="0" wp14:anchorId="05CD2FB6" wp14:editId="2BAC1EF4">
            <wp:extent cx="3939360" cy="1472184"/>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9360" cy="1472184"/>
                    </a:xfrm>
                    <a:prstGeom prst="rect">
                      <a:avLst/>
                    </a:prstGeom>
                  </pic:spPr>
                </pic:pic>
              </a:graphicData>
            </a:graphic>
          </wp:inline>
        </w:drawing>
      </w:r>
    </w:p>
    <w:p w:rsidR="002F07E8" w:rsidRDefault="002F07E8" w:rsidP="002F07E8">
      <w:pPr>
        <w:pStyle w:val="BodyText"/>
      </w:pPr>
      <w:r>
        <w:t xml:space="preserve">The tuple type </w:t>
      </w:r>
      <w:r w:rsidRPr="00D1246A">
        <w:rPr>
          <w:b/>
        </w:rPr>
        <w:t>LocationType</w:t>
      </w:r>
      <w:r>
        <w:t xml:space="preserve"> is now available for use a</w:t>
      </w:r>
      <w:r w:rsidR="00E6672E">
        <w:t>s a stream type in any main</w:t>
      </w:r>
      <w:r>
        <w:t xml:space="preserve"> composite</w:t>
      </w:r>
      <w:r w:rsidR="00D1246A">
        <w:t xml:space="preserve"> within the namespace </w:t>
      </w:r>
      <w:r w:rsidR="00D1246A" w:rsidRPr="00D1246A">
        <w:rPr>
          <w:b/>
        </w:rPr>
        <w:t>my.</w:t>
      </w:r>
      <w:proofErr w:type="gramStart"/>
      <w:r w:rsidR="00D1246A" w:rsidRPr="00D1246A">
        <w:rPr>
          <w:b/>
        </w:rPr>
        <w:t>name.space</w:t>
      </w:r>
      <w:proofErr w:type="gramEnd"/>
      <w:r>
        <w:t>. You are now ready to construct the application graph, given a few more specifications,</w:t>
      </w:r>
      <w:r w:rsidR="00780C40">
        <w:t xml:space="preserve"> which are</w:t>
      </w:r>
      <w:r>
        <w:t xml:space="preserve"> listed in </w:t>
      </w:r>
      <w:r w:rsidR="00D1246A">
        <w:fldChar w:fldCharType="begin"/>
      </w:r>
      <w:r w:rsidR="00D1246A">
        <w:instrText xml:space="preserve"> REF _Ref355191233 \h </w:instrText>
      </w:r>
      <w:r w:rsidR="00D1246A">
        <w:fldChar w:fldCharType="separate"/>
      </w:r>
      <w:r w:rsidR="00625674">
        <w:t xml:space="preserve"> Table </w:t>
      </w:r>
      <w:r w:rsidR="00625674">
        <w:rPr>
          <w:noProof/>
        </w:rPr>
        <w:t>4</w:t>
      </w:r>
      <w:r w:rsidR="00D1246A">
        <w:fldChar w:fldCharType="end"/>
      </w:r>
      <w:r w:rsidR="00E6672E">
        <w:t>,</w:t>
      </w:r>
      <w:r w:rsidR="006E23C4">
        <w:t xml:space="preserve"> </w:t>
      </w:r>
      <w:r w:rsidR="00E6672E">
        <w:fldChar w:fldCharType="begin"/>
      </w:r>
      <w:r w:rsidR="00E6672E">
        <w:instrText xml:space="preserve"> REF _Ref437199323 \p \h </w:instrText>
      </w:r>
      <w:r w:rsidR="00E6672E">
        <w:fldChar w:fldCharType="separate"/>
      </w:r>
      <w:r w:rsidR="00625674">
        <w:t>below</w:t>
      </w:r>
      <w:r w:rsidR="00E6672E">
        <w:fldChar w:fldCharType="end"/>
      </w:r>
      <w:r w:rsidR="00D1246A">
        <w:t>.</w:t>
      </w:r>
      <w:r w:rsidR="00407398">
        <w:t xml:space="preserve"> Leave the Properties view up.</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731E45" w:rsidRPr="007176DE" w:rsidTr="00E93B84">
        <w:trPr>
          <w:cantSplit/>
          <w:jc w:val="center"/>
        </w:trPr>
        <w:tc>
          <w:tcPr>
            <w:tcW w:w="1098" w:type="dxa"/>
            <w:shd w:val="clear" w:color="auto" w:fill="E0E0E0"/>
            <w:vAlign w:val="center"/>
          </w:tcPr>
          <w:p w:rsidR="00731E45" w:rsidRPr="001E3096" w:rsidRDefault="00A15A5D" w:rsidP="00E93B84">
            <w:pPr>
              <w:pStyle w:val="BodyText"/>
              <w:keepLines/>
            </w:pPr>
            <w:r w:rsidRPr="00B92FF1">
              <w:rPr>
                <w:noProof/>
                <w:lang w:eastAsia="en-US"/>
              </w:rPr>
              <w:drawing>
                <wp:inline distT="0" distB="0" distL="0" distR="0" wp14:anchorId="052C3536" wp14:editId="0C01FF6F">
                  <wp:extent cx="548640" cy="548640"/>
                  <wp:effectExtent l="0" t="0" r="0" b="0"/>
                  <wp:docPr id="136"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731E45" w:rsidRDefault="00F5447D" w:rsidP="00E93B84">
            <w:pPr>
              <w:pStyle w:val="InformationBoxTitle"/>
            </w:pPr>
            <w:r>
              <w:t>Properties views</w:t>
            </w:r>
          </w:p>
          <w:p w:rsidR="00731E45" w:rsidRDefault="00731E45" w:rsidP="00E93B84">
            <w:pPr>
              <w:pStyle w:val="InformationBoxBody"/>
            </w:pPr>
            <w:r>
              <w:t>An alternative to the floating Properties view, which may obscure other views and get in your way, is the Properties tab in the view at the bottom of the perspective. It shows the same information.</w:t>
            </w:r>
          </w:p>
        </w:tc>
      </w:tr>
    </w:tbl>
    <w:p w:rsidR="000D64F5" w:rsidRDefault="009D7E84" w:rsidP="000D64F5">
      <w:pPr>
        <w:pStyle w:val="Caption"/>
      </w:pPr>
      <w:bookmarkStart w:id="24" w:name="_Ref355191233"/>
      <w:bookmarkStart w:id="25" w:name="_Ref355191239"/>
      <w:bookmarkStart w:id="26" w:name="_Ref357594258"/>
      <w:r>
        <w:t xml:space="preserve"> </w:t>
      </w:r>
      <w:bookmarkStart w:id="27" w:name="_Ref437199323"/>
      <w:r w:rsidR="000D64F5">
        <w:t xml:space="preserve">Table </w:t>
      </w:r>
      <w:fldSimple w:instr=" SEQ Table \* ARABIC ">
        <w:r w:rsidR="00625674">
          <w:rPr>
            <w:noProof/>
          </w:rPr>
          <w:t>4</w:t>
        </w:r>
      </w:fldSimple>
      <w:bookmarkEnd w:id="24"/>
      <w:r w:rsidR="000D64F5">
        <w:t xml:space="preserve">. </w:t>
      </w:r>
      <w:r w:rsidR="00E6672E">
        <w:t xml:space="preserve">Other application </w:t>
      </w:r>
      <w:bookmarkEnd w:id="25"/>
      <w:bookmarkEnd w:id="26"/>
      <w:bookmarkEnd w:id="27"/>
      <w:r w:rsidR="00E6672E">
        <w:t>requirements</w:t>
      </w:r>
    </w:p>
    <w:tbl>
      <w:tblPr>
        <w:tblW w:w="0" w:type="auto"/>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2070"/>
        <w:gridCol w:w="6930"/>
      </w:tblGrid>
      <w:tr w:rsidR="00686F4E" w:rsidRPr="007176DE" w:rsidTr="007176DE">
        <w:trPr>
          <w:cantSplit/>
        </w:trPr>
        <w:tc>
          <w:tcPr>
            <w:tcW w:w="2070" w:type="dxa"/>
            <w:shd w:val="clear" w:color="auto" w:fill="000000"/>
            <w:vAlign w:val="bottom"/>
          </w:tcPr>
          <w:p w:rsidR="00686F4E" w:rsidRPr="007176DE" w:rsidRDefault="00686F4E" w:rsidP="00E6672E">
            <w:pPr>
              <w:pStyle w:val="TableTitle"/>
            </w:pPr>
            <w:r w:rsidRPr="007176DE">
              <w:t>Parameter</w:t>
            </w:r>
          </w:p>
        </w:tc>
        <w:tc>
          <w:tcPr>
            <w:tcW w:w="6930" w:type="dxa"/>
            <w:shd w:val="clear" w:color="auto" w:fill="000000"/>
            <w:vAlign w:val="bottom"/>
          </w:tcPr>
          <w:p w:rsidR="00686F4E" w:rsidRPr="007176DE" w:rsidRDefault="00686F4E" w:rsidP="00E6672E">
            <w:pPr>
              <w:pStyle w:val="TableTitle"/>
            </w:pPr>
            <w:r w:rsidRPr="007176DE">
              <w:t>Value</w:t>
            </w:r>
          </w:p>
        </w:tc>
      </w:tr>
      <w:tr w:rsidR="00594E0B" w:rsidTr="007176DE">
        <w:trPr>
          <w:cantSplit/>
        </w:trPr>
        <w:tc>
          <w:tcPr>
            <w:tcW w:w="2070" w:type="dxa"/>
            <w:shd w:val="clear" w:color="auto" w:fill="auto"/>
            <w:vAlign w:val="center"/>
          </w:tcPr>
          <w:p w:rsidR="00594E0B" w:rsidRPr="007176DE" w:rsidRDefault="00594E0B" w:rsidP="00E6672E">
            <w:pPr>
              <w:pStyle w:val="TableText"/>
            </w:pPr>
            <w:r w:rsidRPr="007176DE">
              <w:t>Input file</w:t>
            </w:r>
          </w:p>
        </w:tc>
        <w:tc>
          <w:tcPr>
            <w:tcW w:w="6930" w:type="dxa"/>
            <w:shd w:val="clear" w:color="auto" w:fill="auto"/>
            <w:vAlign w:val="center"/>
          </w:tcPr>
          <w:p w:rsidR="00594E0B" w:rsidRPr="007176DE" w:rsidRDefault="00594E0B" w:rsidP="00E6672E">
            <w:pPr>
              <w:pStyle w:val="TableText"/>
              <w:rPr>
                <w:rStyle w:val="Code-Font"/>
                <w:bCs/>
              </w:rPr>
            </w:pPr>
            <w:r w:rsidRPr="007176DE">
              <w:rPr>
                <w:rStyle w:val="Code-Font"/>
                <w:bCs/>
              </w:rPr>
              <w:t>/home/streamsadmin/</w:t>
            </w:r>
            <w:r w:rsidR="004562F3">
              <w:rPr>
                <w:rStyle w:val="Code-Font"/>
                <w:bCs/>
              </w:rPr>
              <w:t>d</w:t>
            </w:r>
            <w:r w:rsidR="004562F3" w:rsidRPr="007176DE">
              <w:rPr>
                <w:rStyle w:val="Code-Font"/>
                <w:bCs/>
              </w:rPr>
              <w:t>ata</w:t>
            </w:r>
            <w:r w:rsidRPr="007176DE">
              <w:rPr>
                <w:rStyle w:val="Code-Font"/>
                <w:bCs/>
              </w:rPr>
              <w:t>/</w:t>
            </w:r>
            <w:proofErr w:type="spellStart"/>
            <w:r w:rsidR="009552FA">
              <w:rPr>
                <w:rStyle w:val="Code-Font"/>
                <w:bCs/>
              </w:rPr>
              <w:t>all.cars</w:t>
            </w:r>
            <w:proofErr w:type="spellEnd"/>
          </w:p>
        </w:tc>
      </w:tr>
      <w:tr w:rsidR="00594E0B" w:rsidTr="007176DE">
        <w:trPr>
          <w:cantSplit/>
        </w:trPr>
        <w:tc>
          <w:tcPr>
            <w:tcW w:w="2070" w:type="dxa"/>
            <w:shd w:val="clear" w:color="auto" w:fill="auto"/>
            <w:vAlign w:val="center"/>
          </w:tcPr>
          <w:p w:rsidR="00594E0B" w:rsidRPr="007176DE" w:rsidRDefault="00594E0B" w:rsidP="00E6672E">
            <w:pPr>
              <w:pStyle w:val="TableText"/>
            </w:pPr>
            <w:r w:rsidRPr="007176DE">
              <w:t>Output file</w:t>
            </w:r>
          </w:p>
        </w:tc>
        <w:tc>
          <w:tcPr>
            <w:tcW w:w="6930" w:type="dxa"/>
            <w:shd w:val="clear" w:color="auto" w:fill="auto"/>
            <w:vAlign w:val="center"/>
          </w:tcPr>
          <w:p w:rsidR="00594E0B" w:rsidRPr="007176DE" w:rsidRDefault="001202B9" w:rsidP="00E6672E">
            <w:pPr>
              <w:pStyle w:val="TableText"/>
              <w:rPr>
                <w:rStyle w:val="Code-Font"/>
                <w:bCs/>
              </w:rPr>
            </w:pPr>
            <w:proofErr w:type="spellStart"/>
            <w:proofErr w:type="gramStart"/>
            <w:r>
              <w:rPr>
                <w:rStyle w:val="Code-Font"/>
                <w:bCs/>
              </w:rPr>
              <w:t>filtered.</w:t>
            </w:r>
            <w:r w:rsidR="009552FA">
              <w:rPr>
                <w:rStyle w:val="Code-Font"/>
                <w:bCs/>
              </w:rPr>
              <w:t>cars</w:t>
            </w:r>
            <w:proofErr w:type="spellEnd"/>
            <w:proofErr w:type="gramEnd"/>
          </w:p>
        </w:tc>
      </w:tr>
      <w:tr w:rsidR="00594E0B" w:rsidTr="007176DE">
        <w:trPr>
          <w:cantSplit/>
        </w:trPr>
        <w:tc>
          <w:tcPr>
            <w:tcW w:w="2070" w:type="dxa"/>
            <w:shd w:val="clear" w:color="auto" w:fill="auto"/>
            <w:vAlign w:val="center"/>
          </w:tcPr>
          <w:p w:rsidR="00594E0B" w:rsidRPr="007176DE" w:rsidRDefault="009D0B31" w:rsidP="00E6672E">
            <w:pPr>
              <w:pStyle w:val="TableText"/>
            </w:pPr>
            <w:r w:rsidRPr="007176DE">
              <w:t>File format</w:t>
            </w:r>
          </w:p>
        </w:tc>
        <w:tc>
          <w:tcPr>
            <w:tcW w:w="6930" w:type="dxa"/>
            <w:shd w:val="clear" w:color="auto" w:fill="auto"/>
            <w:vAlign w:val="center"/>
          </w:tcPr>
          <w:p w:rsidR="00594E0B" w:rsidRPr="007176DE" w:rsidRDefault="009D0B31" w:rsidP="00E6672E">
            <w:pPr>
              <w:pStyle w:val="TableText"/>
            </w:pPr>
            <w:r w:rsidRPr="007176DE">
              <w:rPr>
                <w:rStyle w:val="Code-Font"/>
                <w:bCs/>
              </w:rPr>
              <w:t>CSV</w:t>
            </w:r>
            <w:r w:rsidRPr="007176DE">
              <w:t xml:space="preserve"> (both input and output)</w:t>
            </w:r>
            <w:r w:rsidRPr="007176DE">
              <w:br/>
              <w:t>Do not quote strings on output</w:t>
            </w:r>
          </w:p>
        </w:tc>
      </w:tr>
      <w:tr w:rsidR="009D0B31" w:rsidTr="007176DE">
        <w:trPr>
          <w:cantSplit/>
        </w:trPr>
        <w:tc>
          <w:tcPr>
            <w:tcW w:w="2070" w:type="dxa"/>
            <w:shd w:val="clear" w:color="auto" w:fill="auto"/>
            <w:vAlign w:val="center"/>
          </w:tcPr>
          <w:p w:rsidR="009D0B31" w:rsidRPr="007176DE" w:rsidRDefault="009D0B31" w:rsidP="00E6672E">
            <w:pPr>
              <w:pStyle w:val="TableText"/>
            </w:pPr>
            <w:r w:rsidRPr="007176DE">
              <w:t>Filter condition</w:t>
            </w:r>
          </w:p>
        </w:tc>
        <w:tc>
          <w:tcPr>
            <w:tcW w:w="6930" w:type="dxa"/>
            <w:shd w:val="clear" w:color="auto" w:fill="auto"/>
            <w:vAlign w:val="center"/>
          </w:tcPr>
          <w:p w:rsidR="009D0B31" w:rsidRPr="007176DE" w:rsidRDefault="001202B9" w:rsidP="00E6672E">
            <w:pPr>
              <w:pStyle w:val="TableText"/>
            </w:pPr>
            <w:r>
              <w:t>vehicle ID is “</w:t>
            </w:r>
            <w:r w:rsidR="005A284C">
              <w:t>C101</w:t>
            </w:r>
            <w:r>
              <w:t>” or “</w:t>
            </w:r>
            <w:r w:rsidR="005A284C">
              <w:t>C133</w:t>
            </w:r>
            <w:r>
              <w:t>”</w:t>
            </w:r>
          </w:p>
        </w:tc>
      </w:tr>
      <w:tr w:rsidR="00167C37" w:rsidTr="007176DE">
        <w:tc>
          <w:tcPr>
            <w:tcW w:w="2070" w:type="dxa"/>
            <w:tcBorders>
              <w:top w:val="single" w:sz="6" w:space="0" w:color="000000"/>
            </w:tcBorders>
            <w:shd w:val="clear" w:color="auto" w:fill="auto"/>
            <w:vAlign w:val="center"/>
          </w:tcPr>
          <w:p w:rsidR="00167C37" w:rsidRPr="007176DE" w:rsidRDefault="00167C37" w:rsidP="00E6672E">
            <w:pPr>
              <w:pStyle w:val="TableText"/>
            </w:pPr>
            <w:r w:rsidRPr="007176DE">
              <w:t>Stream names</w:t>
            </w:r>
          </w:p>
        </w:tc>
        <w:tc>
          <w:tcPr>
            <w:tcW w:w="6930" w:type="dxa"/>
            <w:tcBorders>
              <w:top w:val="single" w:sz="6" w:space="0" w:color="000000"/>
            </w:tcBorders>
            <w:shd w:val="clear" w:color="auto" w:fill="auto"/>
            <w:vAlign w:val="center"/>
          </w:tcPr>
          <w:p w:rsidR="00167C37" w:rsidRPr="007176DE" w:rsidRDefault="001202B9" w:rsidP="00E6672E">
            <w:pPr>
              <w:pStyle w:val="TableText"/>
            </w:pPr>
            <w:r>
              <w:rPr>
                <w:rStyle w:val="Code-Font"/>
                <w:bCs/>
              </w:rPr>
              <w:t>Observations</w:t>
            </w:r>
            <w:r w:rsidRPr="007176DE">
              <w:t xml:space="preserve"> </w:t>
            </w:r>
            <w:r w:rsidR="00167C37" w:rsidRPr="007176DE">
              <w:t>(before filter)</w:t>
            </w:r>
            <w:r w:rsidR="00167C37" w:rsidRPr="007176DE">
              <w:br/>
            </w:r>
            <w:r>
              <w:rPr>
                <w:rStyle w:val="Code-Font"/>
                <w:bCs/>
              </w:rPr>
              <w:t>Filtered</w:t>
            </w:r>
            <w:r w:rsidRPr="007176DE">
              <w:t xml:space="preserve"> </w:t>
            </w:r>
            <w:r w:rsidR="00167C37" w:rsidRPr="007176DE">
              <w:t>(after filter)</w:t>
            </w:r>
          </w:p>
        </w:tc>
      </w:tr>
    </w:tbl>
    <w:p w:rsidR="00842A13" w:rsidRDefault="00842A13" w:rsidP="00842A13">
      <w:pPr>
        <w:pStyle w:val="BodyText"/>
      </w:pPr>
      <w:r>
        <w:lastRenderedPageBreak/>
        <w:t xml:space="preserve">With this information, </w:t>
      </w:r>
      <w:r w:rsidR="0086798E">
        <w:t>you</w:t>
      </w:r>
      <w:r>
        <w:t xml:space="preserve"> can create the entire application. </w:t>
      </w:r>
      <w:r w:rsidR="0086798E">
        <w:t>You</w:t>
      </w:r>
      <w:r w:rsidR="002F07E8">
        <w:t xml:space="preserve"> will use the graphical editor.</w:t>
      </w:r>
      <w:r>
        <w:t xml:space="preserve"> </w:t>
      </w:r>
      <w:r w:rsidR="002F07E8">
        <w:t xml:space="preserve">There </w:t>
      </w:r>
      <w:r>
        <w:t xml:space="preserve">will be no </w:t>
      </w:r>
      <w:r w:rsidR="002F07E8">
        <w:t xml:space="preserve">SPL </w:t>
      </w:r>
      <w:r>
        <w:t>coding in this lab.</w:t>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1E087E" w:rsidRPr="007176DE" w:rsidTr="00625946">
        <w:trPr>
          <w:cantSplit/>
          <w:jc w:val="center"/>
        </w:trPr>
        <w:tc>
          <w:tcPr>
            <w:tcW w:w="1098" w:type="dxa"/>
            <w:shd w:val="clear" w:color="auto" w:fill="E0E0E0"/>
            <w:vAlign w:val="center"/>
          </w:tcPr>
          <w:p w:rsidR="001E087E" w:rsidRPr="001E3096" w:rsidRDefault="00A15A5D" w:rsidP="00625946">
            <w:pPr>
              <w:pStyle w:val="BodyText"/>
              <w:keepLines/>
            </w:pPr>
            <w:r w:rsidRPr="00B92FF1">
              <w:rPr>
                <w:noProof/>
                <w:lang w:eastAsia="en-US"/>
              </w:rPr>
              <w:drawing>
                <wp:inline distT="0" distB="0" distL="0" distR="0" wp14:anchorId="43B0FC3F" wp14:editId="77C9DC31">
                  <wp:extent cx="548640" cy="548640"/>
                  <wp:effectExtent l="0" t="0" r="0" b="0"/>
                  <wp:docPr id="139"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1E087E" w:rsidRDefault="00F5447D" w:rsidP="00625946">
            <w:pPr>
              <w:pStyle w:val="InformationBoxTitle"/>
            </w:pPr>
            <w:r>
              <w:t>Want to see code?</w:t>
            </w:r>
          </w:p>
          <w:p w:rsidR="001E087E" w:rsidRDefault="001E087E" w:rsidP="00032E25">
            <w:pPr>
              <w:pStyle w:val="InformationBoxBody"/>
            </w:pPr>
            <w:r>
              <w:t xml:space="preserve">If you </w:t>
            </w:r>
            <w:r w:rsidR="009D7E84">
              <w:t xml:space="preserve">do </w:t>
            </w:r>
            <w:r>
              <w:t xml:space="preserve">want to see SPL code for what you are </w:t>
            </w:r>
            <w:r w:rsidR="00032E25">
              <w:t>creating</w:t>
            </w:r>
            <w:r>
              <w:t xml:space="preserve">, just right-click anywhere in the graphical editor and choose </w:t>
            </w:r>
            <w:r w:rsidRPr="00D1246A">
              <w:rPr>
                <w:b/>
              </w:rPr>
              <w:t>Open with SPL Editor</w:t>
            </w:r>
            <w:r>
              <w:t>.</w:t>
            </w:r>
            <w:r w:rsidR="006F5027">
              <w:br/>
              <w:t>Explaining what you see there is beyond the scope of this lab.</w:t>
            </w:r>
          </w:p>
        </w:tc>
      </w:tr>
    </w:tbl>
    <w:p w:rsidR="00842A13" w:rsidRDefault="00842A13" w:rsidP="00842A13">
      <w:pPr>
        <w:pStyle w:val="BodyText"/>
      </w:pPr>
      <w:r>
        <w:t xml:space="preserve">To drop the </w:t>
      </w:r>
      <w:proofErr w:type="gramStart"/>
      <w:r>
        <w:t>operators</w:t>
      </w:r>
      <w:proofErr w:type="gramEnd"/>
      <w:r>
        <w:t xml:space="preserve"> </w:t>
      </w:r>
      <w:r w:rsidR="0086798E">
        <w:t>you</w:t>
      </w:r>
      <w:r>
        <w:t xml:space="preserve"> want into the editor, </w:t>
      </w:r>
      <w:r w:rsidR="0086798E">
        <w:t>you</w:t>
      </w:r>
      <w:r>
        <w:t xml:space="preserve"> need to find them in the palette</w:t>
      </w:r>
      <w:r w:rsidR="003C689C">
        <w:t>: this is the panel to the left of the canvas, showing various elements under the headings Design, Toolkits,</w:t>
      </w:r>
      <w:r w:rsidR="00C86BEF">
        <w:t xml:space="preserve"> Exported Streams,</w:t>
      </w:r>
      <w:r w:rsidR="003C689C">
        <w:t xml:space="preserve"> </w:t>
      </w:r>
      <w:r w:rsidR="00E6672E">
        <w:t xml:space="preserve">Governance Catalogs, </w:t>
      </w:r>
      <w:r w:rsidR="003C689C">
        <w:t>and Current Graph</w:t>
      </w:r>
      <w:r>
        <w:t xml:space="preserve">. </w:t>
      </w:r>
      <w:r w:rsidR="0086798E">
        <w:t>You</w:t>
      </w:r>
      <w:r>
        <w:t xml:space="preserve"> are looking for three specific operators: </w:t>
      </w:r>
      <w:r w:rsidRPr="009D0B31">
        <w:rPr>
          <w:b/>
        </w:rPr>
        <w:t>FileSource</w:t>
      </w:r>
      <w:r w:rsidR="00F05603">
        <w:t xml:space="preserve">, </w:t>
      </w:r>
      <w:r w:rsidRPr="009D0B31">
        <w:rPr>
          <w:b/>
        </w:rPr>
        <w:t>FileSink</w:t>
      </w:r>
      <w:r>
        <w:t xml:space="preserve">, and </w:t>
      </w:r>
      <w:r w:rsidRPr="009D0B31">
        <w:rPr>
          <w:b/>
        </w:rPr>
        <w:t>Filter</w:t>
      </w:r>
      <w:r>
        <w:t xml:space="preserve">. </w:t>
      </w:r>
      <w:r w:rsidR="0086798E">
        <w:t>You</w:t>
      </w:r>
      <w:r>
        <w:t xml:space="preserve"> can filter the palette contents and quickly get the ones </w:t>
      </w:r>
      <w:r w:rsidR="0086798E">
        <w:t>you</w:t>
      </w:r>
      <w:r>
        <w:t xml:space="preserve"> want.</w:t>
      </w:r>
    </w:p>
    <w:p w:rsidR="00E0143A" w:rsidRDefault="00E0143A" w:rsidP="00E0143A">
      <w:pPr>
        <w:pStyle w:val="BodyText"/>
      </w:pPr>
      <w:r>
        <w:t>First, you will reduce clutter in the palette. Initially, the list of toolkits is long, because it shows all toolkits that Streams Studio knows about; in your preconfigured lab workspace, that means all toolkits installed with Streams. For now, you will not use any of those toolkits</w:t>
      </w:r>
      <w:r w:rsidR="00CC4241">
        <w:t xml:space="preserve"> (and you have not declared any dependencies)</w:t>
      </w:r>
      <w:r>
        <w:t>, so it is not helpful to have them in the palette.</w:t>
      </w:r>
    </w:p>
    <w:p w:rsidR="00E0143A" w:rsidRDefault="00E0143A" w:rsidP="003B45BF">
      <w:pPr>
        <w:pStyle w:val="StepList"/>
        <w:numPr>
          <w:ilvl w:val="0"/>
          <w:numId w:val="26"/>
        </w:numPr>
      </w:pPr>
      <w:r>
        <w:t xml:space="preserve">In the graphical editor for </w:t>
      </w:r>
      <w:proofErr w:type="spellStart"/>
      <w:r w:rsidR="00092F54">
        <w:rPr>
          <w:b/>
        </w:rPr>
        <w:t>MyMainComposite</w:t>
      </w:r>
      <w:r w:rsidRPr="00CC4241">
        <w:rPr>
          <w:b/>
        </w:rPr>
        <w:t>.spl</w:t>
      </w:r>
      <w:proofErr w:type="spellEnd"/>
      <w:r>
        <w:t xml:space="preserve">, right-click on </w:t>
      </w:r>
      <w:r w:rsidRPr="00E0143A">
        <w:rPr>
          <w:b/>
        </w:rPr>
        <w:t>Toolkits</w:t>
      </w:r>
      <w:r>
        <w:t xml:space="preserve"> in the palette; in the context menu, uncheck </w:t>
      </w:r>
      <w:r w:rsidRPr="00E0143A">
        <w:rPr>
          <w:b/>
        </w:rPr>
        <w:t>Show All Toolkits</w:t>
      </w:r>
      <w:r>
        <w:t>.</w:t>
      </w:r>
    </w:p>
    <w:p w:rsidR="00CC4241" w:rsidRDefault="002A1A8E" w:rsidP="00CC4241">
      <w:pPr>
        <w:pStyle w:val="StepListContno"/>
      </w:pPr>
      <w:r>
        <w:rPr>
          <w:noProof/>
        </w:rPr>
        <w:drawing>
          <wp:inline distT="0" distB="0" distL="0" distR="0" wp14:anchorId="161145CE" wp14:editId="2FAFA902">
            <wp:extent cx="2248095" cy="487722"/>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095" cy="487722"/>
                    </a:xfrm>
                    <a:prstGeom prst="rect">
                      <a:avLst/>
                    </a:prstGeom>
                  </pic:spPr>
                </pic:pic>
              </a:graphicData>
            </a:graphic>
          </wp:inline>
        </w:drawing>
      </w:r>
    </w:p>
    <w:p w:rsidR="007107D4" w:rsidRDefault="0048475F" w:rsidP="003B45BF">
      <w:pPr>
        <w:pStyle w:val="StepList"/>
        <w:numPr>
          <w:ilvl w:val="0"/>
          <w:numId w:val="26"/>
        </w:numPr>
      </w:pPr>
      <w:r>
        <w:t>I</w:t>
      </w:r>
      <w:r w:rsidR="00842A13">
        <w:t xml:space="preserve">n the graphical editor for </w:t>
      </w:r>
      <w:proofErr w:type="spellStart"/>
      <w:r w:rsidR="00092F54">
        <w:rPr>
          <w:b/>
        </w:rPr>
        <w:t>MyMainComposite</w:t>
      </w:r>
      <w:r w:rsidR="00842A13" w:rsidRPr="008B4812">
        <w:rPr>
          <w:b/>
        </w:rPr>
        <w:t>.spl</w:t>
      </w:r>
      <w:proofErr w:type="spellEnd"/>
      <w:r w:rsidR="00842A13">
        <w:t xml:space="preserve">, go to the palette filter field (showing </w:t>
      </w:r>
      <w:r w:rsidR="00842A13" w:rsidRPr="008B4812">
        <w:rPr>
          <w:color w:val="999999"/>
        </w:rPr>
        <w:t>Find</w:t>
      </w:r>
      <w:r w:rsidR="00BF3D9D">
        <w:t xml:space="preserve">), and type </w:t>
      </w:r>
      <w:r w:rsidR="00842A13" w:rsidRPr="009D0B31">
        <w:rPr>
          <w:rStyle w:val="Code-Font"/>
        </w:rPr>
        <w:t>fi</w:t>
      </w:r>
      <w:r w:rsidR="005C5570">
        <w:rPr>
          <w:rStyle w:val="Code-Font"/>
        </w:rPr>
        <w:t>l</w:t>
      </w:r>
      <w:r w:rsidR="00842A13">
        <w:t xml:space="preserve">. As it happens, this narrows the palette down to </w:t>
      </w:r>
      <w:r w:rsidR="00900F3D">
        <w:t xml:space="preserve">a list that </w:t>
      </w:r>
      <w:r w:rsidR="00F8166F">
        <w:t>include</w:t>
      </w:r>
      <w:r w:rsidR="00900F3D">
        <w:t>s</w:t>
      </w:r>
      <w:r w:rsidR="00F8166F">
        <w:t xml:space="preserve"> </w:t>
      </w:r>
      <w:r w:rsidR="00842A13">
        <w:t xml:space="preserve">the three operators </w:t>
      </w:r>
      <w:r w:rsidR="0086798E">
        <w:t>you</w:t>
      </w:r>
      <w:r w:rsidR="00842A13">
        <w:t xml:space="preserve"> need. Select each</w:t>
      </w:r>
      <w:r w:rsidR="00831B16">
        <w:t xml:space="preserve"> </w:t>
      </w:r>
      <w:r w:rsidR="00092F54">
        <w:t>one</w:t>
      </w:r>
      <w:r w:rsidR="00831B16">
        <w:t xml:space="preserve"> with a twisty in front of </w:t>
      </w:r>
      <w:r w:rsidR="00092F54">
        <w:t xml:space="preserve">it </w:t>
      </w:r>
      <w:r w:rsidR="00842A13">
        <w:t xml:space="preserve">in turn and drag it into the </w:t>
      </w:r>
      <w:r w:rsidR="00D12F92">
        <w:rPr>
          <w:b/>
        </w:rPr>
        <w:t>MyMainComposite</w:t>
      </w:r>
      <w:r w:rsidR="00842A13">
        <w:t xml:space="preserve"> main composite </w:t>
      </w:r>
      <w:r w:rsidR="00900F3D">
        <w:t>(make sure the green handles appear before you let go)</w:t>
      </w:r>
      <w:r w:rsidR="00842A13">
        <w:t xml:space="preserve">. The editor names the operators: </w:t>
      </w:r>
      <w:r w:rsidR="001B1778">
        <w:rPr>
          <w:b/>
        </w:rPr>
        <w:t>FileSink_1</w:t>
      </w:r>
      <w:r w:rsidR="001B1778" w:rsidRPr="006C2288">
        <w:t xml:space="preserve">, </w:t>
      </w:r>
      <w:r w:rsidR="00842A13" w:rsidRPr="008B4812">
        <w:rPr>
          <w:b/>
        </w:rPr>
        <w:t>FileSource_</w:t>
      </w:r>
      <w:r w:rsidR="001B1778">
        <w:rPr>
          <w:b/>
        </w:rPr>
        <w:t>2</w:t>
      </w:r>
      <w:r w:rsidR="00842A13" w:rsidRPr="006C2288">
        <w:t xml:space="preserve">, and </w:t>
      </w:r>
      <w:r w:rsidR="00A02BB3">
        <w:rPr>
          <w:b/>
        </w:rPr>
        <w:t>Filter_</w:t>
      </w:r>
      <w:r w:rsidR="001B1778">
        <w:rPr>
          <w:b/>
        </w:rPr>
        <w:t>3</w:t>
      </w:r>
      <w:r w:rsidR="00842A13">
        <w:t>.</w:t>
      </w:r>
    </w:p>
    <w:p w:rsidR="004C159B" w:rsidRDefault="0029642A" w:rsidP="004C159B">
      <w:pPr>
        <w:pStyle w:val="StepListContno"/>
      </w:pPr>
      <w:r>
        <w:rPr>
          <w:noProof/>
        </w:rPr>
        <w:drawing>
          <wp:inline distT="0" distB="0" distL="0" distR="0" wp14:anchorId="00F37BE9" wp14:editId="17E54661">
            <wp:extent cx="1894476"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4476" cy="1828800"/>
                    </a:xfrm>
                    <a:prstGeom prst="rect">
                      <a:avLst/>
                    </a:prstGeom>
                  </pic:spPr>
                </pic:pic>
              </a:graphicData>
            </a:graphic>
          </wp:inline>
        </w:drawing>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DA6867" w:rsidRPr="007176DE" w:rsidTr="0049474A">
        <w:trPr>
          <w:cantSplit/>
          <w:jc w:val="center"/>
        </w:trPr>
        <w:tc>
          <w:tcPr>
            <w:tcW w:w="1098" w:type="dxa"/>
            <w:shd w:val="clear" w:color="auto" w:fill="E0E0E0"/>
            <w:vAlign w:val="center"/>
          </w:tcPr>
          <w:p w:rsidR="00DA6867" w:rsidRDefault="00A15A5D" w:rsidP="007176DE">
            <w:pPr>
              <w:pStyle w:val="BodyText"/>
              <w:keepLines/>
            </w:pPr>
            <w:r w:rsidRPr="001E3096">
              <w:rPr>
                <w:noProof/>
                <w:lang w:eastAsia="en-US"/>
              </w:rPr>
              <w:drawing>
                <wp:inline distT="0" distB="0" distL="0" distR="0" wp14:anchorId="51C9BB93" wp14:editId="432DCE8E">
                  <wp:extent cx="548640" cy="548640"/>
                  <wp:effectExtent l="0" t="0" r="0" b="0"/>
                  <wp:docPr id="23" name="Picture 23"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DA6867" w:rsidRDefault="00DA6867" w:rsidP="00283CF7">
            <w:pPr>
              <w:pStyle w:val="InformationBoxTitle"/>
            </w:pPr>
            <w:r>
              <w:t>Note</w:t>
            </w:r>
          </w:p>
          <w:p w:rsidR="00DA6867" w:rsidRDefault="007364A9" w:rsidP="00283CF7">
            <w:pPr>
              <w:pStyle w:val="InformationBoxBody"/>
            </w:pPr>
            <w:r w:rsidRPr="00387EF8">
              <w:t>Make sure that</w:t>
            </w:r>
            <w:r>
              <w:t xml:space="preserve"> the main composite </w:t>
            </w:r>
            <w:r w:rsidR="00D12F92">
              <w:rPr>
                <w:rStyle w:val="Code-Font"/>
              </w:rPr>
              <w:t>MyMainComposite</w:t>
            </w:r>
            <w:r>
              <w:t xml:space="preserve">, and not one of the previously added operators, is highlighted when you drop the next operator. If a </w:t>
            </w:r>
            <w:r w:rsidRPr="007176DE">
              <w:rPr>
                <w:b/>
              </w:rPr>
              <w:t>Confirm Overwrite</w:t>
            </w:r>
            <w:r>
              <w:t xml:space="preserve"> dialog comes up, simply click </w:t>
            </w:r>
            <w:r w:rsidRPr="007176DE">
              <w:rPr>
                <w:b/>
              </w:rPr>
              <w:t>No</w:t>
            </w:r>
            <w:r>
              <w:t xml:space="preserve"> and try again.</w:t>
            </w:r>
          </w:p>
        </w:tc>
      </w:tr>
      <w:tr w:rsidR="00DA6867" w:rsidTr="0049474A">
        <w:trPr>
          <w:cantSplit/>
          <w:jc w:val="center"/>
        </w:trPr>
        <w:tc>
          <w:tcPr>
            <w:tcW w:w="1098" w:type="dxa"/>
            <w:shd w:val="clear" w:color="auto" w:fill="E0E0E0"/>
            <w:vAlign w:val="center"/>
          </w:tcPr>
          <w:p w:rsidR="00DA6867" w:rsidRPr="001E3096" w:rsidRDefault="00A15A5D" w:rsidP="007176DE">
            <w:pPr>
              <w:pStyle w:val="BodyText"/>
              <w:keepLines/>
            </w:pPr>
            <w:r w:rsidRPr="001E3096">
              <w:rPr>
                <w:noProof/>
                <w:lang w:eastAsia="en-US"/>
              </w:rPr>
              <w:lastRenderedPageBreak/>
              <w:drawing>
                <wp:inline distT="0" distB="0" distL="0" distR="0" wp14:anchorId="4F59FF24" wp14:editId="4A9DF4F3">
                  <wp:extent cx="548640" cy="548640"/>
                  <wp:effectExtent l="0" t="0" r="0" b="0"/>
                  <wp:docPr id="24" name="Picture 24"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7364A9" w:rsidRDefault="007364A9" w:rsidP="007364A9">
            <w:pPr>
              <w:pStyle w:val="InformationBoxTitle"/>
            </w:pPr>
            <w:r>
              <w:t>Note</w:t>
            </w:r>
          </w:p>
          <w:p w:rsidR="00DA6867" w:rsidRDefault="007364A9" w:rsidP="002013D6">
            <w:pPr>
              <w:pStyle w:val="InformationBoxBody"/>
            </w:pPr>
            <w:r>
              <w:t xml:space="preserve">If you drop the operator on the canvas outside the main composite, the editor creates a new composite (called </w:t>
            </w:r>
            <w:r w:rsidRPr="007176DE">
              <w:rPr>
                <w:b/>
              </w:rPr>
              <w:t>Comp_</w:t>
            </w:r>
            <w:r w:rsidR="002013D6" w:rsidRPr="002013D6">
              <w:rPr>
                <w:b/>
              </w:rPr>
              <w:t>1</w:t>
            </w:r>
            <w:r>
              <w:t xml:space="preserve">) and places the operator there. If that happens, simply undo </w:t>
            </w:r>
            <w:r w:rsidRPr="007176DE">
              <w:rPr>
                <w:b/>
              </w:rPr>
              <w:t>(</w:t>
            </w:r>
            <w:proofErr w:type="spellStart"/>
            <w:r w:rsidRPr="007176DE">
              <w:rPr>
                <w:b/>
              </w:rPr>
              <w:t>Ctrl+Z</w:t>
            </w:r>
            <w:proofErr w:type="spellEnd"/>
            <w:r>
              <w:t xml:space="preserve"> </w:t>
            </w:r>
            <w:r w:rsidRPr="00C86BEF">
              <w:t>or</w:t>
            </w:r>
            <w:r w:rsidRPr="007176DE">
              <w:rPr>
                <w:b/>
              </w:rPr>
              <w:t xml:space="preserve"> Edit &gt; Undo Add Composite with Operator</w:t>
            </w:r>
            <w:r>
              <w:t>) and try again.</w:t>
            </w:r>
          </w:p>
        </w:tc>
      </w:tr>
      <w:tr w:rsidR="0009782B" w:rsidTr="0049474A">
        <w:trPr>
          <w:cantSplit/>
          <w:jc w:val="center"/>
        </w:trPr>
        <w:tc>
          <w:tcPr>
            <w:tcW w:w="1098" w:type="dxa"/>
            <w:tcBorders>
              <w:bottom w:val="single" w:sz="4" w:space="0" w:color="FFFFFF" w:themeColor="background1"/>
            </w:tcBorders>
            <w:shd w:val="clear" w:color="auto" w:fill="E0E0E0"/>
            <w:vAlign w:val="center"/>
          </w:tcPr>
          <w:p w:rsidR="0009782B" w:rsidRPr="001E3096" w:rsidRDefault="0009782B" w:rsidP="007176DE">
            <w:pPr>
              <w:pStyle w:val="BodyText"/>
              <w:keepLines/>
              <w:rPr>
                <w:noProof/>
                <w:lang w:eastAsia="en-US"/>
              </w:rPr>
            </w:pPr>
            <w:r w:rsidRPr="00B92FF1">
              <w:rPr>
                <w:noProof/>
                <w:lang w:eastAsia="en-US"/>
              </w:rPr>
              <w:drawing>
                <wp:inline distT="0" distB="0" distL="0" distR="0" wp14:anchorId="28CAE532" wp14:editId="0AC77D9E">
                  <wp:extent cx="548640" cy="548640"/>
                  <wp:effectExtent l="0" t="0" r="0" b="0"/>
                  <wp:docPr id="38"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tcBorders>
              <w:bottom w:val="single" w:sz="4" w:space="0" w:color="FFFFFF" w:themeColor="background1"/>
            </w:tcBorders>
            <w:shd w:val="clear" w:color="auto" w:fill="E0E0E0"/>
            <w:vAlign w:val="center"/>
          </w:tcPr>
          <w:p w:rsidR="0009782B" w:rsidRDefault="0009782B" w:rsidP="007364A9">
            <w:pPr>
              <w:pStyle w:val="InformationBoxTitle"/>
            </w:pPr>
            <w:r>
              <w:t>Operator templates</w:t>
            </w:r>
          </w:p>
          <w:p w:rsidR="0009782B" w:rsidRPr="0009782B" w:rsidRDefault="0076084B" w:rsidP="00EE1D4B">
            <w:pPr>
              <w:pStyle w:val="InformationBoxBody"/>
            </w:pPr>
            <w:r>
              <w:t>S</w:t>
            </w:r>
            <w:r w:rsidR="0009782B">
              <w:t xml:space="preserve">ome operators appear once in the palette; others (the ones you used) have twisties and expand into one or more </w:t>
            </w:r>
            <w:r>
              <w:t>subentries</w:t>
            </w:r>
            <w:r w:rsidR="0009782B">
              <w:t xml:space="preserve">. These are </w:t>
            </w:r>
            <w:r w:rsidR="0009782B" w:rsidRPr="0076084B">
              <w:rPr>
                <w:b/>
              </w:rPr>
              <w:t>templates</w:t>
            </w:r>
            <w:r w:rsidR="0009782B">
              <w:t>: invocations of the operator with specific settings</w:t>
            </w:r>
            <w:r w:rsidR="001D6FD5">
              <w:t>—</w:t>
            </w:r>
            <w:r w:rsidR="0009782B">
              <w:t xml:space="preserve">for example, a </w:t>
            </w:r>
            <w:r w:rsidR="0009782B" w:rsidRPr="0076084B">
              <w:rPr>
                <w:b/>
              </w:rPr>
              <w:t>Filter</w:t>
            </w:r>
            <w:r w:rsidR="0009782B">
              <w:t xml:space="preserve"> operator with a second output port to </w:t>
            </w:r>
            <w:r w:rsidR="001D6FD5">
              <w:t xml:space="preserve">produce </w:t>
            </w:r>
            <w:r w:rsidR="0009782B">
              <w:t xml:space="preserve">rejected tuples. In </w:t>
            </w:r>
            <w:r w:rsidR="001D6FD5">
              <w:t>this lab</w:t>
            </w:r>
            <w:r w:rsidR="0009782B">
              <w:t xml:space="preserve">, the generic version (with the twisty) is </w:t>
            </w:r>
            <w:r w:rsidR="001D6FD5">
              <w:t xml:space="preserve">always </w:t>
            </w:r>
            <w:r w:rsidR="00EE1D4B">
              <w:t>the right one; don’t use the templates</w:t>
            </w:r>
            <w:r w:rsidR="001D6FD5">
              <w:t>.</w:t>
            </w:r>
          </w:p>
        </w:tc>
      </w:tr>
      <w:tr w:rsidR="007B6DEA" w:rsidRPr="007176DE" w:rsidTr="0049474A">
        <w:trPr>
          <w:cantSplit/>
          <w:jc w:val="center"/>
        </w:trPr>
        <w:tc>
          <w:tcPr>
            <w:tcW w:w="1098" w:type="dxa"/>
            <w:shd w:val="clear" w:color="auto" w:fill="E0E0E0"/>
            <w:vAlign w:val="center"/>
          </w:tcPr>
          <w:p w:rsidR="007B6DEA" w:rsidRPr="00B92FF1" w:rsidRDefault="0049474A" w:rsidP="007176DE">
            <w:pPr>
              <w:pStyle w:val="BodyText"/>
              <w:keepLines/>
              <w:rPr>
                <w:noProof/>
                <w:lang w:eastAsia="en-US"/>
              </w:rPr>
            </w:pPr>
            <w:r w:rsidRPr="00B92FF1">
              <w:rPr>
                <w:noProof/>
                <w:lang w:eastAsia="en-US"/>
              </w:rPr>
              <w:drawing>
                <wp:inline distT="0" distB="0" distL="0" distR="0" wp14:anchorId="222AD0B2" wp14:editId="5F94FC47">
                  <wp:extent cx="548640" cy="548640"/>
                  <wp:effectExtent l="0" t="0" r="0" b="0"/>
                  <wp:docPr id="32"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49474A" w:rsidRPr="00387EF8" w:rsidRDefault="0049474A" w:rsidP="0049474A">
            <w:pPr>
              <w:pStyle w:val="InformationBoxTitle"/>
            </w:pPr>
            <w:r>
              <w:t>Operator names</w:t>
            </w:r>
          </w:p>
          <w:p w:rsidR="007B6DEA" w:rsidRDefault="0049474A" w:rsidP="0049474A">
            <w:pPr>
              <w:pStyle w:val="InformationBoxBody"/>
            </w:pPr>
            <w:r>
              <w:t xml:space="preserve">The editor generates placeholder names for the operators you drag onto the canvas, consisting of the operator kind (“FileSink”) and a sequence number (“_1”). </w:t>
            </w:r>
            <w:r w:rsidRPr="00387EF8">
              <w:t xml:space="preserve">The sequence number </w:t>
            </w:r>
            <w:r>
              <w:t>depends on the order in which the operators are added to the graph, and yours may not match this document. You can safely ignore that: it does not affect anything in the application, and in any case you will change the generated names later, to match the role each operator plays.</w:t>
            </w:r>
          </w:p>
        </w:tc>
      </w:tr>
      <w:tr w:rsidR="00DA6867" w:rsidRPr="007176DE" w:rsidTr="0049474A">
        <w:trPr>
          <w:cantSplit/>
          <w:jc w:val="center"/>
        </w:trPr>
        <w:tc>
          <w:tcPr>
            <w:tcW w:w="1098" w:type="dxa"/>
            <w:shd w:val="clear" w:color="auto" w:fill="E0E0E0"/>
            <w:vAlign w:val="center"/>
          </w:tcPr>
          <w:p w:rsidR="00DA6867" w:rsidRPr="001E3096" w:rsidRDefault="00A15A5D" w:rsidP="007176DE">
            <w:pPr>
              <w:pStyle w:val="BodyText"/>
              <w:keepLines/>
            </w:pPr>
            <w:r w:rsidRPr="00B92FF1">
              <w:rPr>
                <w:noProof/>
                <w:lang w:eastAsia="en-US"/>
              </w:rPr>
              <w:drawing>
                <wp:inline distT="0" distB="0" distL="0" distR="0" wp14:anchorId="719F11CC" wp14:editId="7E7AAF6C">
                  <wp:extent cx="548640" cy="548640"/>
                  <wp:effectExtent l="0" t="0" r="0" b="0"/>
                  <wp:docPr id="145"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7364A9" w:rsidRDefault="00F5447D" w:rsidP="007364A9">
            <w:pPr>
              <w:pStyle w:val="InformationBoxTitle"/>
            </w:pPr>
            <w:r>
              <w:t>Organize layout and maximize in view</w:t>
            </w:r>
          </w:p>
          <w:p w:rsidR="00DA6867" w:rsidRDefault="007364A9" w:rsidP="007364A9">
            <w:pPr>
              <w:pStyle w:val="InformationBoxBody"/>
            </w:pPr>
            <w:r>
              <w:t xml:space="preserve">To organize the layout, click the </w:t>
            </w:r>
            <w:r w:rsidR="00A15A5D">
              <w:rPr>
                <w:noProof/>
                <w:lang w:eastAsia="en-US"/>
              </w:rPr>
              <w:drawing>
                <wp:inline distT="0" distB="0" distL="0" distR="0" wp14:anchorId="43A8CD3A" wp14:editId="3DD601D0">
                  <wp:extent cx="121920" cy="121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7176DE">
              <w:rPr>
                <w:b/>
              </w:rPr>
              <w:t>Layout</w:t>
            </w:r>
            <w:r>
              <w:t xml:space="preserve"> button in the editor’s toolbar; to zoom in and use all of the space in the graphical editor canv</w:t>
            </w:r>
            <w:r w:rsidR="00175EAF">
              <w:t xml:space="preserve">as, click the </w:t>
            </w:r>
            <w:r w:rsidR="00A15A5D">
              <w:rPr>
                <w:noProof/>
                <w:lang w:eastAsia="en-US"/>
              </w:rPr>
              <w:drawing>
                <wp:inline distT="0" distB="0" distL="0" distR="0" wp14:anchorId="561056F0" wp14:editId="4BE40EE0">
                  <wp:extent cx="121920" cy="121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7176DE">
              <w:rPr>
                <w:b/>
              </w:rPr>
              <w:t>Fit to Content</w:t>
            </w:r>
            <w:r>
              <w:t xml:space="preserve"> button. The </w:t>
            </w:r>
            <w:r w:rsidRPr="007176DE">
              <w:rPr>
                <w:b/>
              </w:rPr>
              <w:t>slider</w:t>
            </w:r>
            <w:r>
              <w:t xml:space="preserve"> in the toolbar lets you manually control the zoom level.</w:t>
            </w:r>
          </w:p>
        </w:tc>
      </w:tr>
    </w:tbl>
    <w:p w:rsidR="00A83BAF" w:rsidRDefault="00A83BAF" w:rsidP="0049474A">
      <w:pPr>
        <w:pStyle w:val="BodyText"/>
      </w:pPr>
    </w:p>
    <w:tbl>
      <w:tblPr>
        <w:tblW w:w="0" w:type="auto"/>
        <w:tblInd w:w="90" w:type="dxa"/>
        <w:tblLayout w:type="fixed"/>
        <w:tblCellMar>
          <w:top w:w="29" w:type="dxa"/>
          <w:left w:w="115" w:type="dxa"/>
          <w:bottom w:w="29" w:type="dxa"/>
          <w:right w:w="115" w:type="dxa"/>
        </w:tblCellMar>
        <w:tblLook w:val="01E0" w:firstRow="1" w:lastRow="1" w:firstColumn="1" w:lastColumn="1" w:noHBand="0" w:noVBand="0"/>
      </w:tblPr>
      <w:tblGrid>
        <w:gridCol w:w="4770"/>
        <w:gridCol w:w="2610"/>
        <w:gridCol w:w="990"/>
        <w:gridCol w:w="1764"/>
      </w:tblGrid>
      <w:tr w:rsidR="0049474A" w:rsidRPr="007176DE" w:rsidTr="0049474A">
        <w:tc>
          <w:tcPr>
            <w:tcW w:w="4770" w:type="dxa"/>
            <w:vAlign w:val="center"/>
          </w:tcPr>
          <w:p w:rsidR="0049474A" w:rsidRDefault="00E338CF" w:rsidP="0049474A">
            <w:pPr>
              <w:pStyle w:val="BodyText"/>
              <w:rPr>
                <w:noProof/>
                <w:lang w:eastAsia="en-US"/>
              </w:rPr>
            </w:pPr>
            <w:r>
              <w:rPr>
                <w:noProof/>
              </w:rPr>
              <w:drawing>
                <wp:inline distT="0" distB="0" distL="0" distR="0" wp14:anchorId="071B917A" wp14:editId="47A8B097">
                  <wp:extent cx="2882900" cy="452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2900" cy="452120"/>
                          </a:xfrm>
                          <a:prstGeom prst="rect">
                            <a:avLst/>
                          </a:prstGeom>
                        </pic:spPr>
                      </pic:pic>
                    </a:graphicData>
                  </a:graphic>
                </wp:inline>
              </w:drawing>
            </w:r>
          </w:p>
        </w:tc>
        <w:tc>
          <w:tcPr>
            <w:tcW w:w="2610" w:type="dxa"/>
            <w:shd w:val="clear" w:color="auto" w:fill="auto"/>
            <w:vAlign w:val="center"/>
          </w:tcPr>
          <w:p w:rsidR="0049474A" w:rsidRPr="003979C3" w:rsidRDefault="0049474A" w:rsidP="0049474A">
            <w:pPr>
              <w:pStyle w:val="TableText"/>
              <w:jc w:val="center"/>
            </w:pPr>
            <w:r>
              <w:rPr>
                <w:noProof/>
                <w:lang w:eastAsia="en-US"/>
              </w:rPr>
              <w:drawing>
                <wp:inline distT="0" distB="0" distL="0" distR="0" wp14:anchorId="2D8B5E55" wp14:editId="56AEB5AC">
                  <wp:extent cx="1439325" cy="132588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9325" cy="1325880"/>
                          </a:xfrm>
                          <a:prstGeom prst="rect">
                            <a:avLst/>
                          </a:prstGeom>
                        </pic:spPr>
                      </pic:pic>
                    </a:graphicData>
                  </a:graphic>
                </wp:inline>
              </w:drawing>
            </w:r>
          </w:p>
        </w:tc>
        <w:tc>
          <w:tcPr>
            <w:tcW w:w="990" w:type="dxa"/>
            <w:shd w:val="clear" w:color="auto" w:fill="auto"/>
            <w:vAlign w:val="center"/>
          </w:tcPr>
          <w:p w:rsidR="0049474A" w:rsidRPr="003979C3" w:rsidRDefault="0049474A" w:rsidP="0049474A">
            <w:pPr>
              <w:pStyle w:val="TableText"/>
              <w:jc w:val="center"/>
            </w:pPr>
            <w:r w:rsidRPr="003979C3">
              <w:rPr>
                <w:noProof/>
                <w:lang w:eastAsia="en-US"/>
              </w:rPr>
              <w:drawing>
                <wp:inline distT="0" distB="0" distL="0" distR="0" wp14:anchorId="077C7CAD" wp14:editId="4DC7AF9F">
                  <wp:extent cx="121920" cy="121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Pr="007176DE">
              <w:rPr>
                <w:b/>
              </w:rPr>
              <w:t xml:space="preserve">Layout </w:t>
            </w:r>
            <w:r w:rsidRPr="007176DE">
              <w:rPr>
                <w:b/>
              </w:rPr>
              <w:sym w:font="Wingdings" w:char="F0E8"/>
            </w:r>
          </w:p>
        </w:tc>
        <w:tc>
          <w:tcPr>
            <w:tcW w:w="1764" w:type="dxa"/>
            <w:shd w:val="clear" w:color="auto" w:fill="auto"/>
            <w:vAlign w:val="center"/>
          </w:tcPr>
          <w:p w:rsidR="0049474A" w:rsidRDefault="0049474A" w:rsidP="0049474A">
            <w:pPr>
              <w:pStyle w:val="TableText"/>
              <w:jc w:val="center"/>
            </w:pPr>
            <w:r>
              <w:rPr>
                <w:noProof/>
                <w:lang w:eastAsia="en-US"/>
              </w:rPr>
              <w:drawing>
                <wp:inline distT="0" distB="0" distL="0" distR="0" wp14:anchorId="00A93823" wp14:editId="76DB543A">
                  <wp:extent cx="902197" cy="1325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2197" cy="1325880"/>
                          </a:xfrm>
                          <a:prstGeom prst="rect">
                            <a:avLst/>
                          </a:prstGeom>
                        </pic:spPr>
                      </pic:pic>
                    </a:graphicData>
                  </a:graphic>
                </wp:inline>
              </w:drawing>
            </w:r>
          </w:p>
        </w:tc>
      </w:tr>
    </w:tbl>
    <w:p w:rsidR="00842A13" w:rsidRDefault="00842A13" w:rsidP="00175EAF">
      <w:pPr>
        <w:pStyle w:val="StepList"/>
      </w:pPr>
      <w:r>
        <w:tab/>
        <w:t xml:space="preserve">Add a stream connecting </w:t>
      </w:r>
      <w:r w:rsidRPr="00A83BAF">
        <w:rPr>
          <w:b/>
        </w:rPr>
        <w:t>FileSource</w:t>
      </w:r>
      <w:r w:rsidR="002C4394" w:rsidRPr="002C4394">
        <w:rPr>
          <w:b/>
        </w:rPr>
        <w:t>_</w:t>
      </w:r>
      <w:r w:rsidR="002013D6" w:rsidRPr="002013D6">
        <w:rPr>
          <w:b/>
        </w:rPr>
        <w:t>2</w:t>
      </w:r>
      <w:r>
        <w:t xml:space="preserve">’s output to </w:t>
      </w:r>
      <w:r w:rsidRPr="00A83BAF">
        <w:rPr>
          <w:b/>
        </w:rPr>
        <w:t>Filter</w:t>
      </w:r>
      <w:r w:rsidR="002C4394" w:rsidRPr="002C4394">
        <w:rPr>
          <w:b/>
        </w:rPr>
        <w:t>_</w:t>
      </w:r>
      <w:r w:rsidR="002013D6">
        <w:rPr>
          <w:b/>
        </w:rPr>
        <w:t>3</w:t>
      </w:r>
      <w:r>
        <w:t>’s input.</w:t>
      </w:r>
    </w:p>
    <w:p w:rsidR="00842A13" w:rsidRDefault="00337D8F" w:rsidP="00175EAF">
      <w:pPr>
        <w:pStyle w:val="StepListContno"/>
      </w:pPr>
      <w:r>
        <w:t>Output</w:t>
      </w:r>
      <w:r w:rsidR="00842A13">
        <w:t xml:space="preserve"> ports are shown as little yellow boxes on the right side of an operator; input ports on the left. To create a stream, click on an output port and start dragging. The cursor changes to a </w:t>
      </w:r>
      <w:r w:rsidR="00842A13" w:rsidRPr="00A83BAF">
        <w:rPr>
          <w:b/>
          <w:sz w:val="28"/>
          <w:szCs w:val="28"/>
        </w:rPr>
        <w:t>+</w:t>
      </w:r>
      <w:r w:rsidR="00842A13">
        <w:t xml:space="preserve"> cross, dragging a line </w:t>
      </w:r>
      <w:r w:rsidR="00BA09D6">
        <w:t>from</w:t>
      </w:r>
      <w:r w:rsidR="00842A13">
        <w:t xml:space="preserve"> the output port. Release the mouse button as you drag, and click on the input port of another operator (it turns green when you hover over it) to complete the link. The two ports are now connected by a dashed line, indicating that there is a stream but its type is not yet defined.</w:t>
      </w:r>
    </w:p>
    <w:p w:rsidR="00842A13" w:rsidRDefault="00842A13" w:rsidP="00175EAF">
      <w:pPr>
        <w:pStyle w:val="StepList"/>
      </w:pPr>
      <w:r>
        <w:t xml:space="preserve">Add another stream, from </w:t>
      </w:r>
      <w:r w:rsidRPr="00A83BAF">
        <w:rPr>
          <w:b/>
        </w:rPr>
        <w:t>Filter</w:t>
      </w:r>
      <w:r w:rsidR="002C4394" w:rsidRPr="002C4394">
        <w:rPr>
          <w:b/>
        </w:rPr>
        <w:t>_</w:t>
      </w:r>
      <w:r w:rsidR="002013D6">
        <w:rPr>
          <w:b/>
        </w:rPr>
        <w:t>3</w:t>
      </w:r>
      <w:r>
        <w:t xml:space="preserve"> to </w:t>
      </w:r>
      <w:r w:rsidRPr="00A83BAF">
        <w:rPr>
          <w:b/>
        </w:rPr>
        <w:t>FileSink</w:t>
      </w:r>
      <w:r w:rsidR="002C4394" w:rsidRPr="002C4394">
        <w:rPr>
          <w:b/>
        </w:rPr>
        <w:t>_</w:t>
      </w:r>
      <w:r w:rsidR="002013D6">
        <w:rPr>
          <w:b/>
        </w:rPr>
        <w:t>1</w:t>
      </w:r>
      <w:r>
        <w:t xml:space="preserve">. Click  </w:t>
      </w:r>
      <w:r w:rsidR="00A15A5D">
        <w:rPr>
          <w:noProof/>
        </w:rPr>
        <w:drawing>
          <wp:inline distT="0" distB="0" distL="0" distR="0" wp14:anchorId="573B3A25" wp14:editId="1632733D">
            <wp:extent cx="121920" cy="12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CE43AE">
        <w:rPr>
          <w:b/>
        </w:rPr>
        <w:t>Layout</w:t>
      </w:r>
      <w:r>
        <w:t xml:space="preserve"> and  </w:t>
      </w:r>
      <w:r w:rsidR="00A15A5D">
        <w:rPr>
          <w:noProof/>
        </w:rPr>
        <w:drawing>
          <wp:inline distT="0" distB="0" distL="0" distR="0" wp14:anchorId="287B9DD0" wp14:editId="29620650">
            <wp:extent cx="121920" cy="121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CE43AE">
        <w:t xml:space="preserve"> </w:t>
      </w:r>
      <w:r w:rsidRPr="00CE43AE">
        <w:rPr>
          <w:b/>
        </w:rPr>
        <w:t>Fit to Content</w:t>
      </w:r>
      <w:r>
        <w:t xml:space="preserve"> to organize the graph.</w:t>
      </w:r>
    </w:p>
    <w:tbl>
      <w:tblPr>
        <w:tblW w:w="0" w:type="auto"/>
        <w:tblCellMar>
          <w:top w:w="29" w:type="dxa"/>
          <w:left w:w="115" w:type="dxa"/>
          <w:bottom w:w="29" w:type="dxa"/>
          <w:right w:w="115" w:type="dxa"/>
        </w:tblCellMar>
        <w:tblLook w:val="01E0" w:firstRow="1" w:lastRow="1" w:firstColumn="1" w:lastColumn="1" w:noHBand="0" w:noVBand="0"/>
      </w:tblPr>
      <w:tblGrid>
        <w:gridCol w:w="1109"/>
        <w:gridCol w:w="2221"/>
        <w:gridCol w:w="1890"/>
        <w:gridCol w:w="5004"/>
      </w:tblGrid>
      <w:tr w:rsidR="00593D8D" w:rsidRPr="007176DE" w:rsidTr="009B5747">
        <w:tc>
          <w:tcPr>
            <w:tcW w:w="3330" w:type="dxa"/>
            <w:gridSpan w:val="2"/>
            <w:shd w:val="clear" w:color="auto" w:fill="auto"/>
            <w:vAlign w:val="center"/>
          </w:tcPr>
          <w:p w:rsidR="00593D8D" w:rsidRPr="003979C3" w:rsidRDefault="00BA09D6" w:rsidP="00A63A1C">
            <w:pPr>
              <w:pStyle w:val="TableText"/>
            </w:pPr>
            <w:r>
              <w:rPr>
                <w:noProof/>
                <w:lang w:eastAsia="en-US"/>
              </w:rPr>
              <w:lastRenderedPageBreak/>
              <w:drawing>
                <wp:inline distT="0" distB="0" distL="0" distR="0" wp14:anchorId="3098E50F" wp14:editId="74983A8D">
                  <wp:extent cx="1806905" cy="1088136"/>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6905" cy="1088136"/>
                          </a:xfrm>
                          <a:prstGeom prst="rect">
                            <a:avLst/>
                          </a:prstGeom>
                        </pic:spPr>
                      </pic:pic>
                    </a:graphicData>
                  </a:graphic>
                </wp:inline>
              </w:drawing>
            </w:r>
          </w:p>
        </w:tc>
        <w:tc>
          <w:tcPr>
            <w:tcW w:w="1890" w:type="dxa"/>
            <w:shd w:val="clear" w:color="auto" w:fill="auto"/>
            <w:vAlign w:val="center"/>
          </w:tcPr>
          <w:p w:rsidR="00593D8D" w:rsidRPr="003979C3" w:rsidRDefault="00A15A5D" w:rsidP="00A63A1C">
            <w:pPr>
              <w:pStyle w:val="TableText"/>
            </w:pPr>
            <w:r w:rsidRPr="003979C3">
              <w:rPr>
                <w:noProof/>
                <w:lang w:eastAsia="en-US"/>
              </w:rPr>
              <w:drawing>
                <wp:inline distT="0" distB="0" distL="0" distR="0" wp14:anchorId="0F0B25B7" wp14:editId="39B2A5F0">
                  <wp:extent cx="121920" cy="121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593D8D" w:rsidRPr="003979C3">
              <w:t xml:space="preserve"> </w:t>
            </w:r>
            <w:r w:rsidR="00593D8D" w:rsidRPr="007176DE">
              <w:rPr>
                <w:b/>
              </w:rPr>
              <w:t xml:space="preserve">Layout </w:t>
            </w:r>
            <w:r w:rsidR="00593D8D" w:rsidRPr="007176DE">
              <w:rPr>
                <w:b/>
              </w:rPr>
              <w:sym w:font="Wingdings" w:char="F0E8"/>
            </w:r>
          </w:p>
        </w:tc>
        <w:tc>
          <w:tcPr>
            <w:tcW w:w="5004" w:type="dxa"/>
            <w:shd w:val="clear" w:color="auto" w:fill="auto"/>
            <w:vAlign w:val="center"/>
          </w:tcPr>
          <w:p w:rsidR="00593D8D" w:rsidRDefault="009B5747" w:rsidP="00A63A1C">
            <w:pPr>
              <w:pStyle w:val="TableText"/>
            </w:pPr>
            <w:r>
              <w:rPr>
                <w:noProof/>
                <w:lang w:eastAsia="en-US"/>
              </w:rPr>
              <w:drawing>
                <wp:inline distT="0" distB="0" distL="0" distR="0" wp14:anchorId="1594B478" wp14:editId="04DC0FA0">
                  <wp:extent cx="2997724" cy="685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7724" cy="685800"/>
                          </a:xfrm>
                          <a:prstGeom prst="rect">
                            <a:avLst/>
                          </a:prstGeom>
                        </pic:spPr>
                      </pic:pic>
                    </a:graphicData>
                  </a:graphic>
                </wp:inline>
              </w:drawing>
            </w:r>
          </w:p>
        </w:tc>
      </w:tr>
      <w:tr w:rsidR="00D17049" w:rsidRPr="007176DE" w:rsidTr="00F5447D">
        <w:tblPrEx>
          <w:jc w:val="center"/>
        </w:tblPrEx>
        <w:trPr>
          <w:cantSplit/>
          <w:jc w:val="center"/>
        </w:trPr>
        <w:tc>
          <w:tcPr>
            <w:tcW w:w="1109" w:type="dxa"/>
            <w:shd w:val="clear" w:color="auto" w:fill="E0E0E0"/>
            <w:vAlign w:val="center"/>
          </w:tcPr>
          <w:p w:rsidR="00D17049" w:rsidRPr="001E3096" w:rsidRDefault="00A15A5D" w:rsidP="00907968">
            <w:pPr>
              <w:pStyle w:val="BodyText"/>
              <w:keepLines/>
            </w:pPr>
            <w:r w:rsidRPr="00B92FF1">
              <w:rPr>
                <w:noProof/>
                <w:lang w:eastAsia="en-US"/>
              </w:rPr>
              <w:drawing>
                <wp:inline distT="0" distB="0" distL="0" distR="0" wp14:anchorId="0950312A" wp14:editId="647AC909">
                  <wp:extent cx="548640" cy="548640"/>
                  <wp:effectExtent l="0" t="0" r="0" b="0"/>
                  <wp:docPr id="148"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15" w:type="dxa"/>
            <w:gridSpan w:val="3"/>
            <w:shd w:val="clear" w:color="auto" w:fill="E0E0E0"/>
            <w:vAlign w:val="center"/>
          </w:tcPr>
          <w:p w:rsidR="00D17049" w:rsidRDefault="00F5447D" w:rsidP="00907968">
            <w:pPr>
              <w:pStyle w:val="InformationBoxTitle"/>
            </w:pPr>
            <w:r>
              <w:t>Hover popups</w:t>
            </w:r>
          </w:p>
          <w:p w:rsidR="00D17049" w:rsidRDefault="00D17049" w:rsidP="00907968">
            <w:pPr>
              <w:pStyle w:val="InformationBoxBody"/>
            </w:pPr>
            <w:r>
              <w:t xml:space="preserve">By default, hovering over an operator in the graphical editor brings up a popup showing the SPL code behind that operator. As you build and lay out the graph, these popups may get in the way. Click the </w:t>
            </w:r>
            <w:r w:rsidRPr="00D55EC1">
              <w:rPr>
                <w:b/>
              </w:rPr>
              <w:t>Toggle hover</w:t>
            </w:r>
            <w:r>
              <w:t xml:space="preserve"> toolbar button to turn off these popups.</w:t>
            </w:r>
          </w:p>
        </w:tc>
      </w:tr>
    </w:tbl>
    <w:p w:rsidR="00D17049" w:rsidRDefault="00A15A5D" w:rsidP="00D17049">
      <w:pPr>
        <w:pStyle w:val="BodyText"/>
        <w:rPr>
          <w:noProof/>
        </w:rPr>
      </w:pPr>
      <w:r w:rsidRPr="00935CD2">
        <w:rPr>
          <w:noProof/>
          <w:lang w:eastAsia="en-US"/>
        </w:rPr>
        <w:drawing>
          <wp:inline distT="0" distB="0" distL="0" distR="0" wp14:anchorId="557F41A0" wp14:editId="0E056B6C">
            <wp:extent cx="3718560" cy="86868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8560" cy="868680"/>
                    </a:xfrm>
                    <a:prstGeom prst="rect">
                      <a:avLst/>
                    </a:prstGeom>
                    <a:noFill/>
                    <a:ln>
                      <a:noFill/>
                    </a:ln>
                  </pic:spPr>
                </pic:pic>
              </a:graphicData>
            </a:graphic>
          </wp:inline>
        </w:drawing>
      </w:r>
      <w:r w:rsidR="00D17049">
        <w:rPr>
          <w:noProof/>
        </w:rPr>
        <w:t xml:space="preserve">            </w:t>
      </w:r>
      <w:r w:rsidRPr="00935CD2">
        <w:rPr>
          <w:noProof/>
          <w:lang w:eastAsia="en-US"/>
        </w:rPr>
        <w:drawing>
          <wp:inline distT="0" distB="0" distL="0" distR="0" wp14:anchorId="00F6CEFA" wp14:editId="176EFDE7">
            <wp:extent cx="2103120" cy="47244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120" cy="472440"/>
                    </a:xfrm>
                    <a:prstGeom prst="rect">
                      <a:avLst/>
                    </a:prstGeom>
                    <a:noFill/>
                    <a:ln>
                      <a:noFill/>
                    </a:ln>
                  </pic:spPr>
                </pic:pic>
              </a:graphicData>
            </a:graphic>
          </wp:inline>
        </w:drawing>
      </w:r>
    </w:p>
    <w:p w:rsidR="00842A13" w:rsidRDefault="0086798E" w:rsidP="00842A13">
      <w:pPr>
        <w:pStyle w:val="BodyText"/>
      </w:pPr>
      <w:r>
        <w:t>You</w:t>
      </w:r>
      <w:r w:rsidR="00842A13">
        <w:t xml:space="preserve"> now have the complete graph, but none of the details have been specified.</w:t>
      </w:r>
    </w:p>
    <w:p w:rsidR="00842A13" w:rsidRDefault="00842A13" w:rsidP="00FD4F9A">
      <w:pPr>
        <w:pStyle w:val="StepList"/>
      </w:pPr>
      <w:r>
        <w:t xml:space="preserve">Save your work: use </w:t>
      </w:r>
      <w:proofErr w:type="spellStart"/>
      <w:r w:rsidRPr="00FD4F9A">
        <w:rPr>
          <w:b/>
        </w:rPr>
        <w:t>Ctrl+S</w:t>
      </w:r>
      <w:proofErr w:type="spellEnd"/>
      <w:r>
        <w:t xml:space="preserve"> or the </w:t>
      </w:r>
      <w:r w:rsidR="00A15A5D">
        <w:rPr>
          <w:noProof/>
        </w:rPr>
        <w:drawing>
          <wp:inline distT="0" distB="0" distL="0" distR="0" wp14:anchorId="180F396C" wp14:editId="1B1AB38C">
            <wp:extent cx="114300" cy="114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FD4F9A">
        <w:rPr>
          <w:b/>
        </w:rPr>
        <w:t>Save</w:t>
      </w:r>
      <w:r>
        <w:t xml:space="preserve"> toolbar button, or </w:t>
      </w:r>
      <w:r w:rsidRPr="00FD4F9A">
        <w:rPr>
          <w:b/>
        </w:rPr>
        <w:t>File &gt; Save</w:t>
      </w:r>
      <w:r>
        <w:t xml:space="preserve"> in the menu.</w:t>
      </w:r>
    </w:p>
    <w:p w:rsidR="00842A13" w:rsidRDefault="00842A13" w:rsidP="00842A13">
      <w:pPr>
        <w:pStyle w:val="BodyText"/>
      </w:pPr>
      <w:r>
        <w:t xml:space="preserve">The main composite </w:t>
      </w:r>
      <w:r w:rsidR="00375883">
        <w:t xml:space="preserve">as well as </w:t>
      </w:r>
      <w:r>
        <w:t xml:space="preserve">the three operators </w:t>
      </w:r>
      <w:r w:rsidR="00375883">
        <w:t xml:space="preserve">it contains now </w:t>
      </w:r>
      <w:r>
        <w:t>have</w:t>
      </w:r>
      <w:r w:rsidR="00375883" w:rsidRPr="00375883">
        <w:rPr>
          <w:noProof/>
        </w:rPr>
        <w:t xml:space="preserve"> </w:t>
      </w:r>
      <w:r w:rsidR="00A15A5D" w:rsidRPr="009A1DF5">
        <w:rPr>
          <w:noProof/>
          <w:lang w:eastAsia="en-US"/>
        </w:rPr>
        <w:drawing>
          <wp:inline distT="0" distB="0" distL="0" distR="0" wp14:anchorId="6A66D2BE" wp14:editId="05AFB328">
            <wp:extent cx="83820" cy="8382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t xml:space="preserve"> error indicators. This is expected, as the code so far contains only placeholders for the </w:t>
      </w:r>
      <w:r w:rsidR="00435B74">
        <w:t>parameters</w:t>
      </w:r>
      <w:r>
        <w:t xml:space="preserve"> and stream types, and those placeholders </w:t>
      </w:r>
      <w:r w:rsidR="00283CF7">
        <w:t>are not valid entries</w:t>
      </w:r>
      <w:r>
        <w:t xml:space="preserve">. </w:t>
      </w:r>
    </w:p>
    <w:p w:rsidR="00842A13" w:rsidRDefault="00842A13" w:rsidP="00283CF7">
      <w:pPr>
        <w:pStyle w:val="StepList"/>
      </w:pPr>
      <w:r>
        <w:t xml:space="preserve">To assign a </w:t>
      </w:r>
      <w:r w:rsidR="00167C37">
        <w:t xml:space="preserve">name and </w:t>
      </w:r>
      <w:r>
        <w:t xml:space="preserve">type to a stream, select the stream (dashed arrow) connecting </w:t>
      </w:r>
      <w:r w:rsidRPr="00283CF7">
        <w:rPr>
          <w:b/>
        </w:rPr>
        <w:t>FileSource</w:t>
      </w:r>
      <w:r w:rsidR="002C4394" w:rsidRPr="002C4394">
        <w:rPr>
          <w:b/>
        </w:rPr>
        <w:t>_</w:t>
      </w:r>
      <w:r w:rsidR="002013D6">
        <w:rPr>
          <w:b/>
        </w:rPr>
        <w:t>2</w:t>
      </w:r>
      <w:r>
        <w:t xml:space="preserve"> and </w:t>
      </w:r>
      <w:r w:rsidRPr="00283CF7">
        <w:rPr>
          <w:b/>
        </w:rPr>
        <w:t>Filter</w:t>
      </w:r>
      <w:r w:rsidR="002C4394" w:rsidRPr="002C4394">
        <w:rPr>
          <w:b/>
        </w:rPr>
        <w:t>_</w:t>
      </w:r>
      <w:r w:rsidR="002013D6">
        <w:rPr>
          <w:b/>
        </w:rPr>
        <w:t>3</w:t>
      </w:r>
      <w:r>
        <w:t xml:space="preserve">. (Sometimes you need to try a few times before </w:t>
      </w:r>
      <w:r w:rsidR="00407398">
        <w:t>the cursor</w:t>
      </w:r>
      <w:r>
        <w:t xml:space="preserve"> catches the stream, instead of selecting the enclosing main composite.) </w:t>
      </w:r>
    </w:p>
    <w:p w:rsidR="00C97619" w:rsidRDefault="00C97619" w:rsidP="00283CF7">
      <w:pPr>
        <w:pStyle w:val="StepListContno"/>
      </w:pPr>
      <w:r>
        <w:rPr>
          <w:noProof/>
        </w:rPr>
        <w:drawing>
          <wp:inline distT="0" distB="0" distL="0" distR="0" wp14:anchorId="4078C585" wp14:editId="743E5DCC">
            <wp:extent cx="3505200" cy="46849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0624" cy="477240"/>
                    </a:xfrm>
                    <a:prstGeom prst="rect">
                      <a:avLst/>
                    </a:prstGeom>
                  </pic:spPr>
                </pic:pic>
              </a:graphicData>
            </a:graphic>
          </wp:inline>
        </w:drawing>
      </w:r>
    </w:p>
    <w:p w:rsidR="00842A13" w:rsidRDefault="00407398" w:rsidP="00283CF7">
      <w:pPr>
        <w:pStyle w:val="StepListContno"/>
      </w:pPr>
      <w:r>
        <w:t xml:space="preserve">The </w:t>
      </w:r>
      <w:r w:rsidR="00842A13" w:rsidRPr="00283CF7">
        <w:rPr>
          <w:b/>
        </w:rPr>
        <w:t>Properties</w:t>
      </w:r>
      <w:r w:rsidR="00842A13">
        <w:t xml:space="preserve"> view, which </w:t>
      </w:r>
      <w:r>
        <w:t xml:space="preserve">you used earlier to create LocationType, now shows </w:t>
      </w:r>
      <w:r w:rsidRPr="00407398">
        <w:rPr>
          <w:b/>
        </w:rPr>
        <w:t>Stream</w:t>
      </w:r>
      <w:r>
        <w:t xml:space="preserve"> properties</w:t>
      </w:r>
      <w:r w:rsidR="00842A13">
        <w:t xml:space="preserve">. Reposition and resize </w:t>
      </w:r>
      <w:r>
        <w:t xml:space="preserve">the view </w:t>
      </w:r>
      <w:r w:rsidR="00842A13">
        <w:t>if necessary so it doesn’t obscure the graph you’re editing.</w:t>
      </w:r>
      <w:r>
        <w:t xml:space="preserve"> (If you closed the Properties view, </w:t>
      </w:r>
      <w:r w:rsidR="00375883">
        <w:t>double</w:t>
      </w:r>
      <w:r>
        <w:t xml:space="preserve">-click the stream </w:t>
      </w:r>
      <w:r w:rsidRPr="00407398">
        <w:t>to</w:t>
      </w:r>
      <w:r>
        <w:rPr>
          <w:b/>
        </w:rPr>
        <w:t xml:space="preserve"> </w:t>
      </w:r>
      <w:r w:rsidRPr="00407398">
        <w:t>reopen it</w:t>
      </w:r>
      <w:r>
        <w:t>.)</w:t>
      </w:r>
    </w:p>
    <w:p w:rsidR="00FB60DE" w:rsidRDefault="005B0185" w:rsidP="00E14FA4">
      <w:pPr>
        <w:pStyle w:val="StepList"/>
      </w:pPr>
      <w:r>
        <w:t>Descriptive stream names are preferable to the placeholder</w:t>
      </w:r>
      <w:r w:rsidR="00FB60DE">
        <w:t xml:space="preserve"> names generated by the editor.</w:t>
      </w:r>
    </w:p>
    <w:p w:rsidR="00FB60DE" w:rsidRDefault="00842A13" w:rsidP="003B45BF">
      <w:pPr>
        <w:pStyle w:val="StepList"/>
        <w:numPr>
          <w:ilvl w:val="1"/>
          <w:numId w:val="16"/>
        </w:numPr>
      </w:pPr>
      <w:r>
        <w:t xml:space="preserve">In the </w:t>
      </w:r>
      <w:r w:rsidRPr="00283CF7">
        <w:rPr>
          <w:b/>
        </w:rPr>
        <w:t>Properties</w:t>
      </w:r>
      <w:r w:rsidR="001D1B03">
        <w:t xml:space="preserve"> view</w:t>
      </w:r>
      <w:r w:rsidR="00167C37">
        <w:t xml:space="preserve"> (</w:t>
      </w:r>
      <w:r w:rsidR="001D1B03" w:rsidRPr="001D1B03">
        <w:rPr>
          <w:b/>
        </w:rPr>
        <w:t>General</w:t>
      </w:r>
      <w:r w:rsidR="001D1B03">
        <w:t xml:space="preserve"> tab), click </w:t>
      </w:r>
      <w:r w:rsidR="001D1B03" w:rsidRPr="001D1B03">
        <w:rPr>
          <w:b/>
        </w:rPr>
        <w:t>Rename…</w:t>
      </w:r>
      <w:r w:rsidR="00FB60DE">
        <w:t>.</w:t>
      </w:r>
    </w:p>
    <w:p w:rsidR="00C97619" w:rsidRDefault="00C97619" w:rsidP="00C97619">
      <w:pPr>
        <w:pStyle w:val="StepListContno"/>
        <w:numPr>
          <w:ilvl w:val="1"/>
          <w:numId w:val="4"/>
        </w:numPr>
      </w:pPr>
      <w:r>
        <w:rPr>
          <w:noProof/>
        </w:rPr>
        <w:drawing>
          <wp:inline distT="0" distB="0" distL="0" distR="0" wp14:anchorId="17A15D30" wp14:editId="2480BA81">
            <wp:extent cx="3200400" cy="842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842211"/>
                    </a:xfrm>
                    <a:prstGeom prst="rect">
                      <a:avLst/>
                    </a:prstGeom>
                  </pic:spPr>
                </pic:pic>
              </a:graphicData>
            </a:graphic>
          </wp:inline>
        </w:drawing>
      </w:r>
    </w:p>
    <w:p w:rsidR="00167C37" w:rsidRDefault="00FB60DE" w:rsidP="003B45BF">
      <w:pPr>
        <w:pStyle w:val="StepList"/>
        <w:numPr>
          <w:ilvl w:val="1"/>
          <w:numId w:val="16"/>
        </w:numPr>
      </w:pPr>
      <w:r>
        <w:t>I</w:t>
      </w:r>
      <w:r w:rsidR="00EC1046">
        <w:t xml:space="preserve">n the </w:t>
      </w:r>
      <w:r w:rsidR="00EC1046" w:rsidRPr="00EC1046">
        <w:rPr>
          <w:b/>
        </w:rPr>
        <w:t>Rename</w:t>
      </w:r>
      <w:r w:rsidR="00EC1046">
        <w:t xml:space="preserve"> dialog, under </w:t>
      </w:r>
      <w:r w:rsidR="00EC1046" w:rsidRPr="00EC1046">
        <w:rPr>
          <w:b/>
        </w:rPr>
        <w:t>Specify a new name:</w:t>
      </w:r>
      <w:r w:rsidR="00EC1046">
        <w:t xml:space="preserve"> type </w:t>
      </w:r>
      <w:r w:rsidR="00407398">
        <w:rPr>
          <w:rStyle w:val="Code-Font"/>
        </w:rPr>
        <w:t>Observations</w:t>
      </w:r>
      <w:r w:rsidR="00EC1046">
        <w:t xml:space="preserve">, and click </w:t>
      </w:r>
      <w:r w:rsidR="00EC1046" w:rsidRPr="00EC1046">
        <w:rPr>
          <w:b/>
        </w:rPr>
        <w:t>OK</w:t>
      </w:r>
      <w:r w:rsidR="00EC1046">
        <w:t>.</w:t>
      </w:r>
    </w:p>
    <w:p w:rsidR="00EC1046" w:rsidRDefault="00C97619" w:rsidP="00312FEA">
      <w:pPr>
        <w:pStyle w:val="StepListContno"/>
        <w:numPr>
          <w:ilvl w:val="0"/>
          <w:numId w:val="0"/>
        </w:numPr>
        <w:ind w:left="1526"/>
      </w:pPr>
      <w:r>
        <w:rPr>
          <w:noProof/>
        </w:rPr>
        <w:lastRenderedPageBreak/>
        <w:drawing>
          <wp:inline distT="0" distB="0" distL="0" distR="0" wp14:anchorId="797FA5F3" wp14:editId="310E593C">
            <wp:extent cx="2766060" cy="1245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7809" cy="1255270"/>
                    </a:xfrm>
                    <a:prstGeom prst="rect">
                      <a:avLst/>
                    </a:prstGeom>
                  </pic:spPr>
                </pic:pic>
              </a:graphicData>
            </a:graphic>
          </wp:inline>
        </w:drawing>
      </w:r>
    </w:p>
    <w:tbl>
      <w:tblPr>
        <w:tblW w:w="0" w:type="auto"/>
        <w:jc w:val="center"/>
        <w:tblCellMar>
          <w:top w:w="29" w:type="dxa"/>
          <w:left w:w="115" w:type="dxa"/>
          <w:bottom w:w="29" w:type="dxa"/>
          <w:right w:w="115" w:type="dxa"/>
        </w:tblCellMar>
        <w:tblLook w:val="01E0" w:firstRow="1" w:lastRow="1" w:firstColumn="1" w:lastColumn="1" w:noHBand="0" w:noVBand="0"/>
      </w:tblPr>
      <w:tblGrid>
        <w:gridCol w:w="1098"/>
        <w:gridCol w:w="9126"/>
      </w:tblGrid>
      <w:tr w:rsidR="009E098A" w:rsidRPr="007176DE" w:rsidTr="00BF1FAE">
        <w:trPr>
          <w:cantSplit/>
          <w:jc w:val="center"/>
        </w:trPr>
        <w:tc>
          <w:tcPr>
            <w:tcW w:w="1098" w:type="dxa"/>
            <w:shd w:val="clear" w:color="auto" w:fill="E0E0E0"/>
            <w:vAlign w:val="center"/>
          </w:tcPr>
          <w:p w:rsidR="009E098A" w:rsidRPr="001E3096" w:rsidRDefault="00A15A5D" w:rsidP="008A6496">
            <w:pPr>
              <w:pStyle w:val="BodyText"/>
              <w:keepLines/>
            </w:pPr>
            <w:r w:rsidRPr="00B92FF1">
              <w:rPr>
                <w:noProof/>
                <w:lang w:eastAsia="en-US"/>
              </w:rPr>
              <w:drawing>
                <wp:inline distT="0" distB="0" distL="0" distR="0" wp14:anchorId="0E821350" wp14:editId="2F2BA69A">
                  <wp:extent cx="548640" cy="548640"/>
                  <wp:effectExtent l="0" t="0" r="0" b="0"/>
                  <wp:docPr id="151"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9E098A" w:rsidRDefault="00F5447D" w:rsidP="008A6496">
            <w:pPr>
              <w:pStyle w:val="InformationBoxTitle"/>
            </w:pPr>
            <w:r>
              <w:t>Refactoring</w:t>
            </w:r>
          </w:p>
          <w:p w:rsidR="009E098A" w:rsidRPr="009E098A" w:rsidRDefault="009E098A" w:rsidP="0006736D">
            <w:pPr>
              <w:pStyle w:val="InformationBoxBody"/>
            </w:pPr>
            <w:r>
              <w:t>Why do you have to click a button and bring up a new dialog to rename a stream or an operator? Why not just type away in the field showing the name?</w:t>
            </w:r>
            <w:r>
              <w:br/>
              <w:t xml:space="preserve">Because changing a name involves a </w:t>
            </w:r>
            <w:r>
              <w:rPr>
                <w:i/>
              </w:rPr>
              <w:t>refactoring</w:t>
            </w:r>
            <w:r>
              <w:t xml:space="preserve"> process, meaning that </w:t>
            </w:r>
            <w:r w:rsidR="0006736D">
              <w:t xml:space="preserve">all references to that name must be found and changed too. Streams Studio needs a signal to know when to kick off this process; in this case, you provide that signal by clicking </w:t>
            </w:r>
            <w:r w:rsidR="0006736D" w:rsidRPr="0006736D">
              <w:rPr>
                <w:b/>
              </w:rPr>
              <w:t>OK</w:t>
            </w:r>
            <w:r w:rsidR="0006736D">
              <w:t>.</w:t>
            </w:r>
          </w:p>
        </w:tc>
      </w:tr>
    </w:tbl>
    <w:p w:rsidR="00AC54E8" w:rsidRDefault="001E39B4" w:rsidP="00E14FA4">
      <w:pPr>
        <w:pStyle w:val="StepList"/>
      </w:pPr>
      <w:bookmarkStart w:id="28" w:name="_Ref372640952"/>
      <w:r>
        <w:t>S</w:t>
      </w:r>
      <w:r w:rsidR="00AC54E8">
        <w:t xml:space="preserve">pecify the </w:t>
      </w:r>
      <w:r>
        <w:t xml:space="preserve">stream </w:t>
      </w:r>
      <w:r w:rsidR="00AC54E8">
        <w:t>schema</w:t>
      </w:r>
      <w:r>
        <w:t>. You can do that in the Properties view</w:t>
      </w:r>
      <w:r w:rsidR="00AC54E8">
        <w:t>, but since you have created a type</w:t>
      </w:r>
      <w:r w:rsidR="0017116E">
        <w:t xml:space="preserve"> for this</w:t>
      </w:r>
      <w:r w:rsidR="00AC54E8">
        <w:t xml:space="preserve">, you </w:t>
      </w:r>
      <w:r w:rsidR="0010740F">
        <w:t>can</w:t>
      </w:r>
      <w:r w:rsidR="00AA7D2C">
        <w:t xml:space="preserve"> also</w:t>
      </w:r>
      <w:r w:rsidR="0010740F">
        <w:t xml:space="preserve"> </w:t>
      </w:r>
      <w:r w:rsidR="00291080">
        <w:t>just drag and drop</w:t>
      </w:r>
      <w:r w:rsidR="0017116E">
        <w:t xml:space="preserve"> </w:t>
      </w:r>
      <w:r w:rsidR="0010740F">
        <w:t xml:space="preserve">it </w:t>
      </w:r>
      <w:r w:rsidR="00AC54E8">
        <w:t>in the graphical editor</w:t>
      </w:r>
      <w:r w:rsidR="00291080">
        <w:t>,</w:t>
      </w:r>
      <w:r w:rsidR="00AC54E8">
        <w:t xml:space="preserve"> like any other object.</w:t>
      </w:r>
      <w:bookmarkEnd w:id="28"/>
    </w:p>
    <w:p w:rsidR="00AC54E8" w:rsidRDefault="001E39B4" w:rsidP="00305688">
      <w:pPr>
        <w:pStyle w:val="StepListContno"/>
        <w:keepNext/>
      </w:pPr>
      <w:r>
        <w:t>In the graphical editor, c</w:t>
      </w:r>
      <w:r w:rsidR="0017116E">
        <w:t xml:space="preserve">lear the palette filter by </w:t>
      </w:r>
      <w:r>
        <w:t xml:space="preserve">clicking the eraser button </w:t>
      </w:r>
      <w:r w:rsidR="00A15A5D" w:rsidRPr="00E863FD">
        <w:rPr>
          <w:noProof/>
        </w:rPr>
        <w:drawing>
          <wp:inline distT="0" distB="0" distL="0" distR="0" wp14:anchorId="38A320D0" wp14:editId="652E8E3F">
            <wp:extent cx="213360" cy="21336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t xml:space="preserve"> next to where you typed </w:t>
      </w:r>
      <w:r w:rsidR="0017116E" w:rsidRPr="0017116E">
        <w:rPr>
          <w:rStyle w:val="Code-Font"/>
        </w:rPr>
        <w:t>fi</w:t>
      </w:r>
      <w:r>
        <w:rPr>
          <w:rStyle w:val="Code-Font"/>
        </w:rPr>
        <w:t>l</w:t>
      </w:r>
      <w:r w:rsidR="0017116E">
        <w:t xml:space="preserve"> earlier; this makes all the objects visible again. Under </w:t>
      </w:r>
      <w:r w:rsidR="0017116E" w:rsidRPr="0017116E">
        <w:rPr>
          <w:b/>
        </w:rPr>
        <w:t>Current Graph</w:t>
      </w:r>
      <w:r w:rsidR="0017116E">
        <w:t xml:space="preserve">, expand </w:t>
      </w:r>
      <w:r w:rsidR="0017116E" w:rsidRPr="0017116E">
        <w:rPr>
          <w:b/>
        </w:rPr>
        <w:t>Schemas</w:t>
      </w:r>
      <w:r w:rsidR="0017116E">
        <w:t xml:space="preserve">. This shows the </w:t>
      </w:r>
      <w:r w:rsidR="0017116E" w:rsidRPr="0017116E">
        <w:rPr>
          <w:b/>
        </w:rPr>
        <w:t>LocationType</w:t>
      </w:r>
      <w:r w:rsidR="0017116E">
        <w:t xml:space="preserve"> type, along with the names of the two streams in </w:t>
      </w:r>
      <w:r w:rsidR="00305688">
        <w:t xml:space="preserve">the </w:t>
      </w:r>
      <w:r w:rsidR="0017116E">
        <w:t xml:space="preserve">graph. </w:t>
      </w:r>
      <w:r w:rsidR="00291080">
        <w:t>Select</w:t>
      </w:r>
      <w:r w:rsidR="0017116E">
        <w:t xml:space="preserve"> </w:t>
      </w:r>
      <w:r w:rsidR="0017116E" w:rsidRPr="00291080">
        <w:rPr>
          <w:b/>
        </w:rPr>
        <w:t>LocationType</w:t>
      </w:r>
      <w:r w:rsidR="0017116E">
        <w:t xml:space="preserve"> </w:t>
      </w:r>
      <w:r w:rsidR="00291080">
        <w:t xml:space="preserve">and drag it </w:t>
      </w:r>
      <w:r w:rsidR="0017116E">
        <w:t>into the graph</w:t>
      </w:r>
      <w:r w:rsidR="00291080">
        <w:t>;</w:t>
      </w:r>
      <w:r w:rsidR="0017116E">
        <w:t xml:space="preserve"> drop it onto the </w:t>
      </w:r>
      <w:r w:rsidR="0017116E" w:rsidRPr="00291080">
        <w:rPr>
          <w:b/>
        </w:rPr>
        <w:t>Observations</w:t>
      </w:r>
      <w:r w:rsidR="0017116E">
        <w:t xml:space="preserve"> stream (the one between </w:t>
      </w:r>
      <w:r w:rsidR="0017116E" w:rsidRPr="00291080">
        <w:rPr>
          <w:b/>
        </w:rPr>
        <w:t>FileSource</w:t>
      </w:r>
      <w:r w:rsidR="002C4394" w:rsidRPr="002C4394">
        <w:rPr>
          <w:b/>
        </w:rPr>
        <w:t>_</w:t>
      </w:r>
      <w:r w:rsidR="00B121DE">
        <w:rPr>
          <w:b/>
        </w:rPr>
        <w:t>2</w:t>
      </w:r>
      <w:r w:rsidR="0017116E">
        <w:t xml:space="preserve"> and </w:t>
      </w:r>
      <w:r w:rsidR="0017116E" w:rsidRPr="00291080">
        <w:rPr>
          <w:b/>
        </w:rPr>
        <w:t>Filter</w:t>
      </w:r>
      <w:r w:rsidR="002C4394" w:rsidRPr="002C4394">
        <w:rPr>
          <w:b/>
        </w:rPr>
        <w:t>_</w:t>
      </w:r>
      <w:r w:rsidR="00B121DE">
        <w:rPr>
          <w:b/>
        </w:rPr>
        <w:t>3</w:t>
      </w:r>
      <w:r w:rsidR="0017116E">
        <w:t>). Make sure the stream</w:t>
      </w:r>
      <w:r w:rsidR="0010740F">
        <w:t>’s</w:t>
      </w:r>
      <w:r w:rsidR="0017116E">
        <w:t xml:space="preserve"> </w:t>
      </w:r>
      <w:r w:rsidR="0010740F">
        <w:t>selection handles turn</w:t>
      </w:r>
      <w:r w:rsidR="0017116E">
        <w:t xml:space="preserve"> green as you hover before you let go</w:t>
      </w:r>
      <w:r w:rsidR="00305688">
        <w:t>, as shown below</w:t>
      </w:r>
      <w:r w:rsidR="0017116E">
        <w:t>.</w:t>
      </w:r>
    </w:p>
    <w:p w:rsidR="00305688" w:rsidRDefault="00A15A5D" w:rsidP="0017116E">
      <w:pPr>
        <w:pStyle w:val="StepListContno"/>
      </w:pPr>
      <w:r w:rsidRPr="009A1DF5">
        <w:rPr>
          <w:noProof/>
        </w:rPr>
        <w:drawing>
          <wp:inline distT="0" distB="0" distL="0" distR="0" wp14:anchorId="4613FA0D" wp14:editId="076CA589">
            <wp:extent cx="3970020" cy="1104488"/>
            <wp:effectExtent l="0" t="0" r="0" b="63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1023" cy="1121459"/>
                    </a:xfrm>
                    <a:prstGeom prst="rect">
                      <a:avLst/>
                    </a:prstGeom>
                    <a:noFill/>
                    <a:ln>
                      <a:noFill/>
                    </a:ln>
                  </pic:spPr>
                </pic:pic>
              </a:graphicData>
            </a:graphic>
          </wp:inline>
        </w:drawing>
      </w:r>
    </w:p>
    <w:p w:rsidR="00305688" w:rsidRDefault="00305688" w:rsidP="0017116E">
      <w:pPr>
        <w:pStyle w:val="StepListContno"/>
      </w:pPr>
      <w:r>
        <w:t xml:space="preserve">If you </w:t>
      </w:r>
      <w:r w:rsidR="0093651C">
        <w:t>open</w:t>
      </w:r>
      <w:r>
        <w:t xml:space="preserve"> the Properties view to the Schema tab, it now shows a Type of </w:t>
      </w:r>
      <w:r w:rsidRPr="00305688">
        <w:rPr>
          <w:b/>
        </w:rPr>
        <w:t>LocationType</w:t>
      </w:r>
      <w:r>
        <w:t xml:space="preserve">, and </w:t>
      </w:r>
      <w:r w:rsidRPr="00305688">
        <w:rPr>
          <w:b/>
        </w:rPr>
        <w:t>&lt;extends&gt;</w:t>
      </w:r>
      <w:r>
        <w:t xml:space="preserve"> as a placeholder under Name. This indicates that the stream type does not contain </w:t>
      </w:r>
      <w:r w:rsidR="0010740F">
        <w:t>some named</w:t>
      </w:r>
      <w:r>
        <w:t xml:space="preserve"> attribute of type LocationType, but instead inherits the entire </w:t>
      </w:r>
      <w:r w:rsidR="0006736D">
        <w:t>schema</w:t>
      </w:r>
      <w:r>
        <w:t xml:space="preserve"> with its attribute names and types.</w:t>
      </w:r>
    </w:p>
    <w:p w:rsidR="00C97619" w:rsidRDefault="0010740F" w:rsidP="00217406">
      <w:pPr>
        <w:pStyle w:val="StepList"/>
      </w:pPr>
      <w:r>
        <w:t xml:space="preserve">Using the same drag and drop technique, assign the </w:t>
      </w:r>
      <w:r w:rsidRPr="00052FF0">
        <w:rPr>
          <w:b/>
        </w:rPr>
        <w:t>LocationType</w:t>
      </w:r>
      <w:r>
        <w:t xml:space="preserve"> type to the other stream, between </w:t>
      </w:r>
      <w:r w:rsidRPr="00052FF0">
        <w:rPr>
          <w:b/>
        </w:rPr>
        <w:t>Filter</w:t>
      </w:r>
      <w:r w:rsidR="002C4394" w:rsidRPr="00052FF0">
        <w:rPr>
          <w:b/>
        </w:rPr>
        <w:t>_</w:t>
      </w:r>
      <w:r w:rsidR="00B121DE" w:rsidRPr="00052FF0">
        <w:rPr>
          <w:b/>
        </w:rPr>
        <w:t>3</w:t>
      </w:r>
      <w:r>
        <w:t xml:space="preserve"> and </w:t>
      </w:r>
      <w:r w:rsidRPr="00052FF0">
        <w:rPr>
          <w:b/>
        </w:rPr>
        <w:t>FileSink</w:t>
      </w:r>
      <w:r w:rsidR="002C4394" w:rsidRPr="00052FF0">
        <w:rPr>
          <w:b/>
        </w:rPr>
        <w:t>_</w:t>
      </w:r>
      <w:r w:rsidR="00B121DE" w:rsidRPr="00052FF0">
        <w:rPr>
          <w:b/>
        </w:rPr>
        <w:t>1</w:t>
      </w:r>
      <w:r>
        <w:t xml:space="preserve">. </w:t>
      </w:r>
      <w:r w:rsidR="00052FF0" w:rsidRPr="008C65BE">
        <w:t>Select</w:t>
      </w:r>
      <w:r w:rsidR="00052FF0">
        <w:t xml:space="preserve"> that stream so its properties show in the </w:t>
      </w:r>
      <w:r w:rsidR="00052FF0" w:rsidRPr="00052FF0">
        <w:rPr>
          <w:b/>
        </w:rPr>
        <w:t>Properties</w:t>
      </w:r>
      <w:r w:rsidR="00052FF0">
        <w:t xml:space="preserve"> view.</w:t>
      </w:r>
    </w:p>
    <w:p w:rsidR="00EC1046" w:rsidRDefault="00EC1046" w:rsidP="00052FF0">
      <w:pPr>
        <w:pStyle w:val="StepList"/>
      </w:pPr>
      <w:r>
        <w:t xml:space="preserve">In the </w:t>
      </w:r>
      <w:r w:rsidRPr="00EC1046">
        <w:rPr>
          <w:b/>
        </w:rPr>
        <w:t>Properties</w:t>
      </w:r>
      <w:r>
        <w:t xml:space="preserve"> view, </w:t>
      </w:r>
      <w:r w:rsidRPr="00EC1046">
        <w:rPr>
          <w:b/>
        </w:rPr>
        <w:t>General</w:t>
      </w:r>
      <w:r>
        <w:t xml:space="preserve"> tab</w:t>
      </w:r>
      <w:r w:rsidR="00052FF0">
        <w:t>,</w:t>
      </w:r>
      <w:r>
        <w:t xml:space="preserve"> rename the stream to </w:t>
      </w:r>
      <w:r w:rsidR="001202B9">
        <w:rPr>
          <w:rStyle w:val="Code-Font"/>
        </w:rPr>
        <w:t>Filtered</w:t>
      </w:r>
      <w:r>
        <w:t xml:space="preserve">. (Click </w:t>
      </w:r>
      <w:r w:rsidRPr="00EC1046">
        <w:rPr>
          <w:b/>
        </w:rPr>
        <w:t>Rename…</w:t>
      </w:r>
      <w:r>
        <w:t>, etc.)</w:t>
      </w:r>
    </w:p>
    <w:p w:rsidR="00842A13" w:rsidRDefault="00842A13" w:rsidP="00842A13">
      <w:pPr>
        <w:pStyle w:val="BodyText"/>
      </w:pPr>
      <w:r>
        <w:t xml:space="preserve">There is still an error indicator on </w:t>
      </w:r>
      <w:r w:rsidRPr="001650EC">
        <w:rPr>
          <w:b/>
        </w:rPr>
        <w:t>FileSink</w:t>
      </w:r>
      <w:r w:rsidR="002C4394" w:rsidRPr="002C4394">
        <w:rPr>
          <w:b/>
        </w:rPr>
        <w:t>_</w:t>
      </w:r>
      <w:r w:rsidR="00B121DE">
        <w:rPr>
          <w:b/>
        </w:rPr>
        <w:t>1</w:t>
      </w:r>
      <w:r>
        <w:t xml:space="preserve"> and</w:t>
      </w:r>
      <w:r w:rsidR="004A4951">
        <w:t>,</w:t>
      </w:r>
      <w:r>
        <w:t xml:space="preserve"> because of that</w:t>
      </w:r>
      <w:r w:rsidR="004A4951">
        <w:t>, on</w:t>
      </w:r>
      <w:r>
        <w:t xml:space="preserve"> the main composite</w:t>
      </w:r>
      <w:r w:rsidR="00C35E8B">
        <w:t>, too</w:t>
      </w:r>
      <w:r>
        <w:t xml:space="preserve">. This is expected, because </w:t>
      </w:r>
      <w:r w:rsidR="0086798E">
        <w:t>you</w:t>
      </w:r>
      <w:r>
        <w:t xml:space="preserve"> have not yet told the </w:t>
      </w:r>
      <w:r w:rsidRPr="001650EC">
        <w:rPr>
          <w:b/>
        </w:rPr>
        <w:t>FileSink</w:t>
      </w:r>
      <w:r>
        <w:t xml:space="preserve"> operator what file to write. </w:t>
      </w:r>
      <w:r w:rsidR="0086798E">
        <w:t>You</w:t>
      </w:r>
      <w:r>
        <w:t xml:space="preserve"> also need to provide details for the other operators.</w:t>
      </w:r>
    </w:p>
    <w:p w:rsidR="00842A13" w:rsidRDefault="00842A13" w:rsidP="00E07758">
      <w:pPr>
        <w:pStyle w:val="StepList"/>
      </w:pPr>
      <w:r>
        <w:lastRenderedPageBreak/>
        <w:t xml:space="preserve">In the graphical editor, select </w:t>
      </w:r>
      <w:r w:rsidRPr="000D64F5">
        <w:rPr>
          <w:b/>
        </w:rPr>
        <w:t>FileSink</w:t>
      </w:r>
      <w:r w:rsidR="002C4394" w:rsidRPr="002C4394">
        <w:rPr>
          <w:b/>
        </w:rPr>
        <w:t>_</w:t>
      </w:r>
      <w:r w:rsidR="00B121DE">
        <w:rPr>
          <w:b/>
        </w:rPr>
        <w:t>1</w:t>
      </w:r>
      <w:r>
        <w:t xml:space="preserve">. In the </w:t>
      </w:r>
      <w:r w:rsidRPr="000D64F5">
        <w:rPr>
          <w:b/>
        </w:rPr>
        <w:t>Properties</w:t>
      </w:r>
      <w:r>
        <w:t xml:space="preserve"> view, click the </w:t>
      </w:r>
      <w:r w:rsidRPr="000D64F5">
        <w:rPr>
          <w:b/>
        </w:rPr>
        <w:t>Param</w:t>
      </w:r>
      <w:r>
        <w:t xml:space="preserve"> tab. This shows one mandatory parameter, </w:t>
      </w:r>
      <w:r w:rsidRPr="00E07758">
        <w:rPr>
          <w:b/>
        </w:rPr>
        <w:t>file</w:t>
      </w:r>
      <w:r>
        <w:t xml:space="preserve">, with a placeholder value of </w:t>
      </w:r>
      <w:proofErr w:type="spellStart"/>
      <w:r w:rsidRPr="00E07758">
        <w:rPr>
          <w:rStyle w:val="Code-Font"/>
        </w:rPr>
        <w:t>parameterValue</w:t>
      </w:r>
      <w:proofErr w:type="spellEnd"/>
      <w:r>
        <w:t xml:space="preserve"> (not a valid value, hence the error marker). Click on the field that says </w:t>
      </w:r>
      <w:proofErr w:type="spellStart"/>
      <w:r w:rsidRPr="00E07758">
        <w:rPr>
          <w:rStyle w:val="Code-Font"/>
        </w:rPr>
        <w:t>parameterValue</w:t>
      </w:r>
      <w:proofErr w:type="spellEnd"/>
      <w:r>
        <w:t xml:space="preserve"> and type </w:t>
      </w:r>
      <w:r w:rsidRPr="00E07758">
        <w:rPr>
          <w:rStyle w:val="Code-Font"/>
        </w:rPr>
        <w:t>"</w:t>
      </w:r>
      <w:proofErr w:type="spellStart"/>
      <w:proofErr w:type="gramStart"/>
      <w:r w:rsidR="001202B9">
        <w:rPr>
          <w:rStyle w:val="Code-Font"/>
        </w:rPr>
        <w:t>filtered</w:t>
      </w:r>
      <w:r w:rsidR="009552FA">
        <w:rPr>
          <w:rStyle w:val="Code-Font"/>
        </w:rPr>
        <w:t>.cars</w:t>
      </w:r>
      <w:proofErr w:type="spellEnd"/>
      <w:proofErr w:type="gramEnd"/>
      <w:r w:rsidRPr="00E07758">
        <w:rPr>
          <w:rStyle w:val="Code-Font"/>
        </w:rPr>
        <w:t>"</w:t>
      </w:r>
      <w:r>
        <w:t xml:space="preserve"> (with the double quotes). </w:t>
      </w:r>
      <w:r w:rsidR="00C35E8B">
        <w:t xml:space="preserve">Press </w:t>
      </w:r>
      <w:r w:rsidR="00C35E8B" w:rsidRPr="00C35E8B">
        <w:rPr>
          <w:b/>
        </w:rPr>
        <w:t>Enter</w:t>
      </w:r>
      <w:r w:rsidR="00C35E8B">
        <w:t>.</w:t>
      </w:r>
    </w:p>
    <w:p w:rsidR="00842A13" w:rsidRDefault="00842A13" w:rsidP="00E07758">
      <w:pPr>
        <w:pStyle w:val="StepListContno"/>
      </w:pPr>
      <w:r>
        <w:t>Note that this is a relative path (it doesn’t start with “</w:t>
      </w:r>
      <w:r w:rsidRPr="00E07758">
        <w:rPr>
          <w:rStyle w:val="Code-Font"/>
        </w:rPr>
        <w:t>/</w:t>
      </w:r>
      <w:r>
        <w:t xml:space="preserve">”), so this file will go in the </w:t>
      </w:r>
      <w:r w:rsidRPr="00E07758">
        <w:rPr>
          <w:b/>
        </w:rPr>
        <w:t>data</w:t>
      </w:r>
      <w:r>
        <w:t xml:space="preserve"> subdirectory of the current project</w:t>
      </w:r>
      <w:r w:rsidR="00F75348">
        <w:t>, as specified by default for this application</w:t>
      </w:r>
      <w:r>
        <w:t>.</w:t>
      </w:r>
    </w:p>
    <w:p w:rsidR="00842A13" w:rsidRDefault="0086798E" w:rsidP="00E07758">
      <w:pPr>
        <w:pStyle w:val="StepList"/>
      </w:pPr>
      <w:r>
        <w:t>You</w:t>
      </w:r>
      <w:r w:rsidR="00842A13">
        <w:t xml:space="preserve"> need two more parameters. Click </w:t>
      </w:r>
      <w:r w:rsidR="00842A13" w:rsidRPr="00E07758">
        <w:rPr>
          <w:b/>
        </w:rPr>
        <w:t>Add…</w:t>
      </w:r>
      <w:r w:rsidR="00842A13">
        <w:t xml:space="preserve">; in the </w:t>
      </w:r>
      <w:r w:rsidR="00842A13" w:rsidRPr="00E07758">
        <w:rPr>
          <w:b/>
        </w:rPr>
        <w:t>Select parameters</w:t>
      </w:r>
      <w:r w:rsidR="00842A13">
        <w:t xml:space="preserve"> dialog, check </w:t>
      </w:r>
      <w:r w:rsidR="00842A13" w:rsidRPr="00E07758">
        <w:rPr>
          <w:b/>
        </w:rPr>
        <w:t>format</w:t>
      </w:r>
      <w:r w:rsidR="00842A13">
        <w:t xml:space="preserve"> and </w:t>
      </w:r>
      <w:r w:rsidR="00842A13" w:rsidRPr="00E07758">
        <w:rPr>
          <w:b/>
        </w:rPr>
        <w:t>quoteString</w:t>
      </w:r>
      <w:r w:rsidR="00D42894">
        <w:rPr>
          <w:b/>
        </w:rPr>
        <w:t>s</w:t>
      </w:r>
      <w:r w:rsidR="00842A13">
        <w:t xml:space="preserve"> (you may have to scroll down to find it); click </w:t>
      </w:r>
      <w:r w:rsidR="00842A13" w:rsidRPr="00E07758">
        <w:rPr>
          <w:b/>
        </w:rPr>
        <w:t>OK</w:t>
      </w:r>
      <w:r w:rsidR="00842A13">
        <w:t xml:space="preserve">. For the value of </w:t>
      </w:r>
      <w:r w:rsidR="00842A13" w:rsidRPr="00E503E1">
        <w:rPr>
          <w:b/>
        </w:rPr>
        <w:t>format</w:t>
      </w:r>
      <w:r w:rsidR="00842A13">
        <w:t xml:space="preserve">, enter </w:t>
      </w:r>
      <w:r w:rsidR="00842A13" w:rsidRPr="00E07758">
        <w:rPr>
          <w:rStyle w:val="Code-Font"/>
        </w:rPr>
        <w:t>csv</w:t>
      </w:r>
      <w:r w:rsidR="00842A13">
        <w:t xml:space="preserve"> (no quotes: this is an </w:t>
      </w:r>
      <w:r w:rsidR="00842A13" w:rsidRPr="00D516D2">
        <w:rPr>
          <w:b/>
        </w:rPr>
        <w:t>enumerated</w:t>
      </w:r>
      <w:r w:rsidR="00842A13">
        <w:t xml:space="preserve"> value). For the value of </w:t>
      </w:r>
      <w:proofErr w:type="spellStart"/>
      <w:r w:rsidR="00842A13" w:rsidRPr="00E07758">
        <w:rPr>
          <w:b/>
        </w:rPr>
        <w:t>quoteString</w:t>
      </w:r>
      <w:proofErr w:type="spellEnd"/>
      <w:r w:rsidR="00842A13">
        <w:t xml:space="preserve">, enter </w:t>
      </w:r>
      <w:r w:rsidR="00842A13" w:rsidRPr="00E07758">
        <w:rPr>
          <w:rStyle w:val="Code-Font"/>
        </w:rPr>
        <w:t>false</w:t>
      </w:r>
      <w:r w:rsidR="00842A13">
        <w:t xml:space="preserve"> (no quotes: this is a </w:t>
      </w:r>
      <w:r w:rsidR="00842A13" w:rsidRPr="00D516D2">
        <w:rPr>
          <w:b/>
        </w:rPr>
        <w:t>boolean</w:t>
      </w:r>
      <w:r w:rsidR="00842A13">
        <w:t xml:space="preserve"> value). </w:t>
      </w:r>
    </w:p>
    <w:p w:rsidR="00842A13" w:rsidRDefault="00A15A5D" w:rsidP="007566E4">
      <w:pPr>
        <w:pStyle w:val="StepListContno"/>
      </w:pPr>
      <w:r>
        <w:rPr>
          <w:noProof/>
        </w:rPr>
        <w:drawing>
          <wp:anchor distT="0" distB="0" distL="114300" distR="114300" simplePos="0" relativeHeight="251657216" behindDoc="0" locked="0" layoutInCell="1" allowOverlap="1" wp14:anchorId="6E171FF4" wp14:editId="0831D3C6">
            <wp:simplePos x="0" y="0"/>
            <wp:positionH relativeFrom="column">
              <wp:posOffset>2280920</wp:posOffset>
            </wp:positionH>
            <wp:positionV relativeFrom="paragraph">
              <wp:posOffset>153035</wp:posOffset>
            </wp:positionV>
            <wp:extent cx="3319145" cy="182181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9145"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2D4">
        <w:rPr>
          <w:noProof/>
        </w:rPr>
        <w:drawing>
          <wp:inline distT="0" distB="0" distL="0" distR="0" wp14:anchorId="7A95F76B" wp14:editId="6641AF51">
            <wp:extent cx="1417320" cy="1889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7320" cy="1889760"/>
                    </a:xfrm>
                    <a:prstGeom prst="rect">
                      <a:avLst/>
                    </a:prstGeom>
                    <a:noFill/>
                    <a:ln>
                      <a:noFill/>
                    </a:ln>
                  </pic:spPr>
                </pic:pic>
              </a:graphicData>
            </a:graphic>
          </wp:inline>
        </w:drawing>
      </w:r>
      <w:r w:rsidR="00D516D2">
        <w:t xml:space="preserve">     </w:t>
      </w:r>
    </w:p>
    <w:p w:rsidR="00842A13" w:rsidRDefault="00842A13" w:rsidP="00D516D2">
      <w:pPr>
        <w:pStyle w:val="StepList"/>
      </w:pPr>
      <w:r>
        <w:t xml:space="preserve">The </w:t>
      </w:r>
      <w:r w:rsidRPr="00D516D2">
        <w:rPr>
          <w:b/>
        </w:rPr>
        <w:t>FileSource</w:t>
      </w:r>
      <w:r>
        <w:t xml:space="preserve"> operator needs to know what file to read. In the graphical editor, select the </w:t>
      </w:r>
      <w:r w:rsidRPr="00D516D2">
        <w:rPr>
          <w:b/>
        </w:rPr>
        <w:t>FileSource</w:t>
      </w:r>
      <w:r w:rsidR="002C4394" w:rsidRPr="002C4394">
        <w:rPr>
          <w:b/>
        </w:rPr>
        <w:t>_</w:t>
      </w:r>
      <w:r w:rsidR="00157104">
        <w:rPr>
          <w:b/>
        </w:rPr>
        <w:t>2</w:t>
      </w:r>
      <w:r>
        <w:t xml:space="preserve"> </w:t>
      </w:r>
      <w:proofErr w:type="gramStart"/>
      <w:r>
        <w:t>operator</w:t>
      </w:r>
      <w:proofErr w:type="gramEnd"/>
      <w:r>
        <w:t xml:space="preserve">. In the </w:t>
      </w:r>
      <w:r w:rsidRPr="00D516D2">
        <w:rPr>
          <w:b/>
        </w:rPr>
        <w:t>Properties</w:t>
      </w:r>
      <w:r>
        <w:t xml:space="preserve"> view (</w:t>
      </w:r>
      <w:r w:rsidRPr="00D516D2">
        <w:rPr>
          <w:b/>
        </w:rPr>
        <w:t>Param</w:t>
      </w:r>
      <w:r>
        <w:t xml:space="preserve"> tab), click </w:t>
      </w:r>
      <w:r w:rsidRPr="00D516D2">
        <w:rPr>
          <w:b/>
        </w:rPr>
        <w:t>Add…</w:t>
      </w:r>
      <w:r>
        <w:t xml:space="preserve">; in the </w:t>
      </w:r>
      <w:r w:rsidRPr="00D516D2">
        <w:rPr>
          <w:b/>
        </w:rPr>
        <w:t>Select parameters</w:t>
      </w:r>
      <w:r>
        <w:t xml:space="preserve"> dialog, select </w:t>
      </w:r>
      <w:r w:rsidRPr="00D516D2">
        <w:rPr>
          <w:b/>
        </w:rPr>
        <w:t>file</w:t>
      </w:r>
      <w:r>
        <w:t xml:space="preserve"> and </w:t>
      </w:r>
      <w:r w:rsidRPr="00D516D2">
        <w:rPr>
          <w:b/>
        </w:rPr>
        <w:t>format</w:t>
      </w:r>
      <w:r>
        <w:t xml:space="preserve">, and click </w:t>
      </w:r>
      <w:r w:rsidRPr="00D516D2">
        <w:rPr>
          <w:b/>
        </w:rPr>
        <w:t>OK</w:t>
      </w:r>
      <w:r>
        <w:t xml:space="preserve">. In the value for </w:t>
      </w:r>
      <w:r w:rsidRPr="00D516D2">
        <w:rPr>
          <w:b/>
        </w:rPr>
        <w:t>file</w:t>
      </w:r>
      <w:r>
        <w:t xml:space="preserve">, enter </w:t>
      </w:r>
      <w:r w:rsidRPr="00D516D2">
        <w:rPr>
          <w:rStyle w:val="Code-Font"/>
        </w:rPr>
        <w:t>"/home/streamsadmin/</w:t>
      </w:r>
      <w:r w:rsidR="00731E45">
        <w:rPr>
          <w:rStyle w:val="Code-Font"/>
        </w:rPr>
        <w:t>d</w:t>
      </w:r>
      <w:r w:rsidRPr="00D516D2">
        <w:rPr>
          <w:rStyle w:val="Code-Font"/>
        </w:rPr>
        <w:t>ata/</w:t>
      </w:r>
      <w:proofErr w:type="spellStart"/>
      <w:r w:rsidR="00731E45">
        <w:rPr>
          <w:rStyle w:val="Code-Font"/>
        </w:rPr>
        <w:t>all.cars</w:t>
      </w:r>
      <w:proofErr w:type="spellEnd"/>
      <w:r w:rsidRPr="00D516D2">
        <w:rPr>
          <w:rStyle w:val="Code-Font"/>
        </w:rPr>
        <w:t>"</w:t>
      </w:r>
      <w:r>
        <w:t xml:space="preserve"> (with quotes and exactly as shown here, </w:t>
      </w:r>
      <w:r w:rsidR="00731E45">
        <w:t>all lowercase</w:t>
      </w:r>
      <w:r>
        <w:t xml:space="preserve">); for </w:t>
      </w:r>
      <w:r w:rsidRPr="00D516D2">
        <w:rPr>
          <w:b/>
        </w:rPr>
        <w:t>format</w:t>
      </w:r>
      <w:r>
        <w:t xml:space="preserve">, enter </w:t>
      </w:r>
      <w:r w:rsidRPr="00D516D2">
        <w:rPr>
          <w:rStyle w:val="Code-Font"/>
        </w:rPr>
        <w:t>csv</w:t>
      </w:r>
      <w:r>
        <w:t xml:space="preserve">. </w:t>
      </w:r>
    </w:p>
    <w:p w:rsidR="00842A13" w:rsidRDefault="0086798E" w:rsidP="00D64CCC">
      <w:pPr>
        <w:pStyle w:val="StepList"/>
      </w:pPr>
      <w:r>
        <w:t>You</w:t>
      </w:r>
      <w:r w:rsidR="00842A13">
        <w:t xml:space="preserve"> have to tell the </w:t>
      </w:r>
      <w:r w:rsidR="00842A13" w:rsidRPr="00D64CCC">
        <w:rPr>
          <w:b/>
        </w:rPr>
        <w:t>Filter</w:t>
      </w:r>
      <w:r w:rsidR="00842A13">
        <w:t xml:space="preserve"> operator what to filter on; without a filter condition, </w:t>
      </w:r>
      <w:r w:rsidR="00D64CCC">
        <w:t xml:space="preserve">it </w:t>
      </w:r>
      <w:r w:rsidR="00842A13">
        <w:t>will simply copy every input tuple to the output.</w:t>
      </w:r>
      <w:r w:rsidR="00D64CCC">
        <w:t xml:space="preserve"> </w:t>
      </w:r>
      <w:r w:rsidR="00842A13">
        <w:t xml:space="preserve">In the graphical editor, select </w:t>
      </w:r>
      <w:r w:rsidR="00842A13" w:rsidRPr="00D64CCC">
        <w:rPr>
          <w:b/>
        </w:rPr>
        <w:t>Filter</w:t>
      </w:r>
      <w:r w:rsidR="002C4394">
        <w:rPr>
          <w:b/>
        </w:rPr>
        <w:t>_3</w:t>
      </w:r>
      <w:r w:rsidR="00842A13">
        <w:t xml:space="preserve">. In the </w:t>
      </w:r>
      <w:r w:rsidR="00842A13" w:rsidRPr="00D64CCC">
        <w:rPr>
          <w:b/>
        </w:rPr>
        <w:t>Properties</w:t>
      </w:r>
      <w:r w:rsidR="00842A13">
        <w:t xml:space="preserve"> view (</w:t>
      </w:r>
      <w:r w:rsidR="00842A13" w:rsidRPr="00D64CCC">
        <w:rPr>
          <w:b/>
        </w:rPr>
        <w:t>Param</w:t>
      </w:r>
      <w:r w:rsidR="00842A13">
        <w:t xml:space="preserve"> tab), click </w:t>
      </w:r>
      <w:r w:rsidR="00842A13" w:rsidRPr="00D64CCC">
        <w:rPr>
          <w:b/>
        </w:rPr>
        <w:t>Add…</w:t>
      </w:r>
      <w:r w:rsidR="00842A13">
        <w:t xml:space="preserve">; in the </w:t>
      </w:r>
      <w:r w:rsidR="00842A13" w:rsidRPr="00D64CCC">
        <w:rPr>
          <w:b/>
        </w:rPr>
        <w:t>Select parameters</w:t>
      </w:r>
      <w:r w:rsidR="00842A13">
        <w:t xml:space="preserve"> dialog, select </w:t>
      </w:r>
      <w:r w:rsidR="00842A13" w:rsidRPr="00D64CCC">
        <w:rPr>
          <w:b/>
        </w:rPr>
        <w:t>filter</w:t>
      </w:r>
      <w:r w:rsidR="00842A13">
        <w:t xml:space="preserve"> and click </w:t>
      </w:r>
      <w:r w:rsidR="00842A13" w:rsidRPr="00D64CCC">
        <w:rPr>
          <w:b/>
        </w:rPr>
        <w:t>OK</w:t>
      </w:r>
      <w:r w:rsidR="00842A13">
        <w:t xml:space="preserve">. </w:t>
      </w:r>
    </w:p>
    <w:p w:rsidR="00842A13" w:rsidRDefault="00842A13" w:rsidP="00D64CCC">
      <w:pPr>
        <w:pStyle w:val="StepListContno"/>
      </w:pPr>
      <w:r>
        <w:t xml:space="preserve">In the value field, enter the boolean expression </w:t>
      </w:r>
      <w:r w:rsidR="001202B9">
        <w:rPr>
          <w:rStyle w:val="Code-Font"/>
        </w:rPr>
        <w:t>id in</w:t>
      </w:r>
      <w:r w:rsidR="001202B9" w:rsidRPr="00D64CCC">
        <w:rPr>
          <w:rStyle w:val="Code-Font"/>
        </w:rPr>
        <w:t xml:space="preserve"> </w:t>
      </w:r>
      <w:r w:rsidR="001202B9">
        <w:rPr>
          <w:rStyle w:val="Code-Font"/>
        </w:rPr>
        <w:t>[</w:t>
      </w:r>
      <w:r w:rsidRPr="00D64CCC">
        <w:rPr>
          <w:rStyle w:val="Code-Font"/>
        </w:rPr>
        <w:t>"</w:t>
      </w:r>
      <w:r w:rsidR="005E6B1A">
        <w:rPr>
          <w:rStyle w:val="Code-Font"/>
        </w:rPr>
        <w:t>C</w:t>
      </w:r>
      <w:r w:rsidR="001202B9">
        <w:rPr>
          <w:rStyle w:val="Code-Font"/>
        </w:rPr>
        <w:t>1</w:t>
      </w:r>
      <w:r w:rsidR="005E6B1A">
        <w:rPr>
          <w:rStyle w:val="Code-Font"/>
        </w:rPr>
        <w:t>01</w:t>
      </w:r>
      <w:r w:rsidRPr="00D64CCC">
        <w:rPr>
          <w:rStyle w:val="Code-Font"/>
        </w:rPr>
        <w:t>"</w:t>
      </w:r>
      <w:r w:rsidR="001202B9">
        <w:rPr>
          <w:rStyle w:val="Code-Font"/>
        </w:rPr>
        <w:t>,"</w:t>
      </w:r>
      <w:r w:rsidR="005E6B1A">
        <w:rPr>
          <w:rStyle w:val="Code-Font"/>
        </w:rPr>
        <w:t>C133</w:t>
      </w:r>
      <w:r w:rsidR="001202B9">
        <w:rPr>
          <w:rStyle w:val="Code-Font"/>
        </w:rPr>
        <w:t>"]</w:t>
      </w:r>
      <w:r>
        <w:t xml:space="preserve"> to indicate that only tuples for which that expression evaluates to </w:t>
      </w:r>
      <w:r w:rsidRPr="00D64CCC">
        <w:rPr>
          <w:rStyle w:val="Code-Font"/>
        </w:rPr>
        <w:t>true</w:t>
      </w:r>
      <w:r>
        <w:t xml:space="preserve"> should be passed along to the output.</w:t>
      </w:r>
      <w:r w:rsidR="001202B9">
        <w:t xml:space="preserve"> (Th</w:t>
      </w:r>
      <w:r w:rsidR="00BF3D9D">
        <w:t xml:space="preserve">e expression with the key word </w:t>
      </w:r>
      <w:r w:rsidR="001202B9" w:rsidRPr="00BF3D9D">
        <w:rPr>
          <w:rStyle w:val="Code-Font"/>
        </w:rPr>
        <w:t>in</w:t>
      </w:r>
      <w:r w:rsidR="001202B9">
        <w:t xml:space="preserve"> followed by a list evaluates to true only if an element of the list matches the item on the left.)</w:t>
      </w:r>
    </w:p>
    <w:p w:rsidR="00D64CCC" w:rsidRDefault="00A15A5D" w:rsidP="00D64CCC">
      <w:pPr>
        <w:pStyle w:val="StepListContno"/>
      </w:pPr>
      <w:r>
        <w:rPr>
          <w:noProof/>
        </w:rPr>
        <w:drawing>
          <wp:inline distT="0" distB="0" distL="0" distR="0" wp14:anchorId="00EFA28D" wp14:editId="043BB2D3">
            <wp:extent cx="4099560" cy="1440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9560" cy="1440180"/>
                    </a:xfrm>
                    <a:prstGeom prst="rect">
                      <a:avLst/>
                    </a:prstGeom>
                    <a:noFill/>
                    <a:ln>
                      <a:noFill/>
                    </a:ln>
                  </pic:spPr>
                </pic:pic>
              </a:graphicData>
            </a:graphic>
          </wp:inline>
        </w:drawing>
      </w:r>
    </w:p>
    <w:p w:rsidR="003B08BA" w:rsidRDefault="003B08BA" w:rsidP="003B08BA">
      <w:pPr>
        <w:pStyle w:val="StepList"/>
      </w:pPr>
      <w:r w:rsidRPr="003B08BA">
        <w:rPr>
          <w:b/>
        </w:rPr>
        <w:lastRenderedPageBreak/>
        <w:t>Save</w:t>
      </w:r>
      <w:r>
        <w:t>. The error markers disappear: you have a valid application.</w:t>
      </w:r>
    </w:p>
    <w:p w:rsidR="003B08BA" w:rsidRDefault="003B08BA" w:rsidP="003B08BA">
      <w:pPr>
        <w:pStyle w:val="StepList"/>
      </w:pPr>
      <w:r>
        <w:t>There are just a few more things to clean up.</w:t>
      </w:r>
    </w:p>
    <w:p w:rsidR="003B08BA" w:rsidRDefault="003B08BA" w:rsidP="003B45BF">
      <w:pPr>
        <w:pStyle w:val="StepList"/>
        <w:numPr>
          <w:ilvl w:val="1"/>
          <w:numId w:val="16"/>
        </w:numPr>
      </w:pPr>
      <w:r>
        <w:t xml:space="preserve">Select the </w:t>
      </w:r>
      <w:r w:rsidRPr="00EA6439">
        <w:rPr>
          <w:b/>
        </w:rPr>
        <w:t>FileSink</w:t>
      </w:r>
      <w:r>
        <w:t xml:space="preserve"> operator again. Go back to the </w:t>
      </w:r>
      <w:r w:rsidRPr="009B5747">
        <w:rPr>
          <w:b/>
        </w:rPr>
        <w:t>General</w:t>
      </w:r>
      <w:r>
        <w:t xml:space="preserve"> tab in the </w:t>
      </w:r>
      <w:r w:rsidRPr="009B5747">
        <w:rPr>
          <w:b/>
        </w:rPr>
        <w:t>Properties</w:t>
      </w:r>
      <w:r>
        <w:t xml:space="preserve"> view; rename the operator in the same way you renamed the two streams earlier; call it </w:t>
      </w:r>
      <w:r w:rsidRPr="002C4394">
        <w:rPr>
          <w:rStyle w:val="Code-Font"/>
        </w:rPr>
        <w:t>Writer</w:t>
      </w:r>
      <w:r>
        <w:t>.</w:t>
      </w:r>
    </w:p>
    <w:p w:rsidR="003B08BA" w:rsidRDefault="003B08BA" w:rsidP="003B45BF">
      <w:pPr>
        <w:pStyle w:val="StepList"/>
        <w:numPr>
          <w:ilvl w:val="1"/>
          <w:numId w:val="16"/>
        </w:numPr>
      </w:pPr>
      <w:r>
        <w:t xml:space="preserve">Select the </w:t>
      </w:r>
      <w:r w:rsidRPr="00EA6439">
        <w:rPr>
          <w:b/>
        </w:rPr>
        <w:t>FileSource</w:t>
      </w:r>
      <w:r>
        <w:t xml:space="preserve"> operator and rename it. This time, simply keep the name blank. Observe how the Identifier changes to </w:t>
      </w:r>
      <w:r w:rsidRPr="002C4394">
        <w:rPr>
          <w:rStyle w:val="Code-Font"/>
        </w:rPr>
        <w:t>Observations</w:t>
      </w:r>
      <w:r>
        <w:t>, the name of the output stream.</w:t>
      </w:r>
    </w:p>
    <w:p w:rsidR="000F66ED" w:rsidRDefault="003B08BA" w:rsidP="003B45BF">
      <w:pPr>
        <w:pStyle w:val="StepList"/>
        <w:numPr>
          <w:ilvl w:val="1"/>
          <w:numId w:val="16"/>
        </w:numPr>
      </w:pPr>
      <w:r>
        <w:t>Also r</w:t>
      </w:r>
      <w:r w:rsidR="000F66ED">
        <w:t xml:space="preserve">ename the </w:t>
      </w:r>
      <w:r w:rsidRPr="003B08BA">
        <w:rPr>
          <w:b/>
        </w:rPr>
        <w:t>Filter</w:t>
      </w:r>
      <w:r>
        <w:t xml:space="preserve"> </w:t>
      </w:r>
      <w:r w:rsidR="000F66ED">
        <w:t xml:space="preserve">operator by blanking out the alias. In the graph it will show up as </w:t>
      </w:r>
      <w:r w:rsidR="000F66ED" w:rsidRPr="002C4394">
        <w:rPr>
          <w:rStyle w:val="Code-Font"/>
        </w:rPr>
        <w:t>Filtered</w:t>
      </w:r>
      <w:r w:rsidR="008448DB">
        <w:t xml:space="preserve"> (the name of the output stream)</w:t>
      </w:r>
      <w:r w:rsidR="000F66ED">
        <w:t>.</w:t>
      </w:r>
    </w:p>
    <w:p w:rsidR="00842A13" w:rsidRDefault="00E354F9" w:rsidP="00D64CCC">
      <w:pPr>
        <w:pStyle w:val="StepListContno"/>
      </w:pPr>
      <w:r w:rsidRPr="00E354F9">
        <w:rPr>
          <w:b/>
        </w:rPr>
        <w:t>Save</w:t>
      </w:r>
      <w:r>
        <w:t xml:space="preserve">. </w:t>
      </w:r>
      <w:r w:rsidR="00842A13">
        <w:t xml:space="preserve">Dismiss the </w:t>
      </w:r>
      <w:r w:rsidR="00F75348">
        <w:t xml:space="preserve">floating </w:t>
      </w:r>
      <w:r w:rsidR="00842A13">
        <w:t>Properties view.</w:t>
      </w:r>
    </w:p>
    <w:tbl>
      <w:tblPr>
        <w:tblpPr w:leftFromText="180" w:rightFromText="180" w:vertAnchor="text" w:horzAnchor="margin" w:tblpY="110"/>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3B08BA" w:rsidRPr="007176DE" w:rsidTr="003B08BA">
        <w:trPr>
          <w:cantSplit/>
        </w:trPr>
        <w:tc>
          <w:tcPr>
            <w:tcW w:w="1098" w:type="dxa"/>
            <w:shd w:val="clear" w:color="auto" w:fill="E0E0E0"/>
            <w:vAlign w:val="center"/>
          </w:tcPr>
          <w:p w:rsidR="003B08BA" w:rsidRPr="001E3096" w:rsidRDefault="003B08BA" w:rsidP="003B08BA">
            <w:pPr>
              <w:pStyle w:val="BodyText"/>
              <w:keepLines/>
            </w:pPr>
            <w:r w:rsidRPr="00B92FF1">
              <w:rPr>
                <w:noProof/>
                <w:lang w:eastAsia="en-US"/>
              </w:rPr>
              <w:drawing>
                <wp:inline distT="0" distB="0" distL="0" distR="0" wp14:anchorId="0147F397" wp14:editId="4058A9E6">
                  <wp:extent cx="548640" cy="548640"/>
                  <wp:effectExtent l="0" t="0" r="0" b="0"/>
                  <wp:docPr id="59"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3B08BA" w:rsidRDefault="003B08BA" w:rsidP="003B08BA">
            <w:pPr>
              <w:pStyle w:val="InformationBoxTitle"/>
            </w:pPr>
            <w:r>
              <w:t>Operator identifiers and aliases: confusing?</w:t>
            </w:r>
          </w:p>
          <w:p w:rsidR="003B08BA" w:rsidRPr="009E098A" w:rsidRDefault="003B08BA" w:rsidP="003B08BA">
            <w:pPr>
              <w:pStyle w:val="InformationBoxBody"/>
            </w:pPr>
            <w:r>
              <w:t>SPL automatically assigns names (Identifiers) to operators by using the name(s) of the output stream(s). It also provides for aliases to use as identifiers instead, giving the developer more control. The graphical editor automatically assigns a generated alias to every operator; but in case of a single output stream, using the stream name is usually fine, so we prefer to omit the alias. For multiple output streams, it’s a good idea to provide a more descriptive alias. When there is no output stream (as for the FileSink), an alias is mandatory.</w:t>
            </w:r>
          </w:p>
        </w:tc>
      </w:tr>
    </w:tbl>
    <w:p w:rsidR="00842A13" w:rsidRDefault="00842A13" w:rsidP="00E54C53">
      <w:pPr>
        <w:pStyle w:val="BodyText"/>
      </w:pPr>
      <w:r>
        <w:t>The Properties view may have been obscuring this, but ea</w:t>
      </w:r>
      <w:r w:rsidR="00BF3D9D">
        <w:t xml:space="preserve">ch time you saved the graph, a </w:t>
      </w:r>
      <w:r w:rsidRPr="00BF3D9D">
        <w:rPr>
          <w:i/>
        </w:rPr>
        <w:t>build</w:t>
      </w:r>
      <w:r>
        <w:t xml:space="preserve"> was started to compile the application; the progress messages are shown in the </w:t>
      </w:r>
      <w:r w:rsidRPr="00F92543">
        <w:rPr>
          <w:b/>
        </w:rPr>
        <w:t>Console view</w:t>
      </w:r>
      <w:r w:rsidR="00F92543">
        <w:t xml:space="preserve"> (in the </w:t>
      </w:r>
      <w:r w:rsidR="00F92543" w:rsidRPr="00F92543">
        <w:rPr>
          <w:b/>
        </w:rPr>
        <w:t>SPL Build</w:t>
      </w:r>
      <w:r w:rsidR="00F92543">
        <w:t xml:space="preserve"> console)</w:t>
      </w:r>
      <w:r>
        <w:t>. If you scroll back (you may also want to enlarge or maximize the Console</w:t>
      </w:r>
      <w:r w:rsidR="00E354F9">
        <w:t xml:space="preserve"> view</w:t>
      </w:r>
      <w:r>
        <w:t>), you will see some builds that terminated on errors, with messages in red. The last build should have completed without any errors.</w:t>
      </w:r>
    </w:p>
    <w:p w:rsidR="00842A13" w:rsidRDefault="00E354F9" w:rsidP="004F284A">
      <w:pPr>
        <w:pStyle w:val="BodyText"/>
        <w:spacing w:before="120"/>
      </w:pPr>
      <w:r>
        <w:rPr>
          <w:noProof/>
          <w:lang w:eastAsia="en-US"/>
        </w:rPr>
        <w:drawing>
          <wp:inline distT="0" distB="0" distL="0" distR="0" wp14:anchorId="247AC668" wp14:editId="151A5C33">
            <wp:extent cx="4252241"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2241" cy="2743200"/>
                    </a:xfrm>
                    <a:prstGeom prst="rect">
                      <a:avLst/>
                    </a:prstGeom>
                  </pic:spPr>
                </pic:pic>
              </a:graphicData>
            </a:graphic>
          </wp:inline>
        </w:drawing>
      </w:r>
    </w:p>
    <w:p w:rsidR="00E436D9" w:rsidRDefault="00E436D9" w:rsidP="00152A3F">
      <w:pPr>
        <w:pStyle w:val="Heading2"/>
      </w:pPr>
      <w:bookmarkStart w:id="29" w:name="_Toc448321237"/>
      <w:r>
        <w:lastRenderedPageBreak/>
        <w:t>Running an Application</w:t>
      </w:r>
      <w:bookmarkEnd w:id="29"/>
    </w:p>
    <w:p w:rsidR="00E436D9" w:rsidRDefault="0086798E" w:rsidP="00C40931">
      <w:pPr>
        <w:pStyle w:val="BodyText"/>
        <w:keepNext/>
      </w:pPr>
      <w:r>
        <w:t>You</w:t>
      </w:r>
      <w:r w:rsidR="00E436D9">
        <w:t xml:space="preserve"> are no</w:t>
      </w:r>
      <w:r w:rsidR="004F284A">
        <w:t>w ready to run this program</w:t>
      </w:r>
      <w:r w:rsidR="00E436D9">
        <w:t xml:space="preserve"> or</w:t>
      </w:r>
      <w:r w:rsidR="004F284A">
        <w:t>,</w:t>
      </w:r>
      <w:r w:rsidR="00E436D9">
        <w:t xml:space="preserve"> in Streams Studio parlance, launch the build.</w:t>
      </w:r>
    </w:p>
    <w:p w:rsidR="00E436D9" w:rsidRDefault="00E436D9" w:rsidP="003B45BF">
      <w:pPr>
        <w:pStyle w:val="StepList"/>
        <w:keepNext/>
        <w:numPr>
          <w:ilvl w:val="0"/>
          <w:numId w:val="18"/>
        </w:numPr>
      </w:pPr>
      <w:r>
        <w:tab/>
        <w:t xml:space="preserve">In the </w:t>
      </w:r>
      <w:r w:rsidRPr="00E436D9">
        <w:rPr>
          <w:b/>
        </w:rPr>
        <w:t>Project Explorer</w:t>
      </w:r>
      <w:r>
        <w:t xml:space="preserve">, right-click </w:t>
      </w:r>
      <w:r w:rsidR="00D12F92">
        <w:rPr>
          <w:b/>
        </w:rPr>
        <w:t>MyMainComposite</w:t>
      </w:r>
      <w:r>
        <w:t xml:space="preserve"> (expand </w:t>
      </w:r>
      <w:r w:rsidR="00D12F92">
        <w:rPr>
          <w:b/>
        </w:rPr>
        <w:t>MyProject</w:t>
      </w:r>
      <w:r>
        <w:t xml:space="preserve"> and </w:t>
      </w:r>
      <w:r w:rsidRPr="00E436D9">
        <w:rPr>
          <w:b/>
        </w:rPr>
        <w:t>my.</w:t>
      </w:r>
      <w:proofErr w:type="gramStart"/>
      <w:r w:rsidRPr="00E436D9">
        <w:rPr>
          <w:b/>
        </w:rPr>
        <w:t>name.space</w:t>
      </w:r>
      <w:proofErr w:type="gramEnd"/>
      <w:r>
        <w:t xml:space="preserve"> if necessary); </w:t>
      </w:r>
      <w:r w:rsidR="00C6259D">
        <w:t>choose</w:t>
      </w:r>
      <w:r>
        <w:t xml:space="preserve"> </w:t>
      </w:r>
      <w:r w:rsidRPr="00E436D9">
        <w:rPr>
          <w:b/>
        </w:rPr>
        <w:t>Launch</w:t>
      </w:r>
      <w:r w:rsidR="004F284A">
        <w:rPr>
          <w:b/>
        </w:rPr>
        <w:t>…</w:t>
      </w:r>
      <w:r>
        <w:t xml:space="preserve">. </w:t>
      </w:r>
    </w:p>
    <w:p w:rsidR="0054284E" w:rsidRDefault="00A15A5D" w:rsidP="00E436D9">
      <w:pPr>
        <w:pStyle w:val="StepListContno"/>
      </w:pPr>
      <w:r w:rsidRPr="009A1DF5">
        <w:rPr>
          <w:noProof/>
        </w:rPr>
        <w:drawing>
          <wp:inline distT="0" distB="0" distL="0" distR="0" wp14:anchorId="2F4FD0E4" wp14:editId="240D95CB">
            <wp:extent cx="2644140" cy="22860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4140" cy="2286000"/>
                    </a:xfrm>
                    <a:prstGeom prst="rect">
                      <a:avLst/>
                    </a:prstGeom>
                    <a:noFill/>
                    <a:ln>
                      <a:noFill/>
                    </a:ln>
                  </pic:spPr>
                </pic:pic>
              </a:graphicData>
            </a:graphic>
          </wp:inline>
        </w:drawing>
      </w:r>
    </w:p>
    <w:p w:rsidR="008D75F1" w:rsidRDefault="008D75F1" w:rsidP="00E436D9">
      <w:pPr>
        <w:pStyle w:val="StepListContno"/>
      </w:pPr>
      <w:r>
        <w:t xml:space="preserve">In the </w:t>
      </w:r>
      <w:r w:rsidRPr="00E436D9">
        <w:rPr>
          <w:b/>
        </w:rPr>
        <w:t>Edit Configuration</w:t>
      </w:r>
      <w:r>
        <w:t xml:space="preserve"> dialog, click </w:t>
      </w:r>
      <w:r w:rsidRPr="00E436D9">
        <w:rPr>
          <w:b/>
        </w:rPr>
        <w:t>Apply</w:t>
      </w:r>
      <w:r>
        <w:t xml:space="preserve">, and then </w:t>
      </w:r>
      <w:r w:rsidRPr="00E436D9">
        <w:rPr>
          <w:b/>
        </w:rPr>
        <w:t>Continue</w:t>
      </w:r>
      <w:r>
        <w:t>.</w:t>
      </w:r>
    </w:p>
    <w:p w:rsidR="00F92543" w:rsidRDefault="00E436D9" w:rsidP="00F92543">
      <w:pPr>
        <w:pStyle w:val="BodyText"/>
      </w:pPr>
      <w:r>
        <w:t xml:space="preserve">The </w:t>
      </w:r>
      <w:r w:rsidR="008D75F1" w:rsidRPr="008D75F1">
        <w:rPr>
          <w:b/>
        </w:rPr>
        <w:t>Streams</w:t>
      </w:r>
      <w:r w:rsidR="008D75F1">
        <w:t xml:space="preserve"> </w:t>
      </w:r>
      <w:r w:rsidRPr="00E436D9">
        <w:rPr>
          <w:b/>
        </w:rPr>
        <w:t xml:space="preserve">Launch </w:t>
      </w:r>
      <w:r w:rsidRPr="008D75F1">
        <w:t>progress</w:t>
      </w:r>
      <w:r w:rsidR="00F92543">
        <w:t xml:space="preserve"> dialog appears briefly. To see what happened, switch consoles, from the SPL Build to the Streams Studio Console.</w:t>
      </w:r>
    </w:p>
    <w:p w:rsidR="00F92543" w:rsidRDefault="00F92543" w:rsidP="00F92543">
      <w:pPr>
        <w:pStyle w:val="StepList"/>
      </w:pPr>
      <w:r>
        <w:t xml:space="preserve">In the Console view, click the </w:t>
      </w:r>
      <w:r w:rsidRPr="00F92543">
        <w:rPr>
          <w:b/>
        </w:rPr>
        <w:t>Display Selected Console</w:t>
      </w:r>
      <w:r>
        <w:t xml:space="preserve"> button (way over to the right) to switch consoles.</w:t>
      </w:r>
      <w:r w:rsidR="00E436D9">
        <w:t xml:space="preserve"> </w:t>
      </w:r>
      <w:r>
        <w:br/>
      </w:r>
      <w:r>
        <w:rPr>
          <w:noProof/>
        </w:rPr>
        <w:drawing>
          <wp:inline distT="0" distB="0" distL="0" distR="0" wp14:anchorId="383853DB" wp14:editId="63F5BA7E">
            <wp:extent cx="1661304" cy="457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1304" cy="457240"/>
                    </a:xfrm>
                    <a:prstGeom prst="rect">
                      <a:avLst/>
                    </a:prstGeom>
                  </pic:spPr>
                </pic:pic>
              </a:graphicData>
            </a:graphic>
          </wp:inline>
        </w:drawing>
      </w:r>
    </w:p>
    <w:p w:rsidR="00E436D9" w:rsidRDefault="00F92543" w:rsidP="00F92543">
      <w:pPr>
        <w:pStyle w:val="StepListContno"/>
      </w:pPr>
      <w:r>
        <w:t>T</w:t>
      </w:r>
      <w:r w:rsidR="00E436D9">
        <w:t xml:space="preserve">he </w:t>
      </w:r>
      <w:r w:rsidRPr="00F92543">
        <w:rPr>
          <w:b/>
        </w:rPr>
        <w:t>Streams Studio</w:t>
      </w:r>
      <w:r>
        <w:t xml:space="preserve"> </w:t>
      </w:r>
      <w:r w:rsidR="00E436D9" w:rsidRPr="00E436D9">
        <w:rPr>
          <w:b/>
        </w:rPr>
        <w:t>Console</w:t>
      </w:r>
      <w:r w:rsidR="00E436D9">
        <w:t xml:space="preserve"> shows that job number 0 was submitted to the instance called </w:t>
      </w:r>
      <w:r w:rsidR="00621A5F">
        <w:rPr>
          <w:b/>
        </w:rPr>
        <w:t>StreamsInstance</w:t>
      </w:r>
      <w:r w:rsidR="00621A5F">
        <w:t xml:space="preserve"> in the domain</w:t>
      </w:r>
      <w:r w:rsidR="00E436D9">
        <w:t xml:space="preserve"> </w:t>
      </w:r>
      <w:r w:rsidR="00621A5F">
        <w:rPr>
          <w:b/>
        </w:rPr>
        <w:t>StreamsDomain</w:t>
      </w:r>
      <w:r w:rsidR="00E436D9">
        <w:t>.</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E436D9" w:rsidTr="00A03147">
        <w:trPr>
          <w:cantSplit/>
        </w:trPr>
        <w:tc>
          <w:tcPr>
            <w:tcW w:w="1098" w:type="dxa"/>
            <w:shd w:val="clear" w:color="auto" w:fill="E0E0E0"/>
            <w:vAlign w:val="center"/>
          </w:tcPr>
          <w:p w:rsidR="00E436D9" w:rsidRDefault="00A15A5D" w:rsidP="007176DE">
            <w:pPr>
              <w:pStyle w:val="BodyText"/>
              <w:keepLines/>
            </w:pPr>
            <w:r w:rsidRPr="00B92FF1">
              <w:rPr>
                <w:noProof/>
                <w:lang w:eastAsia="en-US"/>
              </w:rPr>
              <w:drawing>
                <wp:inline distT="0" distB="0" distL="0" distR="0" wp14:anchorId="65006DFB" wp14:editId="5C8819D6">
                  <wp:extent cx="548640" cy="548640"/>
                  <wp:effectExtent l="0" t="0" r="0" b="0"/>
                  <wp:docPr id="154"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E436D9" w:rsidRDefault="00F5447D" w:rsidP="00AB6B3D">
            <w:pPr>
              <w:pStyle w:val="InformationBoxTitle"/>
            </w:pPr>
            <w:r>
              <w:t>Launch configuration</w:t>
            </w:r>
          </w:p>
          <w:p w:rsidR="00E436D9" w:rsidRDefault="0033705B" w:rsidP="00AC54E8">
            <w:pPr>
              <w:pStyle w:val="InformationBoxBody"/>
            </w:pPr>
            <w:r>
              <w:t>There are many options that can be set</w:t>
            </w:r>
            <w:r w:rsidR="00C644AB">
              <w:t xml:space="preserve"> or changed</w:t>
            </w:r>
            <w:r>
              <w:t xml:space="preserve"> at the time you launch an application; for now, ignore all that.</w:t>
            </w:r>
          </w:p>
        </w:tc>
      </w:tr>
    </w:tbl>
    <w:p w:rsidR="00E436D9" w:rsidRDefault="00E436D9" w:rsidP="00E436D9">
      <w:pPr>
        <w:pStyle w:val="BodyText"/>
      </w:pPr>
      <w:r>
        <w:t xml:space="preserve">Since nothing else seems to have happened, </w:t>
      </w:r>
      <w:r w:rsidR="0086798E">
        <w:t>you</w:t>
      </w:r>
      <w:r>
        <w:t xml:space="preserve"> need to look for some effect of what </w:t>
      </w:r>
      <w:r w:rsidR="0086798E">
        <w:t>you</w:t>
      </w:r>
      <w:r>
        <w:t xml:space="preserve">’ve done. First, </w:t>
      </w:r>
      <w:r w:rsidR="0086798E">
        <w:t>you</w:t>
      </w:r>
      <w:r>
        <w:t xml:space="preserve">’ll view the job running in the instance; then </w:t>
      </w:r>
      <w:r w:rsidR="0086798E">
        <w:t>you</w:t>
      </w:r>
      <w:r>
        <w:t>’ll inspect the results.</w:t>
      </w:r>
    </w:p>
    <w:p w:rsidR="00621A5F" w:rsidRDefault="00E436D9" w:rsidP="0033705B">
      <w:pPr>
        <w:pStyle w:val="StepList"/>
      </w:pPr>
      <w:r w:rsidRPr="0033705B">
        <w:t xml:space="preserve">Switch to the </w:t>
      </w:r>
      <w:r w:rsidRPr="0033705B">
        <w:rPr>
          <w:b/>
        </w:rPr>
        <w:t>Streams Explorer</w:t>
      </w:r>
      <w:r w:rsidRPr="0033705B">
        <w:t xml:space="preserve"> (the second tab in the view on the left, behind the </w:t>
      </w:r>
      <w:r w:rsidRPr="0033705B">
        <w:rPr>
          <w:b/>
        </w:rPr>
        <w:t>Project Explorer</w:t>
      </w:r>
      <w:r w:rsidRPr="0033705B">
        <w:t xml:space="preserve">). Expand </w:t>
      </w:r>
      <w:r w:rsidR="00621A5F">
        <w:t xml:space="preserve">the </w:t>
      </w:r>
      <w:r w:rsidR="00621A5F" w:rsidRPr="00621A5F">
        <w:rPr>
          <w:b/>
        </w:rPr>
        <w:t>Streams Domains</w:t>
      </w:r>
      <w:r w:rsidR="00621A5F">
        <w:t xml:space="preserve"> </w:t>
      </w:r>
      <w:r w:rsidR="00F5447D">
        <w:t>folder</w:t>
      </w:r>
      <w:r w:rsidR="00621A5F">
        <w:t xml:space="preserve">, the one domain named </w:t>
      </w:r>
      <w:r w:rsidR="00621A5F" w:rsidRPr="00621A5F">
        <w:rPr>
          <w:b/>
        </w:rPr>
        <w:t>StreamsDomain</w:t>
      </w:r>
      <w:r w:rsidR="00621A5F">
        <w:t xml:space="preserve">, and the </w:t>
      </w:r>
      <w:r w:rsidR="00621A5F" w:rsidRPr="00621A5F">
        <w:rPr>
          <w:b/>
        </w:rPr>
        <w:t>Resources</w:t>
      </w:r>
      <w:r w:rsidR="00621A5F">
        <w:t xml:space="preserve"> and </w:t>
      </w:r>
      <w:r w:rsidR="00621A5F" w:rsidRPr="00621A5F">
        <w:rPr>
          <w:b/>
        </w:rPr>
        <w:t>Instances</w:t>
      </w:r>
      <w:r w:rsidR="00621A5F">
        <w:t xml:space="preserve"> </w:t>
      </w:r>
      <w:r w:rsidR="00F5447D">
        <w:t>folders</w:t>
      </w:r>
      <w:r w:rsidR="00621A5F">
        <w:t xml:space="preserve"> under that: </w:t>
      </w:r>
    </w:p>
    <w:p w:rsidR="0054284E" w:rsidRDefault="005D6BD0" w:rsidP="0054284E">
      <w:pPr>
        <w:pStyle w:val="StepListContno"/>
      </w:pPr>
      <w:r>
        <w:rPr>
          <w:noProof/>
        </w:rPr>
        <w:lastRenderedPageBreak/>
        <w:drawing>
          <wp:inline distT="0" distB="0" distL="0" distR="0" wp14:anchorId="6C5416E8" wp14:editId="70FFBF42">
            <wp:extent cx="2883600" cy="1371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3600" cy="1371600"/>
                    </a:xfrm>
                    <a:prstGeom prst="rect">
                      <a:avLst/>
                    </a:prstGeom>
                  </pic:spPr>
                </pic:pic>
              </a:graphicData>
            </a:graphic>
          </wp:inline>
        </w:drawing>
      </w:r>
    </w:p>
    <w:p w:rsidR="00D70A92" w:rsidRDefault="00D70A92" w:rsidP="00E436D9">
      <w:pPr>
        <w:pStyle w:val="BodyText"/>
      </w:pPr>
      <w:r>
        <w:t xml:space="preserve">The Resources </w:t>
      </w:r>
      <w:r w:rsidR="00F5447D">
        <w:t>folder</w:t>
      </w:r>
      <w:r>
        <w:t xml:space="preserve"> refers to the machines available to the domain; of course, in this virtual machine there is only one. Resource tags let you dedicate different hosts to different purposes, such as running runtime services or application processes. In this single-resource environment, this is not relevant.</w:t>
      </w:r>
    </w:p>
    <w:tbl>
      <w:tblPr>
        <w:tblpPr w:leftFromText="180" w:rightFromText="180" w:vertAnchor="text" w:horzAnchor="margin" w:tblpY="51"/>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135163" w:rsidTr="00135163">
        <w:trPr>
          <w:cantSplit/>
        </w:trPr>
        <w:tc>
          <w:tcPr>
            <w:tcW w:w="1098" w:type="dxa"/>
            <w:shd w:val="clear" w:color="auto" w:fill="E0E0E0"/>
            <w:vAlign w:val="center"/>
          </w:tcPr>
          <w:p w:rsidR="00135163" w:rsidRDefault="00A15A5D" w:rsidP="00135163">
            <w:pPr>
              <w:pStyle w:val="BodyText"/>
              <w:keepLines/>
            </w:pPr>
            <w:r w:rsidRPr="00B92FF1">
              <w:rPr>
                <w:noProof/>
                <w:lang w:eastAsia="en-US"/>
              </w:rPr>
              <w:drawing>
                <wp:inline distT="0" distB="0" distL="0" distR="0" wp14:anchorId="1E594648" wp14:editId="61EA0302">
                  <wp:extent cx="548640" cy="548640"/>
                  <wp:effectExtent l="0" t="0" r="0" b="0"/>
                  <wp:docPr id="157"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135163" w:rsidRDefault="00E54C53" w:rsidP="00135163">
            <w:pPr>
              <w:pStyle w:val="InformationBoxTitle"/>
            </w:pPr>
            <w:r>
              <w:t>Streams jobs and instances</w:t>
            </w:r>
          </w:p>
          <w:p w:rsidR="00135163" w:rsidRDefault="00135163" w:rsidP="00E54C53">
            <w:pPr>
              <w:pStyle w:val="InformationBoxBody"/>
            </w:pPr>
            <w:r>
              <w:t xml:space="preserve">The Streams Jobs and Streams Instances </w:t>
            </w:r>
            <w:r w:rsidR="00E54C53">
              <w:t>folders</w:t>
            </w:r>
            <w:r>
              <w:t xml:space="preserve"> simply repeat, for convenience, information from the Instances </w:t>
            </w:r>
            <w:r w:rsidR="00E54C53">
              <w:t>folders</w:t>
            </w:r>
            <w:r>
              <w:t xml:space="preserve"> under the listed domains, but they lack further drill-down information.</w:t>
            </w:r>
          </w:p>
        </w:tc>
      </w:tr>
    </w:tbl>
    <w:p w:rsidR="00E436D9" w:rsidRDefault="0086798E" w:rsidP="00E436D9">
      <w:pPr>
        <w:pStyle w:val="BodyText"/>
      </w:pPr>
      <w:r>
        <w:t>You</w:t>
      </w:r>
      <w:r w:rsidR="00E436D9">
        <w:t xml:space="preserve"> know </w:t>
      </w:r>
      <w:r>
        <w:t>you</w:t>
      </w:r>
      <w:r w:rsidR="00E436D9">
        <w:t xml:space="preserve"> have one instance</w:t>
      </w:r>
      <w:r w:rsidR="002B5AB8">
        <w:t xml:space="preserve">, </w:t>
      </w:r>
      <w:r w:rsidR="002B5AB8" w:rsidRPr="002B5AB8">
        <w:rPr>
          <w:b/>
        </w:rPr>
        <w:t>StreamsInstance</w:t>
      </w:r>
      <w:r w:rsidR="002B5AB8">
        <w:t>, in the domain StreamsDomain</w:t>
      </w:r>
      <w:r w:rsidR="00E436D9">
        <w:t xml:space="preserve">; the entry tells </w:t>
      </w:r>
      <w:r w:rsidR="00D70A92">
        <w:t xml:space="preserve">you </w:t>
      </w:r>
      <w:r w:rsidR="00E436D9">
        <w:t xml:space="preserve">that it is the </w:t>
      </w:r>
      <w:r w:rsidR="00E436D9" w:rsidRPr="0033705B">
        <w:rPr>
          <w:b/>
        </w:rPr>
        <w:t>default</w:t>
      </w:r>
      <w:r w:rsidR="00E436D9">
        <w:t xml:space="preserve"> instance (where launched applications will run unless otherwise specified), that it is </w:t>
      </w:r>
      <w:r w:rsidR="00E436D9" w:rsidRPr="0033705B">
        <w:rPr>
          <w:b/>
        </w:rPr>
        <w:t>Running</w:t>
      </w:r>
      <w:r w:rsidR="00E436D9">
        <w:t xml:space="preserve">, and </w:t>
      </w:r>
      <w:r w:rsidR="00D70A92">
        <w:t>its current wall clock time</w:t>
      </w:r>
      <w:r w:rsidR="00E436D9">
        <w:t xml:space="preserve">. (You may have to </w:t>
      </w:r>
      <w:r w:rsidR="00D70A92">
        <w:t xml:space="preserve">widen </w:t>
      </w:r>
      <w:r w:rsidR="00E436D9">
        <w:t xml:space="preserve">the view to see the status.) </w:t>
      </w:r>
    </w:p>
    <w:p w:rsidR="00E436D9" w:rsidRDefault="00E436D9" w:rsidP="00370622">
      <w:pPr>
        <w:pStyle w:val="StepList"/>
      </w:pPr>
      <w:r>
        <w:t xml:space="preserve">Expand </w:t>
      </w:r>
      <w:proofErr w:type="spellStart"/>
      <w:proofErr w:type="gramStart"/>
      <w:r w:rsidR="00F05603">
        <w:rPr>
          <w:b/>
        </w:rPr>
        <w:t>default:</w:t>
      </w:r>
      <w:r w:rsidR="00D70A92">
        <w:rPr>
          <w:b/>
        </w:rPr>
        <w:t>StreamsInstance</w:t>
      </w:r>
      <w:proofErr w:type="gramEnd"/>
      <w:r w:rsidR="00D70A92">
        <w:rPr>
          <w:b/>
        </w:rPr>
        <w:t>@StreamsDomain</w:t>
      </w:r>
      <w:proofErr w:type="spellEnd"/>
      <w:r>
        <w:t xml:space="preserve">. This shows a number of elements, but the only one </w:t>
      </w:r>
      <w:r w:rsidR="0086798E">
        <w:t>you</w:t>
      </w:r>
      <w:r>
        <w:t xml:space="preserve">’re interested in for now is the last one: </w:t>
      </w:r>
      <w:r w:rsidRPr="00370622">
        <w:rPr>
          <w:b/>
        </w:rPr>
        <w:t>0:my.</w:t>
      </w:r>
      <w:proofErr w:type="gramStart"/>
      <w:r w:rsidRPr="00370622">
        <w:rPr>
          <w:b/>
        </w:rPr>
        <w:t>name.space::</w:t>
      </w:r>
      <w:proofErr w:type="gramEnd"/>
      <w:r w:rsidR="00D12F92">
        <w:rPr>
          <w:b/>
        </w:rPr>
        <w:t>MyMainComposite</w:t>
      </w:r>
      <w:r w:rsidR="002B5AB8">
        <w:rPr>
          <w:b/>
        </w:rPr>
        <w:t>_0</w:t>
      </w:r>
      <w:r>
        <w:t xml:space="preserve"> is the job </w:t>
      </w:r>
      <w:r w:rsidR="0086798E">
        <w:t>you</w:t>
      </w:r>
      <w:r>
        <w:t xml:space="preserve"> have just submitted (a running application is called a job), and its status is </w:t>
      </w:r>
      <w:r w:rsidRPr="00370622">
        <w:rPr>
          <w:b/>
        </w:rPr>
        <w:t>Healthy</w:t>
      </w:r>
      <w:r>
        <w:t xml:space="preserve">. There is much information here about a job and its constituent operators and Processing Elements (PEs), but </w:t>
      </w:r>
      <w:r w:rsidR="0086798E">
        <w:t>you</w:t>
      </w:r>
      <w:r>
        <w:t xml:space="preserve"> are going to </w:t>
      </w:r>
      <w:r w:rsidR="002B5AB8">
        <w:t xml:space="preserve">explore it </w:t>
      </w:r>
      <w:r>
        <w:t>graphically</w:t>
      </w:r>
      <w:r w:rsidR="002B5AB8">
        <w:t xml:space="preserve"> instead</w:t>
      </w:r>
      <w:r>
        <w:t>.</w:t>
      </w:r>
    </w:p>
    <w:p w:rsidR="00772647" w:rsidRDefault="00B2727C" w:rsidP="00135163">
      <w:pPr>
        <w:pStyle w:val="StepListContno"/>
        <w:numPr>
          <w:ilvl w:val="0"/>
          <w:numId w:val="0"/>
        </w:numPr>
        <w:ind w:left="792"/>
      </w:pPr>
      <w:r>
        <w:rPr>
          <w:noProof/>
        </w:rPr>
        <w:drawing>
          <wp:inline distT="0" distB="0" distL="0" distR="0" wp14:anchorId="69824F2C" wp14:editId="472436F5">
            <wp:extent cx="3534230" cy="1828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4230" cy="1828800"/>
                    </a:xfrm>
                    <a:prstGeom prst="rect">
                      <a:avLst/>
                    </a:prstGeom>
                  </pic:spPr>
                </pic:pic>
              </a:graphicData>
            </a:graphic>
          </wp:inline>
        </w:drawing>
      </w:r>
    </w:p>
    <w:tbl>
      <w:tblPr>
        <w:tblpPr w:leftFromText="180" w:rightFromText="180" w:vertAnchor="text" w:horzAnchor="margin" w:tblpY="51"/>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203A8E" w:rsidTr="00203A8E">
        <w:trPr>
          <w:cantSplit/>
        </w:trPr>
        <w:tc>
          <w:tcPr>
            <w:tcW w:w="1098" w:type="dxa"/>
            <w:shd w:val="clear" w:color="auto" w:fill="E0E0E0"/>
            <w:vAlign w:val="center"/>
          </w:tcPr>
          <w:p w:rsidR="00203A8E" w:rsidRDefault="00203A8E" w:rsidP="00203A8E">
            <w:pPr>
              <w:pStyle w:val="BodyText"/>
              <w:keepLines/>
            </w:pPr>
            <w:r w:rsidRPr="00B92FF1">
              <w:rPr>
                <w:noProof/>
                <w:lang w:eastAsia="en-US"/>
              </w:rPr>
              <w:drawing>
                <wp:inline distT="0" distB="0" distL="0" distR="0" wp14:anchorId="535D2507" wp14:editId="37625715">
                  <wp:extent cx="548640" cy="548640"/>
                  <wp:effectExtent l="0" t="0" r="0" b="0"/>
                  <wp:docPr id="7"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203A8E" w:rsidRDefault="00203A8E" w:rsidP="00203A8E">
            <w:pPr>
              <w:pStyle w:val="InformationBoxTitle"/>
            </w:pPr>
            <w:r>
              <w:t>What if my job is not healthy?</w:t>
            </w:r>
          </w:p>
          <w:p w:rsidR="00203A8E" w:rsidRDefault="00203A8E" w:rsidP="00DD429F">
            <w:pPr>
              <w:pStyle w:val="InformationBoxBody"/>
            </w:pPr>
            <w:r>
              <w:t xml:space="preserve">If you are in an instructor-led lab, ask the instructor to help you. Otherwise, you have to diagnose the problem yourself. The most likely culprit is a mistake in the </w:t>
            </w:r>
            <w:proofErr w:type="spellStart"/>
            <w:r>
              <w:t>FileSource’s</w:t>
            </w:r>
            <w:proofErr w:type="spellEnd"/>
            <w:r>
              <w:t xml:space="preserve"> </w:t>
            </w:r>
            <w:r w:rsidRPr="00DD429F">
              <w:rPr>
                <w:b/>
              </w:rPr>
              <w:t>file</w:t>
            </w:r>
            <w:r>
              <w:t xml:space="preserve"> parameter, which would not be caught </w:t>
            </w:r>
            <w:r w:rsidR="00DD429F">
              <w:t xml:space="preserve">by the compiler </w:t>
            </w:r>
            <w:r>
              <w:t xml:space="preserve">but would cause a </w:t>
            </w:r>
            <w:r w:rsidR="00DD429F">
              <w:t xml:space="preserve">file-not-found </w:t>
            </w:r>
            <w:r>
              <w:t>exception</w:t>
            </w:r>
            <w:r w:rsidR="00DD429F">
              <w:t xml:space="preserve"> at runtime</w:t>
            </w:r>
            <w:r>
              <w:t>. More elaborate debugging, involving trace files and other diagnostics, is beyond the scope of this lab.</w:t>
            </w:r>
          </w:p>
        </w:tc>
      </w:tr>
    </w:tbl>
    <w:p w:rsidR="00E436D9" w:rsidRDefault="00E436D9" w:rsidP="00370622">
      <w:pPr>
        <w:pStyle w:val="StepList"/>
      </w:pPr>
      <w:r>
        <w:t xml:space="preserve">Right-click on </w:t>
      </w:r>
      <w:proofErr w:type="spellStart"/>
      <w:proofErr w:type="gramStart"/>
      <w:r w:rsidRPr="00370622">
        <w:rPr>
          <w:b/>
        </w:rPr>
        <w:t>default:</w:t>
      </w:r>
      <w:r w:rsidR="00FA7408">
        <w:rPr>
          <w:b/>
        </w:rPr>
        <w:t>StreamsInstance</w:t>
      </w:r>
      <w:proofErr w:type="gramEnd"/>
      <w:r w:rsidR="00FA7408">
        <w:rPr>
          <w:b/>
        </w:rPr>
        <w:t>@StreamsDomain</w:t>
      </w:r>
      <w:proofErr w:type="spellEnd"/>
      <w:r>
        <w:t xml:space="preserve">; choose </w:t>
      </w:r>
      <w:r w:rsidRPr="00370622">
        <w:rPr>
          <w:b/>
        </w:rPr>
        <w:t>Show Instance Graph</w:t>
      </w:r>
      <w:r>
        <w:t>.</w:t>
      </w:r>
    </w:p>
    <w:p w:rsidR="00E436D9" w:rsidRDefault="00E436D9" w:rsidP="00740818">
      <w:pPr>
        <w:pStyle w:val="BodyText"/>
      </w:pPr>
      <w:r>
        <w:lastRenderedPageBreak/>
        <w:t xml:space="preserve">A new view opens up in the bottom panel, showing a graph </w:t>
      </w:r>
      <w:r w:rsidR="005D6BD0">
        <w:t xml:space="preserve">similar to that </w:t>
      </w:r>
      <w:r>
        <w:t xml:space="preserve">in the graphical editor; but this one shows, live, what is actually running in the instance. If you launch multiple applications (or multiple copies of the same application) you will see them all. And it lets us inspect how data is flowing, whether there are any </w:t>
      </w:r>
      <w:r w:rsidR="00370622">
        <w:t xml:space="preserve">runtime </w:t>
      </w:r>
      <w:r>
        <w:t>problems, etc.</w:t>
      </w:r>
    </w:p>
    <w:p w:rsidR="00E436D9" w:rsidRDefault="00E436D9" w:rsidP="00370622">
      <w:pPr>
        <w:pStyle w:val="StepListContno"/>
      </w:pPr>
      <w:r>
        <w:t xml:space="preserve">If necessary, expand or maximize the </w:t>
      </w:r>
      <w:r w:rsidRPr="0083519F">
        <w:rPr>
          <w:b/>
        </w:rPr>
        <w:t>Instance G</w:t>
      </w:r>
      <w:r w:rsidR="00370622" w:rsidRPr="0083519F">
        <w:rPr>
          <w:b/>
        </w:rPr>
        <w:t>raph</w:t>
      </w:r>
      <w:r w:rsidR="00370622">
        <w:t xml:space="preserve"> view; click</w:t>
      </w:r>
      <w:r>
        <w:t xml:space="preserve"> </w:t>
      </w:r>
      <w:r w:rsidR="00A15A5D">
        <w:rPr>
          <w:noProof/>
        </w:rPr>
        <w:drawing>
          <wp:inline distT="0" distB="0" distL="0" distR="0" wp14:anchorId="52B39CCA" wp14:editId="4F92DB42">
            <wp:extent cx="121920" cy="121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370622">
        <w:rPr>
          <w:b/>
        </w:rPr>
        <w:t>Fit to Content</w:t>
      </w:r>
      <w:r>
        <w:t xml:space="preserve"> in the view’s toolbar.</w:t>
      </w:r>
    </w:p>
    <w:p w:rsidR="00A1233A" w:rsidRDefault="00B2727C" w:rsidP="00D52F7D">
      <w:pPr>
        <w:pStyle w:val="StepListContno"/>
      </w:pPr>
      <w:r>
        <w:rPr>
          <w:noProof/>
        </w:rPr>
        <w:drawing>
          <wp:inline distT="0" distB="0" distL="0" distR="0" wp14:anchorId="4FF23FB4" wp14:editId="1B82B63B">
            <wp:extent cx="4539949" cy="1280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9949" cy="1280160"/>
                    </a:xfrm>
                    <a:prstGeom prst="rect">
                      <a:avLst/>
                    </a:prstGeom>
                  </pic:spPr>
                </pic:pic>
              </a:graphicData>
            </a:graphic>
          </wp:inline>
        </w:drawing>
      </w:r>
    </w:p>
    <w:p w:rsidR="00E436D9" w:rsidRDefault="00D52F7D" w:rsidP="00A1233A">
      <w:pPr>
        <w:pStyle w:val="Caption"/>
      </w:pPr>
      <w:r>
        <w:tab/>
      </w:r>
      <w:r w:rsidR="00A1233A">
        <w:t xml:space="preserve">Figure </w:t>
      </w:r>
      <w:fldSimple w:instr=" SEQ Figure \* ARABIC ">
        <w:r w:rsidR="00625674">
          <w:rPr>
            <w:noProof/>
          </w:rPr>
          <w:t>3</w:t>
        </w:r>
      </w:fldSimple>
      <w:r w:rsidR="00A1233A">
        <w:t>. Finished and running application. All PEs are healthy, so the job is, too.</w:t>
      </w:r>
    </w:p>
    <w:p w:rsidR="00772647" w:rsidRDefault="00772647" w:rsidP="00772647">
      <w:pPr>
        <w:pStyle w:val="BodyText"/>
      </w:pPr>
      <w:r>
        <w:t xml:space="preserve">There is a lot more to the Instance Graph; </w:t>
      </w:r>
      <w:r w:rsidR="00AC54E8">
        <w:t>you</w:t>
      </w:r>
      <w:r>
        <w:t xml:space="preserve"> will explore it further in the next </w:t>
      </w:r>
      <w:r w:rsidR="00762A35">
        <w:t>part</w:t>
      </w:r>
      <w:r>
        <w:t>.</w:t>
      </w:r>
    </w:p>
    <w:p w:rsidR="00E436D9" w:rsidRDefault="00E436D9" w:rsidP="0083519F">
      <w:pPr>
        <w:pStyle w:val="StepList"/>
      </w:pPr>
      <w:r>
        <w:t xml:space="preserve">Hover over </w:t>
      </w:r>
      <w:r w:rsidRPr="0083519F">
        <w:rPr>
          <w:b/>
        </w:rPr>
        <w:t>Filter</w:t>
      </w:r>
      <w:r w:rsidR="00B2727C" w:rsidRPr="00B2727C">
        <w:rPr>
          <w:b/>
        </w:rPr>
        <w:t>ed</w:t>
      </w:r>
      <w:r>
        <w:t xml:space="preserve">; you get current information about data flows and other metrics. Among other things, it will tell you that the input received </w:t>
      </w:r>
      <w:r w:rsidR="0008470F">
        <w:t>1902</w:t>
      </w:r>
      <w:r>
        <w:t xml:space="preserve"> tuples, and the output sent </w:t>
      </w:r>
      <w:r w:rsidR="0008470F">
        <w:t xml:space="preserve">95 </w:t>
      </w:r>
      <w:r>
        <w:t xml:space="preserve">tuples. This seems reasonable, given that the output should be only a subset of the input. But it also says that the current tuple rate on both input and output is </w:t>
      </w:r>
      <w:r w:rsidRPr="008F3A06">
        <w:rPr>
          <w:b/>
        </w:rPr>
        <w:t>0/sec</w:t>
      </w:r>
      <w:r>
        <w:t xml:space="preserve">, so no data is currently flowing. Why? Because it has read all the data in the </w:t>
      </w:r>
      <w:proofErr w:type="spellStart"/>
      <w:proofErr w:type="gramStart"/>
      <w:r w:rsidR="009552FA">
        <w:rPr>
          <w:rStyle w:val="Code-Font"/>
        </w:rPr>
        <w:t>all.cars</w:t>
      </w:r>
      <w:proofErr w:type="spellEnd"/>
      <w:proofErr w:type="gramEnd"/>
      <w:r w:rsidR="0008470F" w:rsidRPr="0008470F">
        <w:t xml:space="preserve"> </w:t>
      </w:r>
      <w:r>
        <w:t>file, and there will never be any more data.</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8F3A06" w:rsidTr="007176DE">
        <w:trPr>
          <w:cantSplit/>
        </w:trPr>
        <w:tc>
          <w:tcPr>
            <w:tcW w:w="1098" w:type="dxa"/>
            <w:shd w:val="clear" w:color="auto" w:fill="E0E0E0"/>
            <w:vAlign w:val="center"/>
          </w:tcPr>
          <w:p w:rsidR="008F3A06" w:rsidRDefault="00A15A5D" w:rsidP="007176DE">
            <w:pPr>
              <w:pStyle w:val="BodyText"/>
              <w:keepLines/>
            </w:pPr>
            <w:r w:rsidRPr="00B92FF1">
              <w:rPr>
                <w:noProof/>
                <w:lang w:eastAsia="en-US"/>
              </w:rPr>
              <w:drawing>
                <wp:inline distT="0" distB="0" distL="0" distR="0" wp14:anchorId="0095C71C" wp14:editId="0D043034">
                  <wp:extent cx="548640" cy="548640"/>
                  <wp:effectExtent l="0" t="0" r="0" b="0"/>
                  <wp:docPr id="160"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8F3A06" w:rsidRDefault="00E54C53" w:rsidP="00AB6B3D">
            <w:pPr>
              <w:pStyle w:val="InformationBoxTitle"/>
            </w:pPr>
            <w:r>
              <w:t>Streams jobs run forever</w:t>
            </w:r>
          </w:p>
          <w:p w:rsidR="008F3A06" w:rsidRDefault="008F3A06" w:rsidP="00BF3D9D">
            <w:pPr>
              <w:pStyle w:val="InformationBoxBody"/>
            </w:pPr>
            <w:r>
              <w:t>The input data is exhausted but the job is still running. This is always true for a Streams appli</w:t>
            </w:r>
            <w:r w:rsidR="00BF3D9D">
              <w:t>cation running in an instance (</w:t>
            </w:r>
            <w:r w:rsidRPr="00BF3D9D">
              <w:rPr>
                <w:i/>
              </w:rPr>
              <w:t>distributed</w:t>
            </w:r>
            <w:r>
              <w:t xml:space="preserve"> applications): a job can only be canceled by manual (or scripted) intervention. In principle, a stream is infinite, even though in some cases (like when reading a fi</w:t>
            </w:r>
            <w:r w:rsidR="007566E4">
              <w:t>le) this may not be quite true.</w:t>
            </w:r>
          </w:p>
        </w:tc>
      </w:tr>
    </w:tbl>
    <w:p w:rsidR="00B7135F" w:rsidRDefault="00E436D9" w:rsidP="0083519F">
      <w:pPr>
        <w:pStyle w:val="StepList"/>
      </w:pPr>
      <w:r>
        <w:t xml:space="preserve">To inspect the results, </w:t>
      </w:r>
      <w:r w:rsidR="0086798E">
        <w:t>you</w:t>
      </w:r>
      <w:r>
        <w:t xml:space="preserve"> must look at the input and output data. </w:t>
      </w:r>
    </w:p>
    <w:p w:rsidR="00B7135F" w:rsidRDefault="00E436D9" w:rsidP="00B7135F">
      <w:pPr>
        <w:pStyle w:val="StepList"/>
        <w:numPr>
          <w:ilvl w:val="1"/>
          <w:numId w:val="9"/>
        </w:numPr>
      </w:pPr>
      <w:r>
        <w:t xml:space="preserve">In the top menu, choose </w:t>
      </w:r>
      <w:r w:rsidRPr="008F3A06">
        <w:rPr>
          <w:b/>
        </w:rPr>
        <w:t>File &gt; Open File...</w:t>
      </w:r>
    </w:p>
    <w:p w:rsidR="00B7135F" w:rsidRDefault="00B7135F" w:rsidP="00B7135F">
      <w:pPr>
        <w:pStyle w:val="StepList"/>
        <w:numPr>
          <w:ilvl w:val="1"/>
          <w:numId w:val="9"/>
        </w:numPr>
      </w:pPr>
      <w:r>
        <w:t xml:space="preserve">In </w:t>
      </w:r>
      <w:r w:rsidR="00E436D9">
        <w:t xml:space="preserve">the </w:t>
      </w:r>
      <w:r w:rsidR="00E436D9" w:rsidRPr="008F3A06">
        <w:rPr>
          <w:b/>
        </w:rPr>
        <w:t>Open File</w:t>
      </w:r>
      <w:r w:rsidR="00E436D9">
        <w:t xml:space="preserve"> dialog, browse to </w:t>
      </w:r>
      <w:r w:rsidR="00E436D9" w:rsidRPr="00B17604">
        <w:rPr>
          <w:b/>
        </w:rPr>
        <w:t>streamsadmin/</w:t>
      </w:r>
      <w:r w:rsidR="0008470F">
        <w:rPr>
          <w:b/>
        </w:rPr>
        <w:t>d</w:t>
      </w:r>
      <w:r w:rsidR="00E436D9" w:rsidRPr="00B17604">
        <w:rPr>
          <w:b/>
        </w:rPr>
        <w:t>ata/</w:t>
      </w:r>
      <w:proofErr w:type="spellStart"/>
      <w:r w:rsidR="009552FA">
        <w:rPr>
          <w:b/>
        </w:rPr>
        <w:t>all.cars</w:t>
      </w:r>
      <w:proofErr w:type="spellEnd"/>
      <w:r w:rsidR="0008470F" w:rsidRPr="0008470F">
        <w:t xml:space="preserve"> </w:t>
      </w:r>
      <w:r w:rsidR="00E436D9">
        <w:t xml:space="preserve">and click </w:t>
      </w:r>
      <w:r w:rsidR="00E436D9" w:rsidRPr="008F3A06">
        <w:rPr>
          <w:b/>
        </w:rPr>
        <w:t>OK</w:t>
      </w:r>
      <w:r w:rsidR="00E436D9">
        <w:t xml:space="preserve">. </w:t>
      </w:r>
    </w:p>
    <w:p w:rsidR="003E5C64" w:rsidRDefault="00B2727C" w:rsidP="00B7135F">
      <w:pPr>
        <w:pStyle w:val="StepListContno"/>
      </w:pPr>
      <w:r>
        <w:t>Studio opens t</w:t>
      </w:r>
      <w:r w:rsidR="00E436D9">
        <w:t>he file in an editor</w:t>
      </w:r>
      <w:r w:rsidR="00FA7408">
        <w:t xml:space="preserve"> view</w:t>
      </w:r>
      <w:r w:rsidR="00E436D9">
        <w:t xml:space="preserve">; it </w:t>
      </w:r>
      <w:r>
        <w:t>shows</w:t>
      </w:r>
      <w:r w:rsidR="00E436D9">
        <w:t xml:space="preserve"> </w:t>
      </w:r>
      <w:r w:rsidR="0008470F">
        <w:t>location observations</w:t>
      </w:r>
      <w:r w:rsidR="00E436D9">
        <w:t xml:space="preserve"> for multiple </w:t>
      </w:r>
      <w:r w:rsidR="001202B9">
        <w:t>vehicle IDs</w:t>
      </w:r>
      <w:r w:rsidR="00E436D9">
        <w:t xml:space="preserve">: </w:t>
      </w:r>
      <w:r w:rsidR="0008470F">
        <w:t>C</w:t>
      </w:r>
      <w:r w:rsidR="001202B9">
        <w:t>12</w:t>
      </w:r>
      <w:r w:rsidR="0027564D">
        <w:t>7</w:t>
      </w:r>
      <w:r w:rsidR="00E436D9">
        <w:t xml:space="preserve">, </w:t>
      </w:r>
      <w:r w:rsidR="0008470F">
        <w:t>C</w:t>
      </w:r>
      <w:r w:rsidR="0027564D">
        <w:t>128</w:t>
      </w:r>
      <w:r w:rsidR="00E436D9">
        <w:t>, etc.</w:t>
      </w:r>
    </w:p>
    <w:p w:rsidR="00E436D9" w:rsidRPr="003E5C64" w:rsidRDefault="003E5C64" w:rsidP="003E5C64">
      <w:pPr>
        <w:tabs>
          <w:tab w:val="left" w:pos="1526"/>
        </w:tabs>
      </w:pPr>
      <w:r>
        <w:tab/>
      </w:r>
    </w:p>
    <w:p w:rsidR="00E436D9" w:rsidRDefault="00E436D9" w:rsidP="00613761">
      <w:pPr>
        <w:pStyle w:val="StepList"/>
        <w:keepNext/>
      </w:pPr>
      <w:r>
        <w:lastRenderedPageBreak/>
        <w:t xml:space="preserve">In the </w:t>
      </w:r>
      <w:r w:rsidRPr="008F3A06">
        <w:rPr>
          <w:b/>
        </w:rPr>
        <w:t>Project Explorer</w:t>
      </w:r>
      <w:r>
        <w:t xml:space="preserve"> (the first tab in the view on the left), expand </w:t>
      </w:r>
      <w:r w:rsidRPr="00B17604">
        <w:rPr>
          <w:b/>
        </w:rPr>
        <w:t>Resources</w:t>
      </w:r>
      <w:r>
        <w:t xml:space="preserve">; there should be a file under </w:t>
      </w:r>
      <w:r w:rsidRPr="00B17604">
        <w:rPr>
          <w:b/>
        </w:rPr>
        <w:t>data</w:t>
      </w:r>
      <w:r>
        <w:t xml:space="preserve">, but there is no twisty in front of </w:t>
      </w:r>
      <w:r w:rsidR="00FA7408">
        <w:t>the directory</w:t>
      </w:r>
      <w:r>
        <w:t xml:space="preserve">. To update the view, right-click </w:t>
      </w:r>
      <w:r w:rsidRPr="00B17604">
        <w:rPr>
          <w:b/>
        </w:rPr>
        <w:t>data</w:t>
      </w:r>
      <w:r>
        <w:t xml:space="preserve"> and choose </w:t>
      </w:r>
      <w:r w:rsidRPr="00B17604">
        <w:rPr>
          <w:b/>
        </w:rPr>
        <w:t>Refresh</w:t>
      </w:r>
      <w:r>
        <w:t xml:space="preserve">. The twisty appears; expand it, and double-click on </w:t>
      </w:r>
      <w:proofErr w:type="spellStart"/>
      <w:proofErr w:type="gramStart"/>
      <w:r w:rsidR="001202B9">
        <w:rPr>
          <w:b/>
        </w:rPr>
        <w:t>filtered</w:t>
      </w:r>
      <w:r w:rsidR="009552FA">
        <w:rPr>
          <w:b/>
        </w:rPr>
        <w:t>.cars</w:t>
      </w:r>
      <w:proofErr w:type="spellEnd"/>
      <w:proofErr w:type="gramEnd"/>
      <w:r>
        <w:t xml:space="preserve">. This file contains </w:t>
      </w:r>
      <w:r w:rsidR="001202B9">
        <w:t>coordinates</w:t>
      </w:r>
      <w:r w:rsidR="00B2727C">
        <w:t>,</w:t>
      </w:r>
      <w:r w:rsidR="001202B9">
        <w:t xml:space="preserve"> speeds</w:t>
      </w:r>
      <w:r w:rsidR="00B2727C">
        <w:t>, and headings</w:t>
      </w:r>
      <w:r w:rsidR="001202B9">
        <w:t xml:space="preserve"> only for vehicles </w:t>
      </w:r>
      <w:r w:rsidR="0008470F">
        <w:t>C101</w:t>
      </w:r>
      <w:r w:rsidR="001202B9">
        <w:t xml:space="preserve"> and </w:t>
      </w:r>
      <w:r w:rsidR="0008470F">
        <w:t>C133</w:t>
      </w:r>
      <w:r>
        <w:t>.</w:t>
      </w:r>
    </w:p>
    <w:p w:rsidR="00071ECF" w:rsidRDefault="00A15A5D" w:rsidP="00071ECF">
      <w:pPr>
        <w:pStyle w:val="StepListContno"/>
      </w:pPr>
      <w:r>
        <w:rPr>
          <w:noProof/>
        </w:rPr>
        <w:drawing>
          <wp:inline distT="0" distB="0" distL="0" distR="0" wp14:anchorId="74B9E2C0" wp14:editId="1A3CDD5F">
            <wp:extent cx="5943600" cy="179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b="51627"/>
                    <a:stretch>
                      <a:fillRect/>
                    </a:stretch>
                  </pic:blipFill>
                  <pic:spPr bwMode="auto">
                    <a:xfrm>
                      <a:off x="0" y="0"/>
                      <a:ext cx="5943600" cy="1798320"/>
                    </a:xfrm>
                    <a:prstGeom prst="rect">
                      <a:avLst/>
                    </a:prstGeom>
                    <a:noFill/>
                    <a:ln>
                      <a:noFill/>
                    </a:ln>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FA7408" w:rsidTr="00644839">
        <w:trPr>
          <w:cantSplit/>
        </w:trPr>
        <w:tc>
          <w:tcPr>
            <w:tcW w:w="1098" w:type="dxa"/>
            <w:shd w:val="clear" w:color="auto" w:fill="E0E0E0"/>
            <w:vAlign w:val="center"/>
          </w:tcPr>
          <w:p w:rsidR="00FA7408" w:rsidRDefault="00A15A5D" w:rsidP="00644839">
            <w:pPr>
              <w:pStyle w:val="BodyText"/>
              <w:keepLines/>
            </w:pPr>
            <w:r w:rsidRPr="00B92FF1">
              <w:rPr>
                <w:noProof/>
                <w:lang w:eastAsia="en-US"/>
              </w:rPr>
              <w:drawing>
                <wp:inline distT="0" distB="0" distL="0" distR="0" wp14:anchorId="2C0539E3" wp14:editId="5F8A9207">
                  <wp:extent cx="548640" cy="548640"/>
                  <wp:effectExtent l="0" t="0" r="0" b="0"/>
                  <wp:docPr id="16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FA7408" w:rsidRDefault="00E54C53" w:rsidP="00644839">
            <w:pPr>
              <w:pStyle w:val="InformationBoxTitle"/>
            </w:pPr>
            <w:r>
              <w:t>Show files side by side</w:t>
            </w:r>
          </w:p>
          <w:p w:rsidR="00FA7408" w:rsidRDefault="00FA7408" w:rsidP="00DA0BA9">
            <w:pPr>
              <w:pStyle w:val="InformationBoxBody"/>
            </w:pPr>
            <w:r>
              <w:t>You can show two editor</w:t>
            </w:r>
            <w:r w:rsidR="001D15B8">
              <w:t>s</w:t>
            </w:r>
            <w:r>
              <w:t xml:space="preserve"> side by side by dragging the tab of one of them to the right edge of the editor </w:t>
            </w:r>
            <w:r w:rsidR="00DA0BA9">
              <w:t>view</w:t>
            </w:r>
            <w:r>
              <w:t>.</w:t>
            </w:r>
            <w:r w:rsidR="001D15B8">
              <w:t xml:space="preserve"> As you drag, green outlines appear, which arrange themselves side by side as you approach the right edge. To undo, drag the tab back to a position among the other tabs, or close it.</w:t>
            </w:r>
          </w:p>
        </w:tc>
      </w:tr>
    </w:tbl>
    <w:p w:rsidR="00FA7408" w:rsidRDefault="00A15A5D" w:rsidP="001D15B8">
      <w:pPr>
        <w:pStyle w:val="BodyText"/>
        <w:jc w:val="center"/>
      </w:pPr>
      <w:r w:rsidRPr="009A1DF5">
        <w:rPr>
          <w:noProof/>
          <w:lang w:eastAsia="en-US"/>
        </w:rPr>
        <w:drawing>
          <wp:inline distT="0" distB="0" distL="0" distR="0" wp14:anchorId="62110B34" wp14:editId="42E7C2FA">
            <wp:extent cx="3505200" cy="27432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5200" cy="2743200"/>
                    </a:xfrm>
                    <a:prstGeom prst="rect">
                      <a:avLst/>
                    </a:prstGeom>
                    <a:noFill/>
                    <a:ln>
                      <a:noFill/>
                    </a:ln>
                  </pic:spPr>
                </pic:pic>
              </a:graphicData>
            </a:graphic>
          </wp:inline>
        </w:drawing>
      </w:r>
    </w:p>
    <w:p w:rsidR="00E157DA" w:rsidRDefault="00E157DA" w:rsidP="00152A3F">
      <w:pPr>
        <w:pStyle w:val="Heading1"/>
      </w:pPr>
      <w:bookmarkStart w:id="30" w:name="_Toc448321238"/>
      <w:r>
        <w:lastRenderedPageBreak/>
        <w:t>Understanding the flow of data</w:t>
      </w:r>
      <w:bookmarkEnd w:id="30"/>
    </w:p>
    <w:p w:rsidR="00E157DA" w:rsidRDefault="00E157DA" w:rsidP="00E157DA">
      <w:pPr>
        <w:pStyle w:val="BodyText"/>
      </w:pPr>
      <w:r>
        <w:t xml:space="preserve">In this </w:t>
      </w:r>
      <w:r w:rsidR="00762A35">
        <w:t>part</w:t>
      </w:r>
      <w:r>
        <w:t xml:space="preserve">, </w:t>
      </w:r>
      <w:r w:rsidR="0086798E">
        <w:t>you</w:t>
      </w:r>
      <w:r>
        <w:t xml:space="preserve"> will further develop the </w:t>
      </w:r>
      <w:r w:rsidR="001202B9">
        <w:t>vehicle data</w:t>
      </w:r>
      <w:r>
        <w:t xml:space="preserve"> filtering application and get a more detailed understanding of the data flow and the facilities in Studio for monitoring and examining the running application. To make this easier, </w:t>
      </w:r>
      <w:r w:rsidR="0086798E">
        <w:t>you</w:t>
      </w:r>
      <w:r>
        <w:t xml:space="preserve"> will make two enhancements that let </w:t>
      </w:r>
      <w:r w:rsidR="0086798E">
        <w:t>you</w:t>
      </w:r>
      <w:r>
        <w:t xml:space="preserve"> see what is happening before the data runs out: </w:t>
      </w:r>
      <w:r w:rsidR="0086798E">
        <w:t>you</w:t>
      </w:r>
      <w:r>
        <w:t xml:space="preserve"> will slow the flow down (left to its own devices, Streams is just too fast) and </w:t>
      </w:r>
      <w:r w:rsidR="0086798E">
        <w:t>you</w:t>
      </w:r>
      <w:r>
        <w:t>’ll make it possible to read multiple files. This is a general design pattern for development and debugging.</w:t>
      </w:r>
    </w:p>
    <w:p w:rsidR="00E157DA" w:rsidRDefault="00E157DA" w:rsidP="00152A3F">
      <w:pPr>
        <w:pStyle w:val="Heading2"/>
      </w:pPr>
      <w:bookmarkStart w:id="31" w:name="_Toc448321239"/>
      <w:r>
        <w:t>Building on the previous results</w:t>
      </w:r>
      <w:bookmarkEnd w:id="31"/>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E61472" w:rsidTr="007176DE">
        <w:trPr>
          <w:cantSplit/>
        </w:trPr>
        <w:tc>
          <w:tcPr>
            <w:tcW w:w="1098" w:type="dxa"/>
            <w:shd w:val="clear" w:color="auto" w:fill="E0E0E0"/>
            <w:vAlign w:val="center"/>
          </w:tcPr>
          <w:p w:rsidR="00E61472" w:rsidRDefault="00A15A5D" w:rsidP="007176DE">
            <w:pPr>
              <w:pStyle w:val="BodyText"/>
              <w:keepLines/>
            </w:pPr>
            <w:r w:rsidRPr="001E3096">
              <w:rPr>
                <w:noProof/>
                <w:lang w:eastAsia="en-US"/>
              </w:rPr>
              <w:drawing>
                <wp:inline distT="0" distB="0" distL="0" distR="0" wp14:anchorId="502FB8AD" wp14:editId="51CCA61B">
                  <wp:extent cx="548640" cy="548640"/>
                  <wp:effectExtent l="0" t="0" r="0" b="0"/>
                  <wp:docPr id="63" name="Picture 63"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E61472" w:rsidRDefault="00E61472" w:rsidP="00AB6B3D">
            <w:pPr>
              <w:pStyle w:val="InformationBoxTitle"/>
            </w:pPr>
            <w:r>
              <w:t>This section is optional</w:t>
            </w:r>
          </w:p>
          <w:p w:rsidR="00E61472" w:rsidRDefault="009E30E1" w:rsidP="00AB6B3D">
            <w:pPr>
              <w:pStyle w:val="InformationBoxBody"/>
            </w:pPr>
            <w:r>
              <w:t>I</w:t>
            </w:r>
            <w:r w:rsidR="00E61472">
              <w:t xml:space="preserve">f you are confident that your results from the previous </w:t>
            </w:r>
            <w:r w:rsidR="00762A35">
              <w:t>part</w:t>
            </w:r>
            <w:r w:rsidR="00E61472">
              <w:t xml:space="preserve"> are correct, you can continue working with them and skip this section.</w:t>
            </w:r>
          </w:p>
        </w:tc>
      </w:tr>
    </w:tbl>
    <w:p w:rsidR="00E157DA" w:rsidRDefault="00E157DA" w:rsidP="00E61472">
      <w:pPr>
        <w:pStyle w:val="BodyText"/>
      </w:pPr>
      <w:r>
        <w:t xml:space="preserve">To </w:t>
      </w:r>
      <w:r w:rsidR="00946C2C">
        <w:t>continue</w:t>
      </w:r>
      <w:r>
        <w:t xml:space="preserve"> </w:t>
      </w:r>
      <w:r w:rsidR="00946C2C">
        <w:t>with this part even if you did not successfully complete the previous part</w:t>
      </w:r>
      <w:r>
        <w:t xml:space="preserve">, </w:t>
      </w:r>
      <w:r w:rsidR="00CA0681">
        <w:t>import a Streams project that has been prepared for you, containing the expected results of Part 1.</w:t>
      </w:r>
      <w:r>
        <w:t xml:space="preserve"> </w:t>
      </w:r>
    </w:p>
    <w:p w:rsidR="00D4417D" w:rsidRDefault="00946C2C" w:rsidP="00946C2C">
      <w:pPr>
        <w:pStyle w:val="StepList"/>
        <w:numPr>
          <w:ilvl w:val="0"/>
          <w:numId w:val="27"/>
        </w:numPr>
        <w:rPr>
          <w:lang w:eastAsia="zh-CN"/>
        </w:rPr>
      </w:pPr>
      <w:r>
        <w:rPr>
          <w:lang w:eastAsia="zh-CN"/>
        </w:rPr>
        <w:t xml:space="preserve">In the Project Explorer, right-click on the current project (MyProject) and choose </w:t>
      </w:r>
      <w:r w:rsidRPr="00946C2C">
        <w:rPr>
          <w:b/>
          <w:lang w:eastAsia="zh-CN"/>
        </w:rPr>
        <w:t>Close Project</w:t>
      </w:r>
      <w:r>
        <w:rPr>
          <w:lang w:eastAsia="zh-CN"/>
        </w:rPr>
        <w:t>.</w:t>
      </w:r>
    </w:p>
    <w:p w:rsidR="00946C2C" w:rsidRDefault="00484C78" w:rsidP="00D4417D">
      <w:pPr>
        <w:pStyle w:val="StepListContno"/>
        <w:rPr>
          <w:lang w:eastAsia="zh-CN"/>
        </w:rPr>
      </w:pPr>
      <w:r>
        <w:rPr>
          <w:lang w:eastAsia="zh-CN"/>
        </w:rPr>
        <w:t>This gets it out of the way for builds or name conflicts, without deleting any files.</w:t>
      </w:r>
    </w:p>
    <w:p w:rsidR="00946C2C" w:rsidRDefault="00946C2C" w:rsidP="00946C2C">
      <w:pPr>
        <w:pStyle w:val="StepList"/>
        <w:numPr>
          <w:ilvl w:val="0"/>
          <w:numId w:val="27"/>
        </w:numPr>
        <w:rPr>
          <w:lang w:eastAsia="zh-CN"/>
        </w:rPr>
      </w:pPr>
      <w:r>
        <w:rPr>
          <w:lang w:eastAsia="zh-CN"/>
        </w:rPr>
        <w:t xml:space="preserve">In the top Eclipse menu, choose </w:t>
      </w:r>
      <w:r w:rsidRPr="00946C2C">
        <w:rPr>
          <w:b/>
          <w:lang w:eastAsia="zh-CN"/>
        </w:rPr>
        <w:t>File &gt; Import…</w:t>
      </w:r>
      <w:r>
        <w:rPr>
          <w:lang w:eastAsia="zh-CN"/>
        </w:rPr>
        <w:t xml:space="preserve">. </w:t>
      </w:r>
    </w:p>
    <w:p w:rsidR="00946C2C" w:rsidRDefault="00946C2C" w:rsidP="00946C2C">
      <w:pPr>
        <w:pStyle w:val="StepList"/>
        <w:numPr>
          <w:ilvl w:val="0"/>
          <w:numId w:val="27"/>
        </w:numPr>
        <w:rPr>
          <w:lang w:eastAsia="zh-CN"/>
        </w:rPr>
      </w:pPr>
      <w:r>
        <w:rPr>
          <w:lang w:eastAsia="zh-CN"/>
        </w:rPr>
        <w:t xml:space="preserve">In the Import dialog, select </w:t>
      </w:r>
      <w:r w:rsidRPr="00946C2C">
        <w:rPr>
          <w:b/>
          <w:lang w:eastAsia="zh-CN"/>
        </w:rPr>
        <w:t>InfoSphere Streams Studio &gt; SPL Project</w:t>
      </w:r>
      <w:r>
        <w:rPr>
          <w:lang w:eastAsia="zh-CN"/>
        </w:rPr>
        <w:t xml:space="preserve">; click </w:t>
      </w:r>
      <w:r w:rsidRPr="00946C2C">
        <w:rPr>
          <w:b/>
          <w:lang w:eastAsia="zh-CN"/>
        </w:rPr>
        <w:t>Next &gt;</w:t>
      </w:r>
      <w:r>
        <w:rPr>
          <w:lang w:eastAsia="zh-CN"/>
        </w:rPr>
        <w:t>.</w:t>
      </w:r>
    </w:p>
    <w:p w:rsidR="00946C2C" w:rsidRDefault="00946C2C" w:rsidP="00946C2C">
      <w:pPr>
        <w:pStyle w:val="StepList"/>
        <w:numPr>
          <w:ilvl w:val="0"/>
          <w:numId w:val="27"/>
        </w:numPr>
        <w:rPr>
          <w:lang w:eastAsia="zh-CN"/>
        </w:rPr>
      </w:pPr>
      <w:r>
        <w:rPr>
          <w:lang w:eastAsia="zh-CN"/>
        </w:rPr>
        <w:t xml:space="preserve">Click </w:t>
      </w:r>
      <w:r w:rsidRPr="00946C2C">
        <w:rPr>
          <w:b/>
          <w:lang w:eastAsia="zh-CN"/>
        </w:rPr>
        <w:t>Browse…</w:t>
      </w:r>
      <w:r>
        <w:rPr>
          <w:lang w:eastAsia="zh-CN"/>
        </w:rPr>
        <w:t xml:space="preserve">; in the file browser, expand </w:t>
      </w:r>
      <w:r w:rsidRPr="00946C2C">
        <w:rPr>
          <w:b/>
          <w:lang w:eastAsia="zh-CN"/>
        </w:rPr>
        <w:t>My Home</w:t>
      </w:r>
      <w:r w:rsidR="00D4417D" w:rsidRPr="00D4417D">
        <w:t>, scro</w:t>
      </w:r>
      <w:r w:rsidR="00D4417D">
        <w:t>ll down,</w:t>
      </w:r>
      <w:r>
        <w:rPr>
          <w:lang w:eastAsia="zh-CN"/>
        </w:rPr>
        <w:t xml:space="preserve"> and select </w:t>
      </w:r>
      <w:r>
        <w:rPr>
          <w:b/>
          <w:lang w:eastAsia="zh-CN"/>
        </w:rPr>
        <w:t>Labs</w:t>
      </w:r>
      <w:r>
        <w:t xml:space="preserve">. Click </w:t>
      </w:r>
      <w:r w:rsidRPr="00946C2C">
        <w:rPr>
          <w:b/>
        </w:rPr>
        <w:t>OK</w:t>
      </w:r>
      <w:r>
        <w:t>.</w:t>
      </w:r>
    </w:p>
    <w:p w:rsidR="00946C2C" w:rsidRDefault="00946C2C" w:rsidP="00946C2C">
      <w:pPr>
        <w:pStyle w:val="StepList"/>
        <w:keepNext/>
        <w:numPr>
          <w:ilvl w:val="0"/>
          <w:numId w:val="27"/>
        </w:numPr>
        <w:rPr>
          <w:lang w:eastAsia="zh-CN"/>
        </w:rPr>
      </w:pPr>
      <w:r>
        <w:t xml:space="preserve">Select (check the box) </w:t>
      </w:r>
      <w:r>
        <w:rPr>
          <w:b/>
        </w:rPr>
        <w:t>MyProject1</w:t>
      </w:r>
      <w:r>
        <w:t xml:space="preserve"> and click </w:t>
      </w:r>
      <w:r w:rsidRPr="00946C2C">
        <w:rPr>
          <w:b/>
        </w:rPr>
        <w:t>Finish</w:t>
      </w:r>
      <w:r>
        <w:t>.</w:t>
      </w:r>
    </w:p>
    <w:p w:rsidR="00484C78" w:rsidRDefault="00484C78" w:rsidP="00484C78">
      <w:pPr>
        <w:pStyle w:val="StepListContno"/>
        <w:rPr>
          <w:lang w:eastAsia="zh-CN"/>
        </w:rPr>
      </w:pPr>
      <w:r>
        <w:rPr>
          <w:lang w:eastAsia="zh-CN"/>
        </w:rPr>
        <w:t>This kicks off a build, but there is no need to wait until it finishes.</w:t>
      </w:r>
    </w:p>
    <w:p w:rsidR="00946C2C" w:rsidRDefault="00946C2C" w:rsidP="00946C2C">
      <w:pPr>
        <w:pStyle w:val="StepList"/>
        <w:keepNext/>
        <w:numPr>
          <w:ilvl w:val="0"/>
          <w:numId w:val="27"/>
        </w:numPr>
        <w:rPr>
          <w:lang w:eastAsia="zh-CN"/>
        </w:rPr>
      </w:pPr>
      <w:r>
        <w:t xml:space="preserve">In the Project Explorer, expand </w:t>
      </w:r>
      <w:r w:rsidRPr="00484C78">
        <w:rPr>
          <w:b/>
        </w:rPr>
        <w:t>MyProject1</w:t>
      </w:r>
      <w:r>
        <w:t xml:space="preserve"> and then </w:t>
      </w:r>
      <w:r w:rsidRPr="00484C78">
        <w:rPr>
          <w:b/>
        </w:rPr>
        <w:t>my.</w:t>
      </w:r>
      <w:proofErr w:type="gramStart"/>
      <w:r w:rsidRPr="00484C78">
        <w:rPr>
          <w:b/>
        </w:rPr>
        <w:t>name.space</w:t>
      </w:r>
      <w:proofErr w:type="gramEnd"/>
      <w:r>
        <w:t>.</w:t>
      </w:r>
    </w:p>
    <w:p w:rsidR="00946C2C" w:rsidRDefault="00946C2C" w:rsidP="00946C2C">
      <w:pPr>
        <w:pStyle w:val="StepList"/>
        <w:keepNext/>
        <w:numPr>
          <w:ilvl w:val="0"/>
          <w:numId w:val="27"/>
        </w:numPr>
        <w:rPr>
          <w:lang w:eastAsia="zh-CN"/>
        </w:rPr>
      </w:pPr>
      <w:r>
        <w:t>Double-click</w:t>
      </w:r>
      <w:r w:rsidR="00484C78">
        <w:t xml:space="preserve"> </w:t>
      </w:r>
      <w:r w:rsidR="00484C78" w:rsidRPr="00484C78">
        <w:rPr>
          <w:b/>
        </w:rPr>
        <w:t>MyMainComposite</w:t>
      </w:r>
      <w:r w:rsidR="00484C78">
        <w:t xml:space="preserve"> to open it in the graphical editor.</w:t>
      </w:r>
    </w:p>
    <w:p w:rsidR="00D4417D" w:rsidRDefault="00D4417D" w:rsidP="00D4417D">
      <w:pPr>
        <w:pStyle w:val="StepList"/>
        <w:numPr>
          <w:ilvl w:val="0"/>
          <w:numId w:val="27"/>
        </w:numPr>
      </w:pPr>
      <w:r>
        <w:t>In the editor</w:t>
      </w:r>
      <w:r>
        <w:t xml:space="preserve"> palette</w:t>
      </w:r>
      <w:r>
        <w:t xml:space="preserve">, right-click on </w:t>
      </w:r>
      <w:r w:rsidRPr="00D4417D">
        <w:rPr>
          <w:b/>
        </w:rPr>
        <w:t>Toolkits</w:t>
      </w:r>
      <w:r>
        <w:t xml:space="preserve">; in the context menu, uncheck </w:t>
      </w:r>
      <w:r w:rsidRPr="00D4417D">
        <w:rPr>
          <w:b/>
        </w:rPr>
        <w:t>Show All Toolkits</w:t>
      </w:r>
      <w:r>
        <w:t>.</w:t>
      </w:r>
    </w:p>
    <w:p w:rsidR="004A79AF" w:rsidRDefault="004A79AF" w:rsidP="00152A3F">
      <w:pPr>
        <w:pStyle w:val="Heading2"/>
      </w:pPr>
      <w:bookmarkStart w:id="32" w:name="_Toc448321240"/>
      <w:r>
        <w:t>Enhancing the application</w:t>
      </w:r>
      <w:bookmarkEnd w:id="32"/>
    </w:p>
    <w:p w:rsidR="004A79AF" w:rsidRDefault="004A79AF" w:rsidP="004A79AF">
      <w:pPr>
        <w:pStyle w:val="BodyText"/>
      </w:pPr>
      <w:r>
        <w:t xml:space="preserve">Two new operators are needed to make </w:t>
      </w:r>
      <w:r w:rsidR="00B2727C">
        <w:t>y</w:t>
      </w:r>
      <w:r>
        <w:t xml:space="preserve">our application easier to monitor and debug. The </w:t>
      </w:r>
      <w:r w:rsidRPr="00B2727C">
        <w:rPr>
          <w:b/>
        </w:rPr>
        <w:t>Throttle</w:t>
      </w:r>
      <w:r>
        <w:t xml:space="preserve"> operator copies tuples from input to output at a specified rate rather than as fast as possible. The </w:t>
      </w:r>
      <w:r w:rsidRPr="00B2727C">
        <w:rPr>
          <w:b/>
        </w:rPr>
        <w:t>DirectoryScan</w:t>
      </w:r>
      <w:r>
        <w:t xml:space="preserve"> operator periodically scans a given directory; for each new file that satisfies optional criteria, it sends out a tuple that contains the file’s full path. </w:t>
      </w:r>
    </w:p>
    <w:p w:rsidR="004A79AF" w:rsidRDefault="004A79AF" w:rsidP="004A79AF">
      <w:pPr>
        <w:pStyle w:val="BodyText"/>
      </w:pPr>
      <w:r>
        <w:t xml:space="preserve">Instead of using the palette’s filter field to quickly pick up the operators </w:t>
      </w:r>
      <w:r w:rsidR="0086798E">
        <w:t>you</w:t>
      </w:r>
      <w:r>
        <w:t xml:space="preserve"> want, let’s browse the full palette to achieve the same result.</w:t>
      </w:r>
    </w:p>
    <w:p w:rsidR="004A79AF" w:rsidRDefault="004A79AF" w:rsidP="003B45BF">
      <w:pPr>
        <w:pStyle w:val="StepList"/>
        <w:numPr>
          <w:ilvl w:val="0"/>
          <w:numId w:val="20"/>
        </w:numPr>
      </w:pPr>
      <w:r>
        <w:lastRenderedPageBreak/>
        <w:t xml:space="preserve">In the graphical editor’s palette, expand </w:t>
      </w:r>
      <w:r w:rsidRPr="00A74B25">
        <w:rPr>
          <w:b/>
        </w:rPr>
        <w:t>spl</w:t>
      </w:r>
      <w:r>
        <w:t xml:space="preserve"> (under </w:t>
      </w:r>
      <w:r w:rsidRPr="00A74B25">
        <w:rPr>
          <w:b/>
        </w:rPr>
        <w:t>Toolkits</w:t>
      </w:r>
      <w:r>
        <w:t xml:space="preserve">), and then </w:t>
      </w:r>
      <w:proofErr w:type="spellStart"/>
      <w:proofErr w:type="gramStart"/>
      <w:r w:rsidRPr="00A74B25">
        <w:rPr>
          <w:b/>
        </w:rPr>
        <w:t>spl.adapter</w:t>
      </w:r>
      <w:proofErr w:type="spellEnd"/>
      <w:proofErr w:type="gramEnd"/>
      <w:r>
        <w:t xml:space="preserve">. Drag </w:t>
      </w:r>
      <w:r w:rsidRPr="00A74B25">
        <w:rPr>
          <w:b/>
        </w:rPr>
        <w:t>DirectoryScan</w:t>
      </w:r>
      <w:r>
        <w:t xml:space="preserve"> into the main composite. The editor names the operator </w:t>
      </w:r>
      <w:r w:rsidRPr="006C2288">
        <w:rPr>
          <w:b/>
        </w:rPr>
        <w:t>DirectoryScan</w:t>
      </w:r>
      <w:r w:rsidR="002C4394" w:rsidRPr="002C4394">
        <w:rPr>
          <w:b/>
        </w:rPr>
        <w:t>_</w:t>
      </w:r>
      <w:r w:rsidR="00F05603" w:rsidRPr="00F05603">
        <w:rPr>
          <w:b/>
        </w:rPr>
        <w:t>4</w:t>
      </w:r>
      <w:r>
        <w:t>.</w:t>
      </w:r>
    </w:p>
    <w:p w:rsidR="000E630C" w:rsidRDefault="004A79AF" w:rsidP="00574AB4">
      <w:pPr>
        <w:pStyle w:val="StepList"/>
      </w:pPr>
      <w:r>
        <w:t xml:space="preserve">Scroll down in the palette and expand </w:t>
      </w:r>
      <w:proofErr w:type="spellStart"/>
      <w:proofErr w:type="gramStart"/>
      <w:r w:rsidRPr="000E630C">
        <w:rPr>
          <w:b/>
        </w:rPr>
        <w:t>spl.utility</w:t>
      </w:r>
      <w:proofErr w:type="spellEnd"/>
      <w:proofErr w:type="gramEnd"/>
      <w:r>
        <w:t xml:space="preserve">; scroll down further and </w:t>
      </w:r>
      <w:r w:rsidR="000E630C">
        <w:t>find</w:t>
      </w:r>
      <w:r>
        <w:t xml:space="preserve"> </w:t>
      </w:r>
      <w:r w:rsidRPr="000E630C">
        <w:rPr>
          <w:b/>
        </w:rPr>
        <w:t>Throttle</w:t>
      </w:r>
      <w:r>
        <w:t>.</w:t>
      </w:r>
      <w:r w:rsidR="00462964">
        <w:t xml:space="preserve"> Dr</w:t>
      </w:r>
      <w:r w:rsidR="000E630C">
        <w:t>ag and dr</w:t>
      </w:r>
      <w:r w:rsidR="00462964">
        <w:t xml:space="preserve">op it onto the stream </w:t>
      </w:r>
      <w:r w:rsidR="00574AB4" w:rsidRPr="000E630C">
        <w:rPr>
          <w:b/>
        </w:rPr>
        <w:t>Observations</w:t>
      </w:r>
      <w:r w:rsidR="000E630C">
        <w:t xml:space="preserve">, exactly as you did with the </w:t>
      </w:r>
      <w:r w:rsidR="000E630C" w:rsidRPr="000E630C">
        <w:rPr>
          <w:b/>
        </w:rPr>
        <w:t>LocationType</w:t>
      </w:r>
      <w:r w:rsidR="000E630C">
        <w:t xml:space="preserve"> schema in step </w:t>
      </w:r>
      <w:r w:rsidR="000E630C">
        <w:fldChar w:fldCharType="begin"/>
      </w:r>
      <w:r w:rsidR="000E630C">
        <w:instrText xml:space="preserve"> REF _Ref372640952 \n \h </w:instrText>
      </w:r>
      <w:r w:rsidR="000E630C">
        <w:fldChar w:fldCharType="separate"/>
      </w:r>
      <w:r w:rsidR="00625674">
        <w:t xml:space="preserve">__11. </w:t>
      </w:r>
      <w:r w:rsidR="000E630C">
        <w:fldChar w:fldCharType="end"/>
      </w:r>
      <w:r w:rsidR="000E630C">
        <w:t xml:space="preserve">on page </w:t>
      </w:r>
      <w:r w:rsidR="000E630C">
        <w:fldChar w:fldCharType="begin"/>
      </w:r>
      <w:r w:rsidR="000E630C">
        <w:instrText xml:space="preserve"> PAGEREF _Ref372640952 \h </w:instrText>
      </w:r>
      <w:r w:rsidR="000E630C">
        <w:fldChar w:fldCharType="separate"/>
      </w:r>
      <w:r w:rsidR="00625674">
        <w:rPr>
          <w:noProof/>
        </w:rPr>
        <w:t>17</w:t>
      </w:r>
      <w:r w:rsidR="000E630C">
        <w:fldChar w:fldCharType="end"/>
      </w:r>
      <w:r w:rsidR="00574AB4">
        <w:t xml:space="preserve">. </w:t>
      </w:r>
      <w:r w:rsidR="000E630C">
        <w:t>(</w:t>
      </w:r>
      <w:r w:rsidR="00574AB4">
        <w:t>Make sure the stream is highlighted by green handles before you let go.</w:t>
      </w:r>
      <w:r w:rsidR="000E630C">
        <w:t>)</w:t>
      </w:r>
      <w:r w:rsidR="00574AB4">
        <w:t xml:space="preserve"> </w:t>
      </w:r>
    </w:p>
    <w:p w:rsidR="004A79AF" w:rsidRDefault="004A79AF" w:rsidP="000E630C">
      <w:pPr>
        <w:pStyle w:val="StepListContno"/>
      </w:pPr>
      <w:r>
        <w:t xml:space="preserve">The operator will be called </w:t>
      </w:r>
      <w:r w:rsidRPr="000E630C">
        <w:rPr>
          <w:b/>
        </w:rPr>
        <w:t>Throttle</w:t>
      </w:r>
      <w:r w:rsidR="002C4394" w:rsidRPr="002C4394">
        <w:rPr>
          <w:b/>
        </w:rPr>
        <w:t>_</w:t>
      </w:r>
      <w:r w:rsidR="00F72489">
        <w:rPr>
          <w:b/>
        </w:rPr>
        <w:t>5</w:t>
      </w:r>
      <w:r>
        <w:t>.</w:t>
      </w:r>
      <w:r w:rsidR="000E630C">
        <w:t xml:space="preserve"> The editor automatically connects the </w:t>
      </w:r>
      <w:r w:rsidR="000E630C" w:rsidRPr="000E630C">
        <w:rPr>
          <w:b/>
        </w:rPr>
        <w:t>Observations</w:t>
      </w:r>
      <w:r w:rsidR="000E630C">
        <w:t xml:space="preserve"> stream to its input port</w:t>
      </w:r>
      <w:r w:rsidR="00DE5116">
        <w:t xml:space="preserve"> and creates</w:t>
      </w:r>
      <w:r w:rsidR="000E630C">
        <w:t xml:space="preserve"> a new stream</w:t>
      </w:r>
      <w:r w:rsidR="00370C89">
        <w:t>, with the same schema as Observations,</w:t>
      </w:r>
      <w:r w:rsidR="000E630C">
        <w:t xml:space="preserve"> </w:t>
      </w:r>
      <w:r w:rsidR="00DE5116">
        <w:t xml:space="preserve">from its </w:t>
      </w:r>
      <w:r w:rsidR="000E630C">
        <w:t xml:space="preserve">output port to the input of </w:t>
      </w:r>
      <w:r w:rsidR="000E630C" w:rsidRPr="000E630C">
        <w:rPr>
          <w:b/>
        </w:rPr>
        <w:t>Filter</w:t>
      </w:r>
      <w:r w:rsidR="002C4394">
        <w:rPr>
          <w:b/>
        </w:rPr>
        <w:t>ed</w:t>
      </w:r>
      <w:r w:rsidR="000E630C">
        <w:t>. There is no need to adjust the schema of this new stream:</w:t>
      </w:r>
      <w:r w:rsidR="000E630C" w:rsidRPr="000E630C">
        <w:t xml:space="preserve"> </w:t>
      </w:r>
      <w:r w:rsidR="000E630C">
        <w:t xml:space="preserve">The </w:t>
      </w:r>
      <w:r w:rsidR="000E630C" w:rsidRPr="00B063C5">
        <w:rPr>
          <w:b/>
        </w:rPr>
        <w:t>Throttle</w:t>
      </w:r>
      <w:r w:rsidR="000E630C">
        <w:t xml:space="preserve"> operator merely controls the rate at which tuples flow, with</w:t>
      </w:r>
      <w:r w:rsidR="00DE5116">
        <w:t>out</w:t>
      </w:r>
      <w:r w:rsidR="000E630C">
        <w:t xml:space="preserve"> </w:t>
      </w:r>
      <w:r w:rsidR="00DE5116">
        <w:t>changing</w:t>
      </w:r>
      <w:r w:rsidR="000E630C">
        <w:t xml:space="preserve"> their contents.</w:t>
      </w:r>
    </w:p>
    <w:p w:rsidR="004A79AF" w:rsidRDefault="004A79AF" w:rsidP="004A79AF">
      <w:pPr>
        <w:pStyle w:val="StepListContno"/>
      </w:pPr>
      <w:r>
        <w:t>To straighten out t</w:t>
      </w:r>
      <w:r w:rsidR="00A74B25">
        <w:t xml:space="preserve">he </w:t>
      </w:r>
      <w:r w:rsidR="00F72489">
        <w:t>graph</w:t>
      </w:r>
      <w:r w:rsidR="00A74B25">
        <w:t>, click</w:t>
      </w:r>
      <w:r>
        <w:t xml:space="preserve"> </w:t>
      </w:r>
      <w:r w:rsidR="00A15A5D">
        <w:rPr>
          <w:noProof/>
        </w:rPr>
        <w:drawing>
          <wp:inline distT="0" distB="0" distL="0" distR="0" wp14:anchorId="330D2ACF" wp14:editId="1B30083D">
            <wp:extent cx="121920" cy="121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A74B25">
        <w:t xml:space="preserve"> </w:t>
      </w:r>
      <w:r w:rsidR="00A74B25" w:rsidRPr="00A74B25">
        <w:rPr>
          <w:b/>
        </w:rPr>
        <w:t>Layout</w:t>
      </w:r>
      <w:r w:rsidR="00A74B25">
        <w:t xml:space="preserve"> and</w:t>
      </w:r>
      <w:r>
        <w:t xml:space="preserve"> </w:t>
      </w:r>
      <w:r w:rsidR="00A15A5D">
        <w:rPr>
          <w:noProof/>
        </w:rPr>
        <w:drawing>
          <wp:inline distT="0" distB="0" distL="0" distR="0" wp14:anchorId="1CB8D91D" wp14:editId="7A6DF5EA">
            <wp:extent cx="121920" cy="121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A74B25">
        <w:rPr>
          <w:b/>
        </w:rPr>
        <w:t>Fit to Content</w:t>
      </w:r>
      <w:r>
        <w:t>.</w:t>
      </w:r>
    </w:p>
    <w:p w:rsidR="00B57059" w:rsidRDefault="00387890" w:rsidP="008E5D19">
      <w:pPr>
        <w:pStyle w:val="StepList"/>
      </w:pPr>
      <w:r>
        <w:t xml:space="preserve">Rename </w:t>
      </w:r>
      <w:r w:rsidR="00B57059">
        <w:t xml:space="preserve">the new stream to </w:t>
      </w:r>
      <w:r w:rsidR="00B57059" w:rsidRPr="00370C89">
        <w:rPr>
          <w:rStyle w:val="Code-Font"/>
        </w:rPr>
        <w:t>Throttled</w:t>
      </w:r>
      <w:r w:rsidR="00B57059">
        <w:t xml:space="preserve">. Rename the operator (to </w:t>
      </w:r>
      <w:r w:rsidR="00B57059" w:rsidRPr="00370C89">
        <w:rPr>
          <w:rStyle w:val="Code-Font"/>
        </w:rPr>
        <w:t>Throttled</w:t>
      </w:r>
      <w:r w:rsidR="00B57059">
        <w:t>) by blanking out its alias.</w:t>
      </w:r>
      <w:r w:rsidR="00E671FB">
        <w:t xml:space="preserve"> (That’s in the </w:t>
      </w:r>
      <w:r w:rsidR="00E671FB" w:rsidRPr="00E671FB">
        <w:rPr>
          <w:b/>
        </w:rPr>
        <w:t>General</w:t>
      </w:r>
      <w:r w:rsidR="00E671FB">
        <w:t xml:space="preserve"> tab of the </w:t>
      </w:r>
      <w:r w:rsidR="00E671FB" w:rsidRPr="00E671FB">
        <w:rPr>
          <w:b/>
        </w:rPr>
        <w:t>Properties</w:t>
      </w:r>
      <w:r w:rsidR="00E671FB">
        <w:t xml:space="preserve"> view; review Part 1 if you forgot how to get there.) </w:t>
      </w:r>
    </w:p>
    <w:p w:rsidR="004A79AF" w:rsidRDefault="004A79AF" w:rsidP="00B063C5">
      <w:pPr>
        <w:pStyle w:val="StepList"/>
      </w:pPr>
      <w:r>
        <w:t xml:space="preserve">Drag a stream from the output of </w:t>
      </w:r>
      <w:r w:rsidRPr="00B063C5">
        <w:rPr>
          <w:b/>
        </w:rPr>
        <w:t>DirectoryScan</w:t>
      </w:r>
      <w:r w:rsidR="002C4394" w:rsidRPr="002C4394">
        <w:rPr>
          <w:b/>
        </w:rPr>
        <w:t>_</w:t>
      </w:r>
      <w:r w:rsidR="00F72489">
        <w:rPr>
          <w:b/>
        </w:rPr>
        <w:t>4</w:t>
      </w:r>
      <w:r>
        <w:t xml:space="preserve"> to the input of </w:t>
      </w:r>
      <w:r w:rsidR="00F72489">
        <w:rPr>
          <w:b/>
        </w:rPr>
        <w:t>Observations</w:t>
      </w:r>
      <w:r>
        <w:t>.</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FF15E6" w:rsidTr="007176DE">
        <w:trPr>
          <w:cantSplit/>
        </w:trPr>
        <w:tc>
          <w:tcPr>
            <w:tcW w:w="1098" w:type="dxa"/>
            <w:shd w:val="clear" w:color="auto" w:fill="E0E0E0"/>
            <w:vAlign w:val="center"/>
          </w:tcPr>
          <w:p w:rsidR="00FF15E6" w:rsidRDefault="00A15A5D" w:rsidP="007176DE">
            <w:pPr>
              <w:pStyle w:val="BodyText"/>
              <w:keepLines/>
            </w:pPr>
            <w:r w:rsidRPr="00B92FF1">
              <w:rPr>
                <w:noProof/>
                <w:lang w:eastAsia="en-US"/>
              </w:rPr>
              <w:drawing>
                <wp:inline distT="0" distB="0" distL="0" distR="0" wp14:anchorId="677FFDAD" wp14:editId="3433D6CD">
                  <wp:extent cx="548640" cy="548640"/>
                  <wp:effectExtent l="0" t="0" r="0" b="0"/>
                  <wp:docPr id="169"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FF15E6" w:rsidRDefault="00E54C53" w:rsidP="00AB6B3D">
            <w:pPr>
              <w:pStyle w:val="InformationBoxTitle"/>
            </w:pPr>
            <w:r>
              <w:t>Optional input ports</w:t>
            </w:r>
          </w:p>
          <w:p w:rsidR="00FF15E6" w:rsidRDefault="00FF15E6" w:rsidP="00AB6B3D">
            <w:pPr>
              <w:pStyle w:val="InformationBoxBody"/>
            </w:pPr>
            <w:r>
              <w:t xml:space="preserve">The </w:t>
            </w:r>
            <w:r w:rsidRPr="007176DE">
              <w:rPr>
                <w:b/>
              </w:rPr>
              <w:t>FileSource</w:t>
            </w:r>
            <w:r>
              <w:t xml:space="preserve"> operator can have an input port, but it is optional. In the original graph </w:t>
            </w:r>
            <w:r w:rsidR="0086798E">
              <w:t>you</w:t>
            </w:r>
            <w:r>
              <w:t xml:space="preserve"> did not use it, so there is no yellow box on the left. But while dragging a stream from another operator’s output port, the optional input port is indicated by a lightly outlined, unfilled box, and </w:t>
            </w:r>
            <w:r w:rsidR="0086798E">
              <w:t>you</w:t>
            </w:r>
            <w:r>
              <w:t xml:space="preserve"> can connect the stream to it like any other port.</w:t>
            </w:r>
          </w:p>
        </w:tc>
      </w:tr>
    </w:tbl>
    <w:p w:rsidR="006F395E" w:rsidRDefault="006F395E" w:rsidP="006F395E">
      <w:pPr>
        <w:pStyle w:val="StepListContno"/>
      </w:pPr>
      <w:r>
        <w:t xml:space="preserve">Click </w:t>
      </w:r>
      <w:r w:rsidR="00A15A5D">
        <w:rPr>
          <w:noProof/>
        </w:rPr>
        <w:drawing>
          <wp:inline distT="0" distB="0" distL="0" distR="0" wp14:anchorId="43C4411A" wp14:editId="5B0258FC">
            <wp:extent cx="121920" cy="121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A74B25">
        <w:rPr>
          <w:b/>
        </w:rPr>
        <w:t>Layout</w:t>
      </w:r>
      <w:r>
        <w:t xml:space="preserve"> and </w:t>
      </w:r>
      <w:r w:rsidR="00A15A5D">
        <w:rPr>
          <w:noProof/>
        </w:rPr>
        <w:drawing>
          <wp:inline distT="0" distB="0" distL="0" distR="0" wp14:anchorId="041CB3E3" wp14:editId="5C2DB400">
            <wp:extent cx="121920" cy="121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A74B25">
        <w:rPr>
          <w:b/>
        </w:rPr>
        <w:t>Fit to Content</w:t>
      </w:r>
      <w:r>
        <w:t>.</w:t>
      </w:r>
    </w:p>
    <w:p w:rsidR="006F395E" w:rsidRPr="00E54C53" w:rsidRDefault="00F72489" w:rsidP="00E54C53">
      <w:pPr>
        <w:pStyle w:val="StepListContno"/>
      </w:pPr>
      <w:r>
        <w:rPr>
          <w:noProof/>
        </w:rPr>
        <w:drawing>
          <wp:inline distT="0" distB="0" distL="0" distR="0" wp14:anchorId="605F481A" wp14:editId="425E010F">
            <wp:extent cx="5093186" cy="8229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3186" cy="822960"/>
                    </a:xfrm>
                    <a:prstGeom prst="rect">
                      <a:avLst/>
                    </a:prstGeom>
                  </pic:spPr>
                </pic:pic>
              </a:graphicData>
            </a:graphic>
          </wp:inline>
        </w:drawing>
      </w:r>
      <w:r w:rsidRPr="009A1DF5">
        <w:rPr>
          <w:noProof/>
        </w:rPr>
        <w:t xml:space="preserve"> </w:t>
      </w:r>
    </w:p>
    <w:p w:rsidR="004A79AF" w:rsidRDefault="004A79AF" w:rsidP="00FF15E6">
      <w:pPr>
        <w:pStyle w:val="BodyText"/>
      </w:pPr>
      <w:r>
        <w:t xml:space="preserve">To finish up, </w:t>
      </w:r>
      <w:r w:rsidR="0086798E">
        <w:t>you</w:t>
      </w:r>
      <w:r>
        <w:t xml:space="preserve"> need to define the schema for the stream from</w:t>
      </w:r>
      <w:r w:rsidR="00F72489">
        <w:t xml:space="preserve"> the</w:t>
      </w:r>
      <w:r>
        <w:t xml:space="preserve"> </w:t>
      </w:r>
      <w:r w:rsidRPr="006C2288">
        <w:rPr>
          <w:b/>
        </w:rPr>
        <w:t>DirectoryScan</w:t>
      </w:r>
      <w:r>
        <w:t xml:space="preserve">, and tell that operator where to look for files; adjust the configuration of </w:t>
      </w:r>
      <w:r w:rsidR="00F72489">
        <w:rPr>
          <w:b/>
        </w:rPr>
        <w:t>Observations</w:t>
      </w:r>
      <w:r>
        <w:t xml:space="preserve"> (since it now gets its instructions from an input stream rather than a static parameter); and tell</w:t>
      </w:r>
      <w:r w:rsidR="00F72489">
        <w:t xml:space="preserve"> the</w:t>
      </w:r>
      <w:r>
        <w:t xml:space="preserve"> </w:t>
      </w:r>
      <w:r w:rsidRPr="006C2288">
        <w:rPr>
          <w:b/>
        </w:rPr>
        <w:t>Throttle</w:t>
      </w:r>
      <w:r w:rsidR="00F72489" w:rsidRPr="00F72489">
        <w:t xml:space="preserve"> </w:t>
      </w:r>
      <w:r>
        <w:t xml:space="preserve">the flow rate </w:t>
      </w:r>
      <w:r w:rsidR="0086798E">
        <w:t>you</w:t>
      </w:r>
      <w:r>
        <w:t xml:space="preserve"> want.</w:t>
      </w:r>
    </w:p>
    <w:p w:rsidR="004A79AF" w:rsidRDefault="004A79AF" w:rsidP="00FF15E6">
      <w:pPr>
        <w:pStyle w:val="StepList"/>
      </w:pPr>
      <w:r>
        <w:t xml:space="preserve">The </w:t>
      </w:r>
      <w:r w:rsidRPr="00FF15E6">
        <w:rPr>
          <w:b/>
        </w:rPr>
        <w:t>DirectoryScan</w:t>
      </w:r>
      <w:r>
        <w:t xml:space="preserve"> operator’s output port supports only one schema: a single attribute of type </w:t>
      </w:r>
      <w:r w:rsidRPr="00FF15E6">
        <w:rPr>
          <w:rStyle w:val="Code-Font"/>
        </w:rPr>
        <w:t>rstring</w:t>
      </w:r>
      <w:r>
        <w:t xml:space="preserve">, which will hold the full path to the file; you can call that attribute anything you like. </w:t>
      </w:r>
    </w:p>
    <w:p w:rsidR="00F72489" w:rsidRDefault="00E671FB" w:rsidP="00FF15E6">
      <w:pPr>
        <w:pStyle w:val="StepList"/>
        <w:numPr>
          <w:ilvl w:val="1"/>
          <w:numId w:val="9"/>
        </w:numPr>
      </w:pPr>
      <w:r>
        <w:t xml:space="preserve">Select the output stream from </w:t>
      </w:r>
      <w:r w:rsidRPr="00FF15E6">
        <w:rPr>
          <w:b/>
        </w:rPr>
        <w:t>DirectoryScan</w:t>
      </w:r>
      <w:r w:rsidRPr="002C4394">
        <w:rPr>
          <w:b/>
        </w:rPr>
        <w:t>_4</w:t>
      </w:r>
      <w:r w:rsidR="00F72489">
        <w:t xml:space="preserve">, </w:t>
      </w:r>
      <w:r>
        <w:t xml:space="preserve">and </w:t>
      </w:r>
      <w:r w:rsidR="00F72489">
        <w:t>rename</w:t>
      </w:r>
      <w:r>
        <w:t xml:space="preserve"> it</w:t>
      </w:r>
      <w:r w:rsidR="00F72489">
        <w:t xml:space="preserve"> to </w:t>
      </w:r>
      <w:r w:rsidR="002C4394" w:rsidRPr="002C4394">
        <w:rPr>
          <w:rStyle w:val="Code-Font"/>
        </w:rPr>
        <w:t>Files</w:t>
      </w:r>
      <w:r w:rsidR="002C4394">
        <w:t>.</w:t>
      </w:r>
    </w:p>
    <w:p w:rsidR="006C2288" w:rsidRDefault="004A79AF" w:rsidP="00FF15E6">
      <w:pPr>
        <w:pStyle w:val="StepList"/>
        <w:numPr>
          <w:ilvl w:val="1"/>
          <w:numId w:val="9"/>
        </w:numPr>
      </w:pPr>
      <w:r>
        <w:t xml:space="preserve">In the </w:t>
      </w:r>
      <w:r w:rsidRPr="00FF15E6">
        <w:rPr>
          <w:b/>
        </w:rPr>
        <w:t>Schema</w:t>
      </w:r>
      <w:r>
        <w:t xml:space="preserve"> tab in the </w:t>
      </w:r>
      <w:r w:rsidRPr="00FF15E6">
        <w:rPr>
          <w:b/>
        </w:rPr>
        <w:t>Properties</w:t>
      </w:r>
      <w:r>
        <w:t xml:space="preserve"> view, click on the first </w:t>
      </w:r>
      <w:r w:rsidRPr="00FF15E6">
        <w:rPr>
          <w:b/>
        </w:rPr>
        <w:t>Name</w:t>
      </w:r>
      <w:r>
        <w:t xml:space="preserve"> field (placeho</w:t>
      </w:r>
      <w:r w:rsidR="008A7EF3">
        <w:t>l</w:t>
      </w:r>
      <w:r>
        <w:t xml:space="preserve">der </w:t>
      </w:r>
      <w:proofErr w:type="spellStart"/>
      <w:r w:rsidRPr="00FF15E6">
        <w:rPr>
          <w:rStyle w:val="Code-Font"/>
        </w:rPr>
        <w:t>varName</w:t>
      </w:r>
      <w:proofErr w:type="spellEnd"/>
      <w:r>
        <w:t xml:space="preserve">) and type </w:t>
      </w:r>
      <w:r w:rsidRPr="00FF15E6">
        <w:rPr>
          <w:rStyle w:val="Code-Font"/>
        </w:rPr>
        <w:t>file</w:t>
      </w:r>
      <w:r>
        <w:t xml:space="preserve">; press </w:t>
      </w:r>
      <w:r w:rsidR="00D92E74">
        <w:rPr>
          <w:b/>
        </w:rPr>
        <w:t>Tab</w:t>
      </w:r>
      <w:r w:rsidR="00D92E74">
        <w:t xml:space="preserve"> to move to the next field (placeholder </w:t>
      </w:r>
      <w:proofErr w:type="spellStart"/>
      <w:r w:rsidR="00D92E74" w:rsidRPr="00D92E74">
        <w:rPr>
          <w:rStyle w:val="Code-Font"/>
        </w:rPr>
        <w:t>varType</w:t>
      </w:r>
      <w:proofErr w:type="spellEnd"/>
      <w:r w:rsidR="00D92E74">
        <w:t>)</w:t>
      </w:r>
      <w:r>
        <w:t>.</w:t>
      </w:r>
    </w:p>
    <w:p w:rsidR="004A79AF" w:rsidRDefault="00D92E74" w:rsidP="00FF15E6">
      <w:pPr>
        <w:pStyle w:val="StepList"/>
        <w:numPr>
          <w:ilvl w:val="1"/>
          <w:numId w:val="9"/>
        </w:numPr>
      </w:pPr>
      <w:r>
        <w:t>E</w:t>
      </w:r>
      <w:r w:rsidR="004A79AF">
        <w:t xml:space="preserve">nter </w:t>
      </w:r>
      <w:r w:rsidR="004A79AF" w:rsidRPr="006C2288">
        <w:rPr>
          <w:rStyle w:val="Code-Font"/>
        </w:rPr>
        <w:t>rstring</w:t>
      </w:r>
      <w:r w:rsidR="004A79AF">
        <w:t>. Remember to use content assist (</w:t>
      </w:r>
      <w:r w:rsidR="004A79AF" w:rsidRPr="006C2288">
        <w:rPr>
          <w:b/>
        </w:rPr>
        <w:t>Ctrl+Space</w:t>
      </w:r>
      <w:r w:rsidR="004A79AF">
        <w:t>) to reduce typing and avoid errors.</w:t>
      </w:r>
      <w:r>
        <w:t xml:space="preserve"> Press </w:t>
      </w:r>
      <w:r w:rsidRPr="00D92E74">
        <w:rPr>
          <w:b/>
        </w:rPr>
        <w:t>Enter</w:t>
      </w:r>
      <w:r>
        <w:t>.</w:t>
      </w:r>
    </w:p>
    <w:p w:rsidR="004A79AF" w:rsidRDefault="004A79AF" w:rsidP="006C2288">
      <w:pPr>
        <w:pStyle w:val="StepList"/>
      </w:pPr>
      <w:r>
        <w:lastRenderedPageBreak/>
        <w:t xml:space="preserve">In the editor, select the </w:t>
      </w:r>
      <w:r w:rsidRPr="006C2288">
        <w:rPr>
          <w:b/>
        </w:rPr>
        <w:t>DirectoryScan</w:t>
      </w:r>
      <w:r w:rsidR="0085291B" w:rsidRPr="002C4394">
        <w:rPr>
          <w:b/>
        </w:rPr>
        <w:t>_</w:t>
      </w:r>
      <w:r w:rsidR="002C4394">
        <w:rPr>
          <w:b/>
        </w:rPr>
        <w:t>4</w:t>
      </w:r>
      <w:r>
        <w:t xml:space="preserve"> </w:t>
      </w:r>
      <w:proofErr w:type="gramStart"/>
      <w:r>
        <w:t>operator</w:t>
      </w:r>
      <w:proofErr w:type="gramEnd"/>
      <w:r>
        <w:t xml:space="preserve">. In the </w:t>
      </w:r>
      <w:r w:rsidRPr="000E13E1">
        <w:rPr>
          <w:b/>
        </w:rPr>
        <w:t>Properties</w:t>
      </w:r>
      <w:r>
        <w:t xml:space="preserve"> view, go to the </w:t>
      </w:r>
      <w:r w:rsidRPr="000E13E1">
        <w:rPr>
          <w:b/>
        </w:rPr>
        <w:t>Param</w:t>
      </w:r>
      <w:r>
        <w:t xml:space="preserve"> tab and set the </w:t>
      </w:r>
      <w:r w:rsidRPr="000E13E1">
        <w:rPr>
          <w:b/>
        </w:rPr>
        <w:t>directory</w:t>
      </w:r>
      <w:r>
        <w:t xml:space="preserve"> parameter to the value </w:t>
      </w:r>
      <w:r w:rsidRPr="000E13E1">
        <w:rPr>
          <w:rStyle w:val="Code-Font"/>
        </w:rPr>
        <w:t>"/home/streamsadmin/</w:t>
      </w:r>
      <w:r w:rsidR="00977385">
        <w:rPr>
          <w:rStyle w:val="Code-Font"/>
        </w:rPr>
        <w:t>d</w:t>
      </w:r>
      <w:r w:rsidRPr="000E13E1">
        <w:rPr>
          <w:rStyle w:val="Code-Font"/>
        </w:rPr>
        <w:t>ata"</w:t>
      </w:r>
      <w:r>
        <w:t xml:space="preserve">. (Remember to include the </w:t>
      </w:r>
      <w:r w:rsidR="00977385">
        <w:t xml:space="preserve">double </w:t>
      </w:r>
      <w:r>
        <w:t>quotes.)</w:t>
      </w:r>
    </w:p>
    <w:p w:rsidR="007143B9" w:rsidRDefault="00A15A5D" w:rsidP="007143B9">
      <w:pPr>
        <w:pStyle w:val="StepListContno"/>
      </w:pPr>
      <w:r>
        <w:rPr>
          <w:noProof/>
        </w:rPr>
        <w:drawing>
          <wp:inline distT="0" distB="0" distL="0" distR="0" wp14:anchorId="2B5B80B4" wp14:editId="70655493">
            <wp:extent cx="3489960" cy="1729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960" cy="1729740"/>
                    </a:xfrm>
                    <a:prstGeom prst="rect">
                      <a:avLst/>
                    </a:prstGeom>
                    <a:noFill/>
                    <a:ln>
                      <a:noFill/>
                    </a:ln>
                  </pic:spPr>
                </pic:pic>
              </a:graphicData>
            </a:graphic>
          </wp:inline>
        </w:drawing>
      </w:r>
    </w:p>
    <w:p w:rsidR="002C4394" w:rsidRDefault="002C4394" w:rsidP="00E671FB">
      <w:pPr>
        <w:pStyle w:val="StepList"/>
      </w:pPr>
      <w:r>
        <w:t>Rename the operator</w:t>
      </w:r>
      <w:r w:rsidR="00370C89">
        <w:t xml:space="preserve"> (to </w:t>
      </w:r>
      <w:r w:rsidR="008E5D19">
        <w:rPr>
          <w:rStyle w:val="Code-Font"/>
        </w:rPr>
        <w:t>Files</w:t>
      </w:r>
      <w:r w:rsidR="00370C89">
        <w:t>)</w:t>
      </w:r>
      <w:r>
        <w:t xml:space="preserve"> by blanking out its alias.</w:t>
      </w:r>
    </w:p>
    <w:p w:rsidR="00370C89" w:rsidRDefault="00370C89" w:rsidP="00370C89">
      <w:pPr>
        <w:pStyle w:val="StepListContno"/>
      </w:pPr>
      <w:r>
        <w:t xml:space="preserve">A </w:t>
      </w:r>
      <w:r w:rsidRPr="000E13E1">
        <w:rPr>
          <w:b/>
        </w:rPr>
        <w:t>FileSource</w:t>
      </w:r>
      <w:r>
        <w:t xml:space="preserve"> operator knows which file(s) to read either from a static parameter (called </w:t>
      </w:r>
      <w:r w:rsidRPr="000E13E1">
        <w:rPr>
          <w:b/>
        </w:rPr>
        <w:t>file</w:t>
      </w:r>
      <w:r>
        <w:t xml:space="preserve">) or from the tuples coming in on an input stream—but not both. Now that you are getting filenames from a </w:t>
      </w:r>
      <w:r w:rsidRPr="000E13E1">
        <w:rPr>
          <w:b/>
        </w:rPr>
        <w:t>DirectoryScan</w:t>
      </w:r>
      <w:r>
        <w:t xml:space="preserve"> operator, that </w:t>
      </w:r>
      <w:r w:rsidRPr="000E13E1">
        <w:rPr>
          <w:b/>
        </w:rPr>
        <w:t>file</w:t>
      </w:r>
      <w:r>
        <w:t xml:space="preserve"> parameter you used previously is no longer needed; in fact, it’s an error to keep it.</w:t>
      </w:r>
    </w:p>
    <w:p w:rsidR="00370C89" w:rsidRDefault="00370C89" w:rsidP="00370C89">
      <w:pPr>
        <w:pStyle w:val="StepList"/>
      </w:pPr>
      <w:r>
        <w:t xml:space="preserve">Select the </w:t>
      </w:r>
      <w:r>
        <w:rPr>
          <w:b/>
        </w:rPr>
        <w:t>Observations</w:t>
      </w:r>
      <w:r>
        <w:t xml:space="preserve"> operator in the editor. In the </w:t>
      </w:r>
      <w:r w:rsidRPr="000E13E1">
        <w:rPr>
          <w:b/>
        </w:rPr>
        <w:t>Properties</w:t>
      </w:r>
      <w:r>
        <w:t xml:space="preserve"> view (</w:t>
      </w:r>
      <w:r w:rsidRPr="000E13E1">
        <w:rPr>
          <w:b/>
        </w:rPr>
        <w:t>Param</w:t>
      </w:r>
      <w:r>
        <w:t xml:space="preserve"> tab), click on the </w:t>
      </w:r>
      <w:r w:rsidRPr="000E13E1">
        <w:rPr>
          <w:b/>
        </w:rPr>
        <w:t>file</w:t>
      </w:r>
      <w:r>
        <w:t xml:space="preserve"> parameter and then click </w:t>
      </w:r>
      <w:r w:rsidRPr="000E13E1">
        <w:rPr>
          <w:b/>
        </w:rPr>
        <w:t>Remove</w:t>
      </w:r>
      <w:r>
        <w:t>.</w:t>
      </w:r>
    </w:p>
    <w:p w:rsidR="004A79AF" w:rsidRDefault="004A79AF" w:rsidP="000E13E1">
      <w:pPr>
        <w:pStyle w:val="StepList"/>
      </w:pPr>
      <w:r>
        <w:t xml:space="preserve">The </w:t>
      </w:r>
      <w:r w:rsidRPr="000E13E1">
        <w:rPr>
          <w:b/>
        </w:rPr>
        <w:t>Throttle</w:t>
      </w:r>
      <w:r>
        <w:t xml:space="preserve"> operator has a mandatory parameter for specifying the desired flow rate; it is a floating-point number with a unit of tuples per second.</w:t>
      </w:r>
    </w:p>
    <w:p w:rsidR="004A79AF" w:rsidRDefault="004A79AF" w:rsidP="004A79AF">
      <w:pPr>
        <w:pStyle w:val="StepListContno"/>
      </w:pPr>
      <w:r>
        <w:t xml:space="preserve">In the editor, select </w:t>
      </w:r>
      <w:r w:rsidRPr="000E13E1">
        <w:rPr>
          <w:b/>
        </w:rPr>
        <w:t>Throttle</w:t>
      </w:r>
      <w:r w:rsidR="00CF42C4">
        <w:rPr>
          <w:b/>
        </w:rPr>
        <w:t>d</w:t>
      </w:r>
      <w:r w:rsidRPr="00370C89">
        <w:t xml:space="preserve">. In the </w:t>
      </w:r>
      <w:r w:rsidRPr="00370C89">
        <w:rPr>
          <w:b/>
        </w:rPr>
        <w:t>Properties</w:t>
      </w:r>
      <w:r w:rsidRPr="00370C89">
        <w:t xml:space="preserve"> view (</w:t>
      </w:r>
      <w:r w:rsidRPr="00370C89">
        <w:rPr>
          <w:b/>
        </w:rPr>
        <w:t>Param</w:t>
      </w:r>
      <w:r w:rsidRPr="00370C89">
        <w:t xml:space="preserve"> tab), click on the </w:t>
      </w:r>
      <w:r w:rsidR="00CF42C4" w:rsidRPr="00370C89">
        <w:t xml:space="preserve">Value </w:t>
      </w:r>
      <w:r w:rsidRPr="00370C89">
        <w:t xml:space="preserve">field next to the </w:t>
      </w:r>
      <w:r w:rsidRPr="00370C89">
        <w:rPr>
          <w:b/>
        </w:rPr>
        <w:t>rate</w:t>
      </w:r>
      <w:r w:rsidRPr="00370C89">
        <w:t xml:space="preserve"> parameter and ent</w:t>
      </w:r>
      <w:r>
        <w:t xml:space="preserve">er </w:t>
      </w:r>
      <w:r w:rsidRPr="000E13E1">
        <w:rPr>
          <w:rStyle w:val="Code-Font"/>
        </w:rPr>
        <w:t>40.0</w:t>
      </w:r>
      <w:r>
        <w:t>. (The decimal point is necessary to indicate a floating-point value).</w:t>
      </w:r>
    </w:p>
    <w:p w:rsidR="00E157DA" w:rsidRDefault="004A79AF" w:rsidP="004A79AF">
      <w:pPr>
        <w:pStyle w:val="StepListContno"/>
      </w:pPr>
      <w:r>
        <w:t>Save. There should be no</w:t>
      </w:r>
      <w:r w:rsidR="006A68A8">
        <w:t xml:space="preserve"> build</w:t>
      </w:r>
      <w:r>
        <w:t xml:space="preserve"> errors.</w:t>
      </w:r>
    </w:p>
    <w:p w:rsidR="00AB6B3D" w:rsidRDefault="00AB6B3D" w:rsidP="00152A3F">
      <w:pPr>
        <w:pStyle w:val="Heading2"/>
      </w:pPr>
      <w:bookmarkStart w:id="33" w:name="_Toc448321241"/>
      <w:r>
        <w:t>Monitoring the application with the Instance Graph</w:t>
      </w:r>
      <w:bookmarkEnd w:id="33"/>
    </w:p>
    <w:p w:rsidR="00AB6B3D" w:rsidRDefault="00AB6B3D" w:rsidP="00AB6B3D">
      <w:pPr>
        <w:pStyle w:val="BodyText"/>
      </w:pPr>
      <w:r>
        <w:t xml:space="preserve">The Instance Graph in Studio provides many ways to monitor what </w:t>
      </w:r>
      <w:r w:rsidR="00977385">
        <w:t>y</w:t>
      </w:r>
      <w:r>
        <w:t>our application does and how data flows through a running job. This part of the lab is a matter of exploring those capabilities; the steps here are just hints.</w:t>
      </w:r>
    </w:p>
    <w:p w:rsidR="00AB6B3D" w:rsidRDefault="00AB6B3D" w:rsidP="003B45BF">
      <w:pPr>
        <w:pStyle w:val="StepList"/>
        <w:numPr>
          <w:ilvl w:val="0"/>
          <w:numId w:val="21"/>
        </w:numPr>
      </w:pPr>
      <w:r>
        <w:t xml:space="preserve">Launch the application: In the </w:t>
      </w:r>
      <w:r w:rsidRPr="00AB6B3D">
        <w:rPr>
          <w:b/>
        </w:rPr>
        <w:t>Project Explorer</w:t>
      </w:r>
      <w:r>
        <w:t>, right-click on the main composite (</w:t>
      </w:r>
      <w:r w:rsidR="00D12F92">
        <w:rPr>
          <w:b/>
        </w:rPr>
        <w:t>MyMainComposite</w:t>
      </w:r>
      <w:r>
        <w:t xml:space="preserve">) and choose </w:t>
      </w:r>
      <w:r w:rsidRPr="00AB6B3D">
        <w:rPr>
          <w:b/>
        </w:rPr>
        <w:t>Launch</w:t>
      </w:r>
      <w:r w:rsidR="00CF42C4">
        <w:rPr>
          <w:b/>
        </w:rPr>
        <w:t>…</w:t>
      </w:r>
      <w:r>
        <w:t xml:space="preserve">. In the </w:t>
      </w:r>
      <w:r w:rsidRPr="00AB6B3D">
        <w:rPr>
          <w:b/>
        </w:rPr>
        <w:t>Edit Configuration</w:t>
      </w:r>
      <w:r>
        <w:t xml:space="preserve"> dialog, click </w:t>
      </w:r>
      <w:r w:rsidRPr="00AB6B3D">
        <w:rPr>
          <w:b/>
        </w:rPr>
        <w:t>Continue</w:t>
      </w:r>
      <w:r>
        <w:t xml:space="preserve"> (if you switched workspaces, you</w:t>
      </w:r>
      <w:r w:rsidR="00977385">
        <w:t xml:space="preserve"> may</w:t>
      </w:r>
      <w:r>
        <w:t xml:space="preserve"> have to click </w:t>
      </w:r>
      <w:r w:rsidRPr="00AB6B3D">
        <w:rPr>
          <w:b/>
        </w:rPr>
        <w:t>Apply</w:t>
      </w:r>
      <w:r>
        <w:t xml:space="preserve"> first).</w:t>
      </w:r>
    </w:p>
    <w:p w:rsidR="00AB6B3D" w:rsidRDefault="00AB6B3D" w:rsidP="003B45BF">
      <w:pPr>
        <w:pStyle w:val="StepList"/>
        <w:numPr>
          <w:ilvl w:val="0"/>
          <w:numId w:val="21"/>
        </w:numPr>
      </w:pPr>
      <w:bookmarkStart w:id="34" w:name="_Ref425340908"/>
      <w:r>
        <w:t xml:space="preserve">Maximize the </w:t>
      </w:r>
      <w:r w:rsidRPr="00AB6B3D">
        <w:rPr>
          <w:b/>
        </w:rPr>
        <w:t>Instance Graph</w:t>
      </w:r>
      <w:r>
        <w:t xml:space="preserve"> view. You now have two running jobs: the one you just launched and the one from the previous exercise. The old one is dormant (it is not getting any data), but leave it running for now.</w:t>
      </w:r>
      <w:bookmarkEnd w:id="34"/>
    </w:p>
    <w:p w:rsidR="00B9336D" w:rsidRDefault="00CF42C4" w:rsidP="00B9336D">
      <w:pPr>
        <w:pStyle w:val="StepListContno"/>
      </w:pPr>
      <w:r>
        <w:rPr>
          <w:noProof/>
        </w:rPr>
        <w:lastRenderedPageBreak/>
        <w:drawing>
          <wp:inline distT="0" distB="0" distL="0" distR="0" wp14:anchorId="7A6A8DC6" wp14:editId="64CDE73A">
            <wp:extent cx="5023331" cy="1691640"/>
            <wp:effectExtent l="0" t="0" r="635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3331" cy="1691640"/>
                    </a:xfrm>
                    <a:prstGeom prst="rect">
                      <a:avLst/>
                    </a:prstGeom>
                  </pic:spPr>
                </pic:pic>
              </a:graphicData>
            </a:graphic>
          </wp:inline>
        </w:drawing>
      </w:r>
    </w:p>
    <w:p w:rsidR="00AB6B3D" w:rsidRDefault="00AB6B3D" w:rsidP="00BE138E">
      <w:pPr>
        <w:pStyle w:val="BodyText"/>
      </w:pPr>
      <w:r>
        <w:t xml:space="preserve">To the right of the Instance Graph, a layout options drop-down menu and </w:t>
      </w:r>
      <w:r w:rsidR="0072251C">
        <w:t xml:space="preserve">two </w:t>
      </w:r>
      <w:r>
        <w:t>selection pane</w:t>
      </w:r>
      <w:r w:rsidR="0072251C">
        <w:t>s</w:t>
      </w:r>
      <w:r>
        <w:t xml:space="preserve"> </w:t>
      </w:r>
      <w:r w:rsidR="0072251C">
        <w:t xml:space="preserve">for </w:t>
      </w:r>
      <w:r w:rsidR="0072251C" w:rsidRPr="0072251C">
        <w:rPr>
          <w:b/>
        </w:rPr>
        <w:t>Layers</w:t>
      </w:r>
      <w:r w:rsidR="0072251C">
        <w:t xml:space="preserve"> and </w:t>
      </w:r>
      <w:r w:rsidRPr="00BE138E">
        <w:rPr>
          <w:b/>
        </w:rPr>
        <w:t>Color Schemes</w:t>
      </w:r>
      <w:r>
        <w:t xml:space="preserve"> allow you to control the display. Explore the various options; here are some explanations and suggestions that will help interpret what you see.</w:t>
      </w:r>
    </w:p>
    <w:p w:rsidR="00AB6B3D" w:rsidRDefault="00AB6B3D" w:rsidP="00BE138E">
      <w:pPr>
        <w:pStyle w:val="BodyText"/>
      </w:pPr>
      <w:r>
        <w:t>The layout options control how the operators in the graph are grouped:</w:t>
      </w:r>
    </w:p>
    <w:p w:rsidR="00AB6B3D" w:rsidRDefault="00AB6B3D" w:rsidP="0086798E">
      <w:pPr>
        <w:pStyle w:val="ListBullet"/>
      </w:pPr>
      <w:r>
        <w:t xml:space="preserve">By </w:t>
      </w:r>
      <w:r w:rsidRPr="00BE138E">
        <w:rPr>
          <w:b/>
        </w:rPr>
        <w:t>Composite</w:t>
      </w:r>
      <w:r>
        <w:t>: This is the default. You see two boxes representing the two main composites—that is, the two applications, and inside each composite the operators that make up the application; three for the old job and five for the new one.</w:t>
      </w:r>
    </w:p>
    <w:p w:rsidR="00AB6B3D" w:rsidRDefault="00AB6B3D" w:rsidP="0086798E">
      <w:pPr>
        <w:pStyle w:val="ListBullet"/>
      </w:pPr>
      <w:r>
        <w:t xml:space="preserve">By </w:t>
      </w:r>
      <w:r w:rsidRPr="00BE138E">
        <w:rPr>
          <w:b/>
        </w:rPr>
        <w:t>Category</w:t>
      </w:r>
      <w:r>
        <w:t xml:space="preserve">: You can assign categories to your operators to group them any way you want; this is useful when you have a large number of operators. </w:t>
      </w:r>
      <w:r w:rsidR="00AC54E8">
        <w:t>You</w:t>
      </w:r>
      <w:r>
        <w:t xml:space="preserve"> did not </w:t>
      </w:r>
      <w:r w:rsidR="0086798E">
        <w:t xml:space="preserve">use this facility in </w:t>
      </w:r>
      <w:r>
        <w:t>this</w:t>
      </w:r>
      <w:r w:rsidR="0086798E">
        <w:t xml:space="preserve"> lab</w:t>
      </w:r>
      <w:r>
        <w:t>, so this option shows all the operators without grouping—though you can still identify the two distinct flows, of course.</w:t>
      </w:r>
    </w:p>
    <w:p w:rsidR="00AB6B3D" w:rsidRDefault="00AB6B3D" w:rsidP="00BE138E">
      <w:pPr>
        <w:pStyle w:val="ListBullet"/>
      </w:pPr>
      <w:r>
        <w:t xml:space="preserve">By </w:t>
      </w:r>
      <w:r w:rsidRPr="00BE138E">
        <w:rPr>
          <w:b/>
        </w:rPr>
        <w:t>PE:</w:t>
      </w:r>
      <w:r>
        <w:t xml:space="preserve"> A PE is a </w:t>
      </w:r>
      <w:r w:rsidRPr="00BE138E">
        <w:rPr>
          <w:b/>
        </w:rPr>
        <w:t>Processing Element</w:t>
      </w:r>
      <w:r>
        <w:t>—essentially a</w:t>
      </w:r>
      <w:r w:rsidR="00D06AE7">
        <w:t>n</w:t>
      </w:r>
      <w:r>
        <w:t xml:space="preserve"> </w:t>
      </w:r>
      <w:r w:rsidR="00D06AE7">
        <w:t xml:space="preserve">operating system </w:t>
      </w:r>
      <w:r>
        <w:t>process. Operators can be combined (</w:t>
      </w:r>
      <w:r w:rsidRPr="00BF3D9D">
        <w:rPr>
          <w:i/>
        </w:rPr>
        <w:t>fused</w:t>
      </w:r>
      <w:r>
        <w:t xml:space="preserve">) into a single PE; this couples them tightly and reduces communication latencies. That is a performance optimization beyond the scope of this lab; </w:t>
      </w:r>
      <w:r w:rsidR="0086798E">
        <w:t>you</w:t>
      </w:r>
      <w:r>
        <w:t xml:space="preserve">’ve </w:t>
      </w:r>
      <w:r w:rsidR="0086798E">
        <w:t xml:space="preserve">simply </w:t>
      </w:r>
      <w:r>
        <w:t xml:space="preserve">used the default of giving each operator its own process. This layout option shows each operator inside a box representing its PE, which in </w:t>
      </w:r>
      <w:r w:rsidR="00CF42C4">
        <w:t>this</w:t>
      </w:r>
      <w:r>
        <w:t xml:space="preserve"> case does not add much information.</w:t>
      </w:r>
    </w:p>
    <w:p w:rsidR="00AB6B3D" w:rsidRDefault="00AB6B3D" w:rsidP="00BE138E">
      <w:pPr>
        <w:pStyle w:val="ListBullet"/>
      </w:pPr>
      <w:r>
        <w:t xml:space="preserve">By </w:t>
      </w:r>
      <w:r w:rsidR="0072251C">
        <w:rPr>
          <w:b/>
        </w:rPr>
        <w:t>Resource</w:t>
      </w:r>
      <w:r>
        <w:t xml:space="preserve">: Since </w:t>
      </w:r>
      <w:r w:rsidR="00CF42C4">
        <w:t xml:space="preserve">the </w:t>
      </w:r>
      <w:r>
        <w:t xml:space="preserve">virtual machine is only a single </w:t>
      </w:r>
      <w:r w:rsidR="0072251C">
        <w:t>resource (</w:t>
      </w:r>
      <w:r>
        <w:t>host</w:t>
      </w:r>
      <w:r w:rsidR="0072251C">
        <w:t>)</w:t>
      </w:r>
      <w:r>
        <w:t xml:space="preserve">, all operators are shown within the same box representing the </w:t>
      </w:r>
      <w:r w:rsidR="0072251C">
        <w:t>resource</w:t>
      </w:r>
      <w:r>
        <w:t>.</w:t>
      </w:r>
    </w:p>
    <w:p w:rsidR="00AB6B3D" w:rsidRDefault="00AB6B3D" w:rsidP="00BE138E">
      <w:pPr>
        <w:pStyle w:val="StepList"/>
      </w:pPr>
      <w:r>
        <w:t xml:space="preserve">For the rest of this exercise, keep the layout set to </w:t>
      </w:r>
      <w:r w:rsidRPr="00BE138E">
        <w:rPr>
          <w:b/>
        </w:rPr>
        <w:t>Composite</w:t>
      </w:r>
      <w:r>
        <w:t>.</w:t>
      </w:r>
    </w:p>
    <w:p w:rsidR="0072251C" w:rsidRDefault="0072251C" w:rsidP="00BE138E">
      <w:pPr>
        <w:pStyle w:val="BodyText"/>
      </w:pPr>
      <w:r>
        <w:t xml:space="preserve">In the </w:t>
      </w:r>
      <w:r w:rsidRPr="0072251C">
        <w:rPr>
          <w:b/>
        </w:rPr>
        <w:t>Layers</w:t>
      </w:r>
      <w:r>
        <w:t xml:space="preserve"> box, only the </w:t>
      </w:r>
      <w:r w:rsidRPr="0072251C">
        <w:rPr>
          <w:b/>
        </w:rPr>
        <w:t>Alert</w:t>
      </w:r>
      <w:r>
        <w:t xml:space="preserve"> layer is relevant; it should be checked. The </w:t>
      </w:r>
      <w:r w:rsidR="00CF42C4">
        <w:t xml:space="preserve">other, </w:t>
      </w:r>
      <w:r w:rsidR="00CF42C4" w:rsidRPr="00CF42C4">
        <w:rPr>
          <w:b/>
        </w:rPr>
        <w:t>Consistent Region</w:t>
      </w:r>
      <w:r w:rsidR="00CF42C4">
        <w:t>,</w:t>
      </w:r>
      <w:r>
        <w:t xml:space="preserve"> is beyond the </w:t>
      </w:r>
      <w:r w:rsidR="006E4789">
        <w:t xml:space="preserve">current </w:t>
      </w:r>
      <w:r>
        <w:t>scope</w:t>
      </w:r>
      <w:r w:rsidR="00CF42C4">
        <w:t xml:space="preserve"> (it has to do with guaranteed tuple delivery); checked or unchecked, it will have no bearing on this lab</w:t>
      </w:r>
      <w:r>
        <w:t>.</w:t>
      </w:r>
    </w:p>
    <w:p w:rsidR="00AB6B3D" w:rsidRDefault="00AB6B3D" w:rsidP="00BE138E">
      <w:pPr>
        <w:pStyle w:val="BodyText"/>
      </w:pPr>
      <w:r>
        <w:t xml:space="preserve">Move on to the </w:t>
      </w:r>
      <w:r w:rsidR="004A4951" w:rsidRPr="00BE138E">
        <w:rPr>
          <w:b/>
        </w:rPr>
        <w:t>Color Schemes</w:t>
      </w:r>
      <w:r>
        <w:t xml:space="preserve">. Note that they are mutually exclusive (you can only check one at a time), and you cannot interact with the checkboxes on the individual colors under each scheme. It is possible, however, to add new color schemes, and to edit existing ones. The color schemes assign colors to the operators based on their properties (the PE or job they belong to, the </w:t>
      </w:r>
      <w:r w:rsidR="0072251C">
        <w:t xml:space="preserve">resource </w:t>
      </w:r>
      <w:r>
        <w:t>they run on, etc.) or on metrics—counters maintained by the Streams runtime to monitor diagnostic statistics, which are refreshed periodically and present a real-time view of the instance. This is extremely helpful in identifying problems quickly, especially in a large, complex graph.</w:t>
      </w:r>
    </w:p>
    <w:p w:rsidR="00AB6B3D" w:rsidRDefault="00AB6B3D" w:rsidP="00FC155E">
      <w:pPr>
        <w:pStyle w:val="StepList"/>
      </w:pPr>
      <w:r>
        <w:lastRenderedPageBreak/>
        <w:t xml:space="preserve">The default color scheme is </w:t>
      </w:r>
      <w:r w:rsidRPr="00FC155E">
        <w:rPr>
          <w:b/>
        </w:rPr>
        <w:t>Health</w:t>
      </w:r>
      <w:r>
        <w:t xml:space="preserve">. Expand the twisty for </w:t>
      </w:r>
      <w:r w:rsidRPr="00FC155E">
        <w:rPr>
          <w:b/>
        </w:rPr>
        <w:t>Health</w:t>
      </w:r>
      <w:r>
        <w:t xml:space="preserve"> in the </w:t>
      </w:r>
      <w:r w:rsidRPr="00FC155E">
        <w:rPr>
          <w:b/>
        </w:rPr>
        <w:t>Color Schemes</w:t>
      </w:r>
      <w:r>
        <w:t xml:space="preserve"> pane: green indicates that the operators (actually, their PEs) are healthy, meaning that there are no errors and they are up and running and ready to process data. You may have noticed when launching an application that the operators are red and yellow before they turn green; this reflects the initialization process, during which a PE may be waiting for another to finish loading before a stream connection can be made, for example.</w:t>
      </w:r>
    </w:p>
    <w:p w:rsidR="00AB6B3D" w:rsidRDefault="00AB6B3D" w:rsidP="00FC155E">
      <w:pPr>
        <w:pStyle w:val="StepList"/>
      </w:pPr>
      <w:r>
        <w:t xml:space="preserve">Check the </w:t>
      </w:r>
      <w:r w:rsidRPr="00FC155E">
        <w:rPr>
          <w:b/>
        </w:rPr>
        <w:t>Flow Under 100 [</w:t>
      </w:r>
      <w:proofErr w:type="spellStart"/>
      <w:r w:rsidRPr="00FC155E">
        <w:rPr>
          <w:b/>
        </w:rPr>
        <w:t>nTuples</w:t>
      </w:r>
      <w:proofErr w:type="spellEnd"/>
      <w:r w:rsidRPr="00FC155E">
        <w:rPr>
          <w:b/>
        </w:rPr>
        <w:t>/s]</w:t>
      </w:r>
      <w:r>
        <w:t xml:space="preserve"> color scheme. All operators (most likely) turn black, indicating that no tuples are flowing. This is because it has been more than </w:t>
      </w:r>
      <w:r w:rsidR="008538AE">
        <w:t>45</w:t>
      </w:r>
      <w:r>
        <w:t xml:space="preserve"> seconds or so sin</w:t>
      </w:r>
      <w:r w:rsidR="00FC155E">
        <w:t>ce you launched the application;</w:t>
      </w:r>
      <w:r>
        <w:t xml:space="preserve"> despite the throttling it finished reading the entire file.</w:t>
      </w:r>
    </w:p>
    <w:p w:rsidR="00AB6B3D" w:rsidRDefault="0086798E" w:rsidP="00FC155E">
      <w:pPr>
        <w:pStyle w:val="BodyText"/>
      </w:pPr>
      <w:r>
        <w:t>You will</w:t>
      </w:r>
      <w:r w:rsidR="00AB6B3D">
        <w:t xml:space="preserve"> need to supply more data. This is easy </w:t>
      </w:r>
      <w:r w:rsidR="00D06AE7">
        <w:t xml:space="preserve">enough </w:t>
      </w:r>
      <w:r w:rsidR="00AB6B3D">
        <w:t xml:space="preserve">to do by making the same file appear multiple times in the source directory. </w:t>
      </w:r>
      <w:r w:rsidR="00D06AE7">
        <w:t>You can manually do this by making copies of the file in the same directory, using the File Browser or using the command line in a Terminal window.</w:t>
      </w:r>
    </w:p>
    <w:p w:rsidR="00D06AE7" w:rsidRDefault="00D06AE7" w:rsidP="00FC155E">
      <w:pPr>
        <w:pStyle w:val="BodyText"/>
      </w:pPr>
      <w:r>
        <w:t xml:space="preserve">A better trick is to update the file’s time stamp at regular intervals: each time the DirectoryScan operator sees the file with a new time stamp, it treats it as a whole new file and passes the file </w:t>
      </w:r>
      <w:r w:rsidR="00A43BBD">
        <w:t xml:space="preserve">path </w:t>
      </w:r>
      <w:r>
        <w:t>into the FileSource operator. The lab installation provides a desktop launcher that does this at 45-second intervals</w:t>
      </w:r>
      <w:r w:rsidR="00A43BBD">
        <w:t xml:space="preserve"> (about the time it takes the Streams job to read the file)</w:t>
      </w:r>
      <w:r>
        <w:t>, and keeps doing it until you cancel it. This has the effect of simulating an infinite data feed, even though it’s rea</w:t>
      </w:r>
      <w:r w:rsidR="00A43BBD">
        <w:t xml:space="preserve">lly the same </w:t>
      </w:r>
      <w:r w:rsidR="008C6E89">
        <w:t xml:space="preserve">file </w:t>
      </w:r>
      <w:r w:rsidR="00A43BBD">
        <w:t>over and over. You can let this run for the duration of the lab; it does not copy any data and will not fill up the disk.</w:t>
      </w:r>
    </w:p>
    <w:p w:rsidR="00A43BBD" w:rsidRDefault="00A43BBD" w:rsidP="00FC155E">
      <w:pPr>
        <w:pStyle w:val="StepList"/>
      </w:pPr>
      <w:bookmarkStart w:id="35" w:name="_Ref425337775"/>
      <w:r>
        <w:t xml:space="preserve">On the desktop, double-click the </w:t>
      </w:r>
      <w:r w:rsidRPr="00A43BBD">
        <w:rPr>
          <w:b/>
        </w:rPr>
        <w:t>Infinite Source</w:t>
      </w:r>
      <w:r>
        <w:t xml:space="preserve"> launcher.  </w:t>
      </w:r>
      <w:r>
        <w:rPr>
          <w:noProof/>
        </w:rPr>
        <w:drawing>
          <wp:inline distT="0" distB="0" distL="0" distR="0" wp14:anchorId="4A2C977A" wp14:editId="2BBC0361">
            <wp:extent cx="723963" cy="47248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3963" cy="472481"/>
                    </a:xfrm>
                    <a:prstGeom prst="rect">
                      <a:avLst/>
                    </a:prstGeom>
                  </pic:spPr>
                </pic:pic>
              </a:graphicData>
            </a:graphic>
          </wp:inline>
        </w:drawing>
      </w:r>
      <w:r>
        <w:t xml:space="preserve">  </w:t>
      </w:r>
      <w:r w:rsidR="008C6E89">
        <w:t>(</w:t>
      </w:r>
      <w:r>
        <w:t>Move or minimize the Studio window to see it.</w:t>
      </w:r>
      <w:r w:rsidR="008C6E89">
        <w:t>)</w:t>
      </w:r>
    </w:p>
    <w:p w:rsidR="00A43BBD" w:rsidRDefault="00A43BBD" w:rsidP="00A43BBD">
      <w:pPr>
        <w:pStyle w:val="StepListContno"/>
      </w:pPr>
      <w:r>
        <w:t>A Terminal window pops up; leave it up as long as you want data to flow.</w:t>
      </w:r>
      <w:r w:rsidR="008C6E89">
        <w:t xml:space="preserve"> (It’s OK to minimize it.)</w:t>
      </w:r>
      <w:r>
        <w:t xml:space="preserve"> </w:t>
      </w:r>
      <w:r w:rsidR="008C6E89">
        <w:t>To cancel, c</w:t>
      </w:r>
      <w:r>
        <w:t xml:space="preserve">lose the window or type </w:t>
      </w:r>
      <w:proofErr w:type="spellStart"/>
      <w:r>
        <w:t>Ctrl+C</w:t>
      </w:r>
      <w:proofErr w:type="spellEnd"/>
      <w:r>
        <w:t xml:space="preserve"> when the window has the </w:t>
      </w:r>
      <w:r w:rsidR="008C6E89">
        <w:t>keyboard focus</w:t>
      </w:r>
      <w:r>
        <w:t>.</w:t>
      </w:r>
    </w:p>
    <w:bookmarkEnd w:id="35"/>
    <w:p w:rsidR="00AB6B3D" w:rsidRDefault="008C6E89" w:rsidP="00344A64">
      <w:pPr>
        <w:pStyle w:val="StepList"/>
      </w:pPr>
      <w:r>
        <w:t>Maximize the Studio window again and look at the Instance Graph view.</w:t>
      </w:r>
    </w:p>
    <w:p w:rsidR="00AB6B3D" w:rsidRDefault="00AB6B3D" w:rsidP="00AB6B3D">
      <w:pPr>
        <w:pStyle w:val="StepListContno"/>
      </w:pPr>
      <w:r>
        <w:t xml:space="preserve">After a slight delay (the </w:t>
      </w:r>
      <w:r w:rsidRPr="00344A64">
        <w:rPr>
          <w:b/>
        </w:rPr>
        <w:t>DirectoryScan</w:t>
      </w:r>
      <w:r>
        <w:t xml:space="preserve"> operator scans every five seconds), the colors change in the new job; the old job stays black, as it is not designed to read more than one file. </w:t>
      </w:r>
      <w:r w:rsidR="008C6E89">
        <w:t>T</w:t>
      </w:r>
      <w:r>
        <w:t xml:space="preserve">he colors are mostly yellow (31-40) for </w:t>
      </w:r>
      <w:r w:rsidRPr="007F31EE">
        <w:rPr>
          <w:b/>
        </w:rPr>
        <w:t>Throttle</w:t>
      </w:r>
      <w:r w:rsidR="006E4789">
        <w:rPr>
          <w:b/>
        </w:rPr>
        <w:t>d</w:t>
      </w:r>
      <w:r>
        <w:t xml:space="preserve"> and </w:t>
      </w:r>
      <w:r w:rsidRPr="007F31EE">
        <w:rPr>
          <w:b/>
        </w:rPr>
        <w:t>Filter</w:t>
      </w:r>
      <w:r w:rsidR="006E4789">
        <w:rPr>
          <w:b/>
        </w:rPr>
        <w:t>ed</w:t>
      </w:r>
      <w:r>
        <w:t xml:space="preserve">, and </w:t>
      </w:r>
      <w:r w:rsidR="008538AE">
        <w:t>brown</w:t>
      </w:r>
      <w:r>
        <w:t xml:space="preserve"> (</w:t>
      </w:r>
      <w:r w:rsidR="008538AE">
        <w:t>1-5</w:t>
      </w:r>
      <w:r>
        <w:t xml:space="preserve">) for </w:t>
      </w:r>
      <w:r w:rsidR="006E4789">
        <w:rPr>
          <w:b/>
        </w:rPr>
        <w:t>Writer</w:t>
      </w:r>
      <w:r>
        <w:t xml:space="preserve">. It makes sense for the rate after the </w:t>
      </w:r>
      <w:r w:rsidRPr="007F31EE">
        <w:rPr>
          <w:b/>
        </w:rPr>
        <w:t>Filter</w:t>
      </w:r>
      <w:r>
        <w:t xml:space="preserve"> operator to be lower, as only a subset of tuples makes it through.</w:t>
      </w:r>
    </w:p>
    <w:p w:rsidR="00C41E59" w:rsidRDefault="00BE2EC1" w:rsidP="00AB6B3D">
      <w:pPr>
        <w:pStyle w:val="StepListContno"/>
      </w:pPr>
      <w:r>
        <w:rPr>
          <w:noProof/>
        </w:rPr>
        <w:drawing>
          <wp:inline distT="0" distB="0" distL="0" distR="0" wp14:anchorId="66DA74D5" wp14:editId="65C0EBFD">
            <wp:extent cx="5351360" cy="182880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1360" cy="1828800"/>
                    </a:xfrm>
                    <a:prstGeom prst="rect">
                      <a:avLst/>
                    </a:prstGeom>
                  </pic:spPr>
                </pic:pic>
              </a:graphicData>
            </a:graphic>
          </wp:inline>
        </w:drawing>
      </w:r>
    </w:p>
    <w:p w:rsidR="00AB6B3D" w:rsidRDefault="00AB6B3D" w:rsidP="007F31EE">
      <w:pPr>
        <w:pStyle w:val="StepList"/>
      </w:pPr>
      <w:r>
        <w:lastRenderedPageBreak/>
        <w:t xml:space="preserve">Check the </w:t>
      </w:r>
      <w:proofErr w:type="spellStart"/>
      <w:r w:rsidRPr="007F31EE">
        <w:rPr>
          <w:b/>
        </w:rPr>
        <w:t>nFinalPunctsSubmitted</w:t>
      </w:r>
      <w:proofErr w:type="spellEnd"/>
      <w:r>
        <w:t xml:space="preserve"> color scheme. A Final Punctuation marker is a special message (not a tuple), generated by any operator </w:t>
      </w:r>
      <w:r w:rsidR="00C1401B">
        <w:t>to indicate that a stream will no longer carry new tuples</w:t>
      </w:r>
      <w:r>
        <w:t xml:space="preserve">. This marker travels downstream through the graph; any operator that has received one on every one of its input ports (every operator </w:t>
      </w:r>
      <w:r w:rsidR="0086798E">
        <w:t>you</w:t>
      </w:r>
      <w:r>
        <w:t xml:space="preserve">’ve used so far has only one input port) is from then on dormant and ready to shut down, and in turn submits a Final Punctuation. Operators without output ports, like the </w:t>
      </w:r>
      <w:r w:rsidRPr="00C1401B">
        <w:rPr>
          <w:b/>
        </w:rPr>
        <w:t>FileSink</w:t>
      </w:r>
      <w:r>
        <w:t>, do not support this metric, so they are not colored by this scheme.</w:t>
      </w:r>
    </w:p>
    <w:p w:rsidR="00AB6B3D" w:rsidRDefault="00AB6B3D" w:rsidP="00C32941">
      <w:pPr>
        <w:pStyle w:val="StepListContno"/>
        <w:keepLines w:val="0"/>
      </w:pPr>
      <w:r>
        <w:t xml:space="preserve">Notice that the operators in the old job are now black, indicating that they have submitted </w:t>
      </w:r>
      <w:r w:rsidR="00742CBA">
        <w:t xml:space="preserve">a </w:t>
      </w:r>
      <w:r>
        <w:t xml:space="preserve">Final Punctuation; this happened when the </w:t>
      </w:r>
      <w:r w:rsidRPr="00C1401B">
        <w:rPr>
          <w:b/>
        </w:rPr>
        <w:t>FileSource</w:t>
      </w:r>
      <w:r>
        <w:t xml:space="preserve"> reached the end of the input file. The operators in the current job are green (no Final Punctuation) because they have not reached the end of the input data, and never will: there is no way to know when another file will appear in the source directory.</w:t>
      </w:r>
    </w:p>
    <w:p w:rsidR="00AB6B3D" w:rsidRDefault="00AB6B3D" w:rsidP="00C1401B">
      <w:pPr>
        <w:pStyle w:val="StepList"/>
      </w:pPr>
      <w:r>
        <w:t xml:space="preserve">Now </w:t>
      </w:r>
      <w:r w:rsidR="0086798E">
        <w:t>you</w:t>
      </w:r>
      <w:r>
        <w:t xml:space="preserve"> might as well get rid of the old job; </w:t>
      </w:r>
      <w:r w:rsidR="0086798E">
        <w:t>you</w:t>
      </w:r>
      <w:r>
        <w:t xml:space="preserve"> don’t want it cluttering up </w:t>
      </w:r>
      <w:r w:rsidR="0086798E">
        <w:t>y</w:t>
      </w:r>
      <w:r>
        <w:t xml:space="preserve">our Instance Graph any further. There are at least three options. </w:t>
      </w:r>
    </w:p>
    <w:p w:rsidR="00AB6B3D" w:rsidRDefault="00AB6B3D" w:rsidP="005D5D5D">
      <w:pPr>
        <w:pStyle w:val="StepList"/>
        <w:numPr>
          <w:ilvl w:val="1"/>
          <w:numId w:val="9"/>
        </w:numPr>
      </w:pPr>
      <w:r>
        <w:t xml:space="preserve">If you just want to remove some clutter, simply collapse the </w:t>
      </w:r>
      <w:r w:rsidR="00C1401B">
        <w:t xml:space="preserve">main composite by clicking the </w:t>
      </w:r>
      <w:r w:rsidR="00A15A5D">
        <w:rPr>
          <w:noProof/>
        </w:rPr>
        <w:drawing>
          <wp:inline distT="0" distB="0" distL="0" distR="0" wp14:anchorId="352A363B" wp14:editId="2F6F4FCC">
            <wp:extent cx="121920" cy="160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920" cy="160020"/>
                    </a:xfrm>
                    <a:prstGeom prst="rect">
                      <a:avLst/>
                    </a:prstGeom>
                    <a:noFill/>
                    <a:ln>
                      <a:noFill/>
                    </a:ln>
                  </pic:spPr>
                </pic:pic>
              </a:graphicData>
            </a:graphic>
          </wp:inline>
        </w:drawing>
      </w:r>
      <w:r w:rsidR="00C1401B">
        <w:t> </w:t>
      </w:r>
      <w:r w:rsidRPr="00C1401B">
        <w:rPr>
          <w:b/>
        </w:rPr>
        <w:t>minimize</w:t>
      </w:r>
      <w:r>
        <w:t xml:space="preserve"> button in the title bar of the composite. </w:t>
      </w:r>
    </w:p>
    <w:p w:rsidR="00AB6B3D" w:rsidRDefault="00AB6B3D" w:rsidP="005D5D5D">
      <w:pPr>
        <w:pStyle w:val="StepList"/>
        <w:numPr>
          <w:ilvl w:val="1"/>
          <w:numId w:val="9"/>
        </w:numPr>
      </w:pPr>
      <w:r>
        <w:t xml:space="preserve">If you want it to disappear from view altogether but are not ready to cancel the job, just filter it out of the graph display: click the </w:t>
      </w:r>
      <w:r w:rsidR="00A15A5D" w:rsidRPr="009A1DF5">
        <w:rPr>
          <w:noProof/>
        </w:rPr>
        <w:drawing>
          <wp:inline distT="0" distB="0" distL="0" distR="0" wp14:anchorId="5C552132" wp14:editId="48E75E12">
            <wp:extent cx="182880" cy="18288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sidRPr="00C1401B">
        <w:rPr>
          <w:b/>
        </w:rPr>
        <w:t>Filter graph…</w:t>
      </w:r>
      <w:r>
        <w:t xml:space="preserve"> button in the </w:t>
      </w:r>
      <w:r w:rsidRPr="00C1401B">
        <w:rPr>
          <w:b/>
        </w:rPr>
        <w:t>Instance Graph</w:t>
      </w:r>
      <w:r>
        <w:t xml:space="preserve"> view’s toolbar; in the </w:t>
      </w:r>
      <w:r w:rsidRPr="00C1401B">
        <w:rPr>
          <w:b/>
        </w:rPr>
        <w:t>Instance Graph Filter</w:t>
      </w:r>
      <w:r>
        <w:t xml:space="preserve"> dialog, check only the </w:t>
      </w:r>
      <w:r w:rsidR="00BE2EC1">
        <w:t>most recent</w:t>
      </w:r>
      <w:r>
        <w:t xml:space="preserve"> job under </w:t>
      </w:r>
      <w:r w:rsidRPr="00C1401B">
        <w:rPr>
          <w:b/>
        </w:rPr>
        <w:t>Job ID Filter</w:t>
      </w:r>
      <w:r>
        <w:t xml:space="preserve">, and click </w:t>
      </w:r>
      <w:r w:rsidRPr="00C1401B">
        <w:rPr>
          <w:b/>
        </w:rPr>
        <w:t>OK</w:t>
      </w:r>
      <w:r>
        <w:t>.</w:t>
      </w:r>
    </w:p>
    <w:p w:rsidR="00AB6B3D" w:rsidRDefault="00AB6B3D" w:rsidP="005D5D5D">
      <w:pPr>
        <w:pStyle w:val="StepList"/>
        <w:numPr>
          <w:ilvl w:val="1"/>
          <w:numId w:val="9"/>
        </w:numPr>
      </w:pPr>
      <w:r>
        <w:t xml:space="preserve">To cancel the job completely, right-click anywhere in the main composite and choose </w:t>
      </w:r>
      <w:r w:rsidRPr="005D5D5D">
        <w:rPr>
          <w:b/>
        </w:rPr>
        <w:t>Cancel job</w:t>
      </w:r>
      <w:r>
        <w:t xml:space="preserve">; in the </w:t>
      </w:r>
      <w:r w:rsidRPr="005D5D5D">
        <w:rPr>
          <w:b/>
        </w:rPr>
        <w:t>Confirm</w:t>
      </w:r>
      <w:r>
        <w:t xml:space="preserve"> dialog, click </w:t>
      </w:r>
      <w:r w:rsidRPr="005D5D5D">
        <w:rPr>
          <w:b/>
        </w:rPr>
        <w:t>Yes</w:t>
      </w:r>
      <w:r>
        <w:t>.</w:t>
      </w:r>
    </w:p>
    <w:p w:rsidR="00AB6B3D" w:rsidRDefault="005D5D5D" w:rsidP="00AB6B3D">
      <w:pPr>
        <w:pStyle w:val="StepListContno"/>
      </w:pPr>
      <w:r>
        <w:t xml:space="preserve">Click </w:t>
      </w:r>
      <w:r w:rsidR="00A15A5D">
        <w:rPr>
          <w:noProof/>
        </w:rPr>
        <w:drawing>
          <wp:inline distT="0" distB="0" distL="0" distR="0" wp14:anchorId="6F10A962" wp14:editId="6D3F146D">
            <wp:extent cx="121920" cy="121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AB6B3D">
        <w:t xml:space="preserve"> </w:t>
      </w:r>
      <w:r w:rsidR="00AB6B3D" w:rsidRPr="005D5D5D">
        <w:rPr>
          <w:b/>
        </w:rPr>
        <w:t>Fit to Content</w:t>
      </w:r>
      <w:r w:rsidR="00AB6B3D">
        <w:t>.</w:t>
      </w:r>
    </w:p>
    <w:p w:rsidR="00AB6B3D" w:rsidRDefault="00AB6B3D" w:rsidP="00152A3F">
      <w:pPr>
        <w:pStyle w:val="Heading2"/>
      </w:pPr>
      <w:bookmarkStart w:id="36" w:name="_Toc448321242"/>
      <w:r>
        <w:t xml:space="preserve">Viewing </w:t>
      </w:r>
      <w:r w:rsidR="005D5D5D">
        <w:t>stream data</w:t>
      </w:r>
      <w:bookmarkEnd w:id="36"/>
    </w:p>
    <w:p w:rsidR="00AB6B3D" w:rsidRDefault="00AB6B3D" w:rsidP="00AB6B3D">
      <w:pPr>
        <w:pStyle w:val="StepListContno"/>
      </w:pPr>
      <w:r>
        <w:t xml:space="preserve">While developing, </w:t>
      </w:r>
      <w:r w:rsidR="007A1186">
        <w:t>you</w:t>
      </w:r>
      <w:r>
        <w:t xml:space="preserve"> often want to inspect not just the overall tuple flow, but the actual data. In </w:t>
      </w:r>
      <w:r w:rsidR="000016DE">
        <w:t xml:space="preserve">Part </w:t>
      </w:r>
      <w:r>
        <w:t xml:space="preserve">1 </w:t>
      </w:r>
      <w:r w:rsidR="0086798E">
        <w:t>you</w:t>
      </w:r>
      <w:r>
        <w:t xml:space="preserve"> simply looked at the results file, but </w:t>
      </w:r>
      <w:r w:rsidR="0086798E">
        <w:t>you</w:t>
      </w:r>
      <w:r>
        <w:t xml:space="preserve"> can also see the data in the Instance Graph. This way, </w:t>
      </w:r>
      <w:r w:rsidR="0086798E">
        <w:t>you</w:t>
      </w:r>
      <w:r>
        <w:t xml:space="preserve"> don’t have to add </w:t>
      </w:r>
      <w:proofErr w:type="spellStart"/>
      <w:r w:rsidRPr="005D5D5D">
        <w:rPr>
          <w:b/>
        </w:rPr>
        <w:t>FileSink</w:t>
      </w:r>
      <w:r w:rsidRPr="005D5D5D">
        <w:t>s</w:t>
      </w:r>
      <w:proofErr w:type="spellEnd"/>
      <w:r>
        <w:t xml:space="preserve"> whenever </w:t>
      </w:r>
      <w:r w:rsidR="0086798E">
        <w:t>you</w:t>
      </w:r>
      <w:r>
        <w:t xml:space="preserve"> want to capture the output of a particular operator. Let’s look at the input to and output from the </w:t>
      </w:r>
      <w:r w:rsidRPr="005D5D5D">
        <w:rPr>
          <w:b/>
        </w:rPr>
        <w:t>Filter</w:t>
      </w:r>
      <w:r>
        <w:t xml:space="preserve"> operator to see if it’s working as expected.</w:t>
      </w:r>
    </w:p>
    <w:p w:rsidR="00AB6B3D" w:rsidRDefault="00AB6B3D" w:rsidP="003B45BF">
      <w:pPr>
        <w:pStyle w:val="StepList"/>
        <w:numPr>
          <w:ilvl w:val="0"/>
          <w:numId w:val="22"/>
        </w:numPr>
      </w:pPr>
      <w:r>
        <w:t xml:space="preserve">In the Instance Graph, right-click on the stream </w:t>
      </w:r>
      <w:r w:rsidR="00BE2EC1" w:rsidRPr="00BE2EC1">
        <w:rPr>
          <w:b/>
        </w:rPr>
        <w:t>Throttled</w:t>
      </w:r>
      <w:r w:rsidR="00BE2EC1">
        <w:t xml:space="preserve"> (output of the </w:t>
      </w:r>
      <w:r w:rsidRPr="005711A3">
        <w:rPr>
          <w:b/>
        </w:rPr>
        <w:t>Throttle</w:t>
      </w:r>
      <w:r w:rsidR="00BE2EC1">
        <w:rPr>
          <w:b/>
        </w:rPr>
        <w:t>d</w:t>
      </w:r>
      <w:r>
        <w:t xml:space="preserve"> </w:t>
      </w:r>
      <w:r w:rsidR="00BE2EC1">
        <w:t>operator, input to</w:t>
      </w:r>
      <w:r>
        <w:t xml:space="preserve"> </w:t>
      </w:r>
      <w:r w:rsidRPr="005711A3">
        <w:rPr>
          <w:b/>
        </w:rPr>
        <w:t>Filter</w:t>
      </w:r>
      <w:r w:rsidR="00BE2EC1">
        <w:rPr>
          <w:b/>
        </w:rPr>
        <w:t>ed)</w:t>
      </w:r>
      <w:r>
        <w:t xml:space="preserve">; choose </w:t>
      </w:r>
      <w:r w:rsidRPr="005711A3">
        <w:rPr>
          <w:b/>
        </w:rPr>
        <w:t>Show Data</w:t>
      </w:r>
      <w:r>
        <w:t>. (If you get an Untrusted Certificate Trust Manager</w:t>
      </w:r>
      <w:r w:rsidR="001C5EB6">
        <w:t xml:space="preserve"> message</w:t>
      </w:r>
      <w:r>
        <w:t xml:space="preserve">, select </w:t>
      </w:r>
      <w:r w:rsidRPr="001C5EB6">
        <w:rPr>
          <w:b/>
        </w:rPr>
        <w:t>Permanently accept the certificate</w:t>
      </w:r>
      <w:r>
        <w:t xml:space="preserve"> and click </w:t>
      </w:r>
      <w:r w:rsidRPr="001C5EB6">
        <w:rPr>
          <w:b/>
        </w:rPr>
        <w:t>OK</w:t>
      </w:r>
      <w:r>
        <w:t>.)</w:t>
      </w:r>
    </w:p>
    <w:p w:rsidR="00AB6B3D" w:rsidRDefault="00AB6B3D" w:rsidP="00AB6B3D">
      <w:pPr>
        <w:pStyle w:val="StepListContno"/>
      </w:pPr>
      <w:r>
        <w:t xml:space="preserve">In the </w:t>
      </w:r>
      <w:r w:rsidRPr="003277B5">
        <w:rPr>
          <w:b/>
        </w:rPr>
        <w:t>Data Visualization</w:t>
      </w:r>
      <w:r>
        <w:t xml:space="preserve"> </w:t>
      </w:r>
      <w:r w:rsidRPr="00F44C23">
        <w:rPr>
          <w:b/>
        </w:rPr>
        <w:t>settings</w:t>
      </w:r>
      <w:r>
        <w:t xml:space="preserve"> dialog, verify that the tuple type is what you expect (attributes </w:t>
      </w:r>
      <w:r w:rsidR="0013329D">
        <w:rPr>
          <w:b/>
        </w:rPr>
        <w:t>id</w:t>
      </w:r>
      <w:r>
        <w:t xml:space="preserve">, </w:t>
      </w:r>
      <w:r w:rsidRPr="00F44C23">
        <w:rPr>
          <w:b/>
        </w:rPr>
        <w:t>time</w:t>
      </w:r>
      <w:r>
        <w:t xml:space="preserve">, </w:t>
      </w:r>
      <w:r w:rsidR="0013329D">
        <w:rPr>
          <w:b/>
        </w:rPr>
        <w:t>latitude</w:t>
      </w:r>
      <w:r w:rsidR="0013329D" w:rsidRPr="0013329D">
        <w:t xml:space="preserve">, </w:t>
      </w:r>
      <w:r w:rsidR="0013329D">
        <w:rPr>
          <w:b/>
        </w:rPr>
        <w:t>longitude</w:t>
      </w:r>
      <w:r w:rsidR="0013329D" w:rsidRPr="0013329D">
        <w:t xml:space="preserve">, </w:t>
      </w:r>
      <w:r w:rsidR="0013329D">
        <w:rPr>
          <w:b/>
        </w:rPr>
        <w:t>speed</w:t>
      </w:r>
      <w:r>
        <w:t xml:space="preserve">, and </w:t>
      </w:r>
      <w:r w:rsidR="0013329D">
        <w:rPr>
          <w:b/>
        </w:rPr>
        <w:t>heading</w:t>
      </w:r>
      <w:r>
        <w:t xml:space="preserve">) and click </w:t>
      </w:r>
      <w:r w:rsidRPr="00F44C23">
        <w:rPr>
          <w:b/>
        </w:rPr>
        <w:t>OK</w:t>
      </w:r>
      <w:r>
        <w:t xml:space="preserve">. A </w:t>
      </w:r>
      <w:r w:rsidRPr="00F44C23">
        <w:rPr>
          <w:b/>
        </w:rPr>
        <w:t>Properties</w:t>
      </w:r>
      <w:r>
        <w:t xml:space="preserve"> view appears.</w:t>
      </w:r>
    </w:p>
    <w:p w:rsidR="00AB6B3D" w:rsidRDefault="00AB6B3D" w:rsidP="00C32941">
      <w:pPr>
        <w:pStyle w:val="StepList"/>
        <w:keepNext/>
      </w:pPr>
      <w:r>
        <w:lastRenderedPageBreak/>
        <w:t xml:space="preserve">Repeat the previous step for the stream </w:t>
      </w:r>
      <w:r w:rsidR="001202B9">
        <w:rPr>
          <w:b/>
        </w:rPr>
        <w:t>Filtered</w:t>
      </w:r>
      <w:r w:rsidR="00792ACB">
        <w:t xml:space="preserve"> </w:t>
      </w:r>
      <w:r w:rsidR="00BE2EC1">
        <w:t>(</w:t>
      </w:r>
      <w:r>
        <w:t>between</w:t>
      </w:r>
      <w:r w:rsidR="00BE2EC1">
        <w:t xml:space="preserve"> operators</w:t>
      </w:r>
      <w:r>
        <w:t xml:space="preserve"> </w:t>
      </w:r>
      <w:r w:rsidRPr="00F44C23">
        <w:rPr>
          <w:b/>
        </w:rPr>
        <w:t>Filter</w:t>
      </w:r>
      <w:r w:rsidR="00BE2EC1">
        <w:rPr>
          <w:b/>
        </w:rPr>
        <w:t>ed</w:t>
      </w:r>
      <w:r>
        <w:t xml:space="preserve"> and </w:t>
      </w:r>
      <w:r w:rsidR="00BE2EC1">
        <w:rPr>
          <w:b/>
        </w:rPr>
        <w:t>Writer)</w:t>
      </w:r>
      <w:r>
        <w:t xml:space="preserve">. Move and resize both </w:t>
      </w:r>
      <w:r w:rsidRPr="00F44C23">
        <w:rPr>
          <w:b/>
        </w:rPr>
        <w:t>Properties</w:t>
      </w:r>
      <w:r>
        <w:t xml:space="preserve"> views so you can see the both tables as well as the Instance Graph.</w:t>
      </w:r>
    </w:p>
    <w:p w:rsidR="00AB6B3D" w:rsidRDefault="00AB6B3D" w:rsidP="00C32941">
      <w:pPr>
        <w:pStyle w:val="StepListContno"/>
        <w:keepNext/>
      </w:pPr>
      <w:r>
        <w:t xml:space="preserve">Notice that, as expected, the </w:t>
      </w:r>
      <w:r w:rsidR="00FE107F">
        <w:t xml:space="preserve">Filtered stream </w:t>
      </w:r>
      <w:r>
        <w:t>contains only tuples with a</w:t>
      </w:r>
      <w:r w:rsidR="001202B9">
        <w:t>n</w:t>
      </w:r>
      <w:r>
        <w:t xml:space="preserve"> </w:t>
      </w:r>
      <w:r w:rsidR="001202B9">
        <w:rPr>
          <w:b/>
        </w:rPr>
        <w:t>id</w:t>
      </w:r>
      <w:r w:rsidR="001202B9">
        <w:t xml:space="preserve"> </w:t>
      </w:r>
      <w:r>
        <w:t>value of “</w:t>
      </w:r>
      <w:r w:rsidR="0013329D">
        <w:t>C101</w:t>
      </w:r>
      <w:r>
        <w:t>”</w:t>
      </w:r>
      <w:r w:rsidR="001202B9">
        <w:t xml:space="preserve"> or “</w:t>
      </w:r>
      <w:r w:rsidR="0013329D">
        <w:t>C133</w:t>
      </w:r>
      <w:r w:rsidR="001202B9">
        <w:t>”</w:t>
      </w:r>
      <w:r>
        <w:t xml:space="preserve">, whereas the </w:t>
      </w:r>
      <w:r w:rsidR="00FE107F">
        <w:t xml:space="preserve">Throttle output </w:t>
      </w:r>
      <w:r>
        <w:t xml:space="preserve">contains a </w:t>
      </w:r>
      <w:r w:rsidR="001202B9">
        <w:t xml:space="preserve">greater </w:t>
      </w:r>
      <w:r>
        <w:t xml:space="preserve">mix of </w:t>
      </w:r>
      <w:r w:rsidR="001202B9">
        <w:t>vehicle IDs</w:t>
      </w:r>
      <w:r>
        <w:t>.</w:t>
      </w:r>
      <w:bookmarkEnd w:id="0"/>
    </w:p>
    <w:p w:rsidR="00207FD4" w:rsidRDefault="00ED27C9" w:rsidP="00207FD4">
      <w:pPr>
        <w:pStyle w:val="StepListContno"/>
      </w:pPr>
      <w:r>
        <w:rPr>
          <w:noProof/>
        </w:rPr>
        <w:drawing>
          <wp:inline distT="0" distB="0" distL="0" distR="0" wp14:anchorId="27FF954E" wp14:editId="130FA6FB">
            <wp:extent cx="5029200" cy="2449182"/>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449182"/>
                    </a:xfrm>
                    <a:prstGeom prst="rect">
                      <a:avLst/>
                    </a:prstGeom>
                  </pic:spPr>
                </pic:pic>
              </a:graphicData>
            </a:graphic>
          </wp:inline>
        </w:drawing>
      </w:r>
    </w:p>
    <w:p w:rsidR="007C4212" w:rsidRDefault="007C4212" w:rsidP="00207FD4">
      <w:pPr>
        <w:pStyle w:val="StepListContno"/>
      </w:pPr>
      <w:r>
        <w:t>When you have seen enough data, dismiss the two floating Properties views.</w:t>
      </w:r>
    </w:p>
    <w:p w:rsidR="005A11E3" w:rsidRDefault="005A11E3" w:rsidP="00152A3F">
      <w:pPr>
        <w:pStyle w:val="Heading1"/>
      </w:pPr>
      <w:bookmarkStart w:id="37" w:name="_Toc448321243"/>
      <w:r>
        <w:lastRenderedPageBreak/>
        <w:t>Enhanced analytics</w:t>
      </w:r>
      <w:bookmarkEnd w:id="37"/>
    </w:p>
    <w:p w:rsidR="00F31574" w:rsidRDefault="00DD6FED" w:rsidP="00DD6FED">
      <w:pPr>
        <w:pStyle w:val="BodyText"/>
      </w:pPr>
      <w:r>
        <w:t xml:space="preserve">In this </w:t>
      </w:r>
      <w:r w:rsidR="000016DE">
        <w:t>part</w:t>
      </w:r>
      <w:r>
        <w:t xml:space="preserve">, you will enhance the app you’ve built by adding an operator to compute an average </w:t>
      </w:r>
      <w:r w:rsidR="001202B9">
        <w:t xml:space="preserve">speed </w:t>
      </w:r>
      <w:r>
        <w:t xml:space="preserve">over every five </w:t>
      </w:r>
      <w:r w:rsidR="001202B9">
        <w:t>observations</w:t>
      </w:r>
      <w:r>
        <w:t xml:space="preserve">, separately for </w:t>
      </w:r>
      <w:r w:rsidR="001202B9">
        <w:t>each vehicle tracked</w:t>
      </w:r>
      <w:r>
        <w:t xml:space="preserve">. </w:t>
      </w:r>
      <w:r w:rsidR="00831A04">
        <w:t>After that, you will use the Streams Console to visualize results.</w:t>
      </w:r>
    </w:p>
    <w:p w:rsidR="00DD6FED" w:rsidRDefault="00DD6FED" w:rsidP="00DD6FED">
      <w:pPr>
        <w:pStyle w:val="BodyText"/>
      </w:pPr>
      <w:r>
        <w:t>So far, the operators you’ve used look at each tuple in isolation; there was no need to keep any history</w:t>
      </w:r>
      <w:r w:rsidR="00755329">
        <w:t xml:space="preserve">. For many analytical processes, however, it is necessary to remember some history to compute the desired results. In stream </w:t>
      </w:r>
      <w:r w:rsidR="00831A04">
        <w:t>computing</w:t>
      </w:r>
      <w:r w:rsidR="00755329">
        <w:t xml:space="preserve">, there is no such thing as “the entire dataset”, but it is possible to define buffers holding a limited sequence of consecutive tuples—for example, to compute </w:t>
      </w:r>
      <w:r w:rsidR="00B71935">
        <w:t xml:space="preserve">the </w:t>
      </w:r>
      <w:r w:rsidR="00755329">
        <w:t xml:space="preserve">average </w:t>
      </w:r>
      <w:r w:rsidR="00B71935">
        <w:t xml:space="preserve">over that limited subset of tuples of one or more numeric attributes. Such buffers are called </w:t>
      </w:r>
      <w:r w:rsidR="00B71935" w:rsidRPr="00B71935">
        <w:rPr>
          <w:b/>
        </w:rPr>
        <w:t>windows</w:t>
      </w:r>
      <w:r w:rsidR="00B71935">
        <w:t xml:space="preserve">. In this </w:t>
      </w:r>
      <w:r w:rsidR="000016DE">
        <w:t>part</w:t>
      </w:r>
      <w:r w:rsidR="00B71935">
        <w:t xml:space="preserve">, you will use an </w:t>
      </w:r>
      <w:r w:rsidR="00B71935" w:rsidRPr="00B71935">
        <w:rPr>
          <w:b/>
        </w:rPr>
        <w:t>Aggregate</w:t>
      </w:r>
      <w:r w:rsidR="00B71935">
        <w:t xml:space="preserve"> operator to compute just such an average.</w:t>
      </w:r>
    </w:p>
    <w:p w:rsidR="00477374" w:rsidRDefault="00477374" w:rsidP="00152A3F">
      <w:pPr>
        <w:pStyle w:val="Heading2"/>
      </w:pPr>
      <w:bookmarkStart w:id="38" w:name="_Toc448321244"/>
      <w:r>
        <w:t>Building on the previous results</w:t>
      </w:r>
      <w:bookmarkEnd w:id="38"/>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477374" w:rsidTr="00484C78">
        <w:trPr>
          <w:cantSplit/>
        </w:trPr>
        <w:tc>
          <w:tcPr>
            <w:tcW w:w="1098" w:type="dxa"/>
            <w:shd w:val="clear" w:color="auto" w:fill="E0E0E0"/>
            <w:vAlign w:val="center"/>
          </w:tcPr>
          <w:p w:rsidR="00477374" w:rsidRDefault="00A15A5D" w:rsidP="007176DE">
            <w:pPr>
              <w:pStyle w:val="BodyText"/>
              <w:keepLines/>
            </w:pPr>
            <w:r w:rsidRPr="001E3096">
              <w:rPr>
                <w:noProof/>
                <w:lang w:eastAsia="en-US"/>
              </w:rPr>
              <w:drawing>
                <wp:inline distT="0" distB="0" distL="0" distR="0" wp14:anchorId="5A85B643" wp14:editId="56AE0254">
                  <wp:extent cx="548640" cy="548640"/>
                  <wp:effectExtent l="0" t="0" r="0" b="0"/>
                  <wp:docPr id="78" name="Picture 78"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477374" w:rsidRDefault="00477374" w:rsidP="00E503E1">
            <w:pPr>
              <w:pStyle w:val="InformationBoxTitle"/>
            </w:pPr>
            <w:r>
              <w:t>This section is optional</w:t>
            </w:r>
          </w:p>
          <w:p w:rsidR="00477374" w:rsidRDefault="007C4212" w:rsidP="00E503E1">
            <w:pPr>
              <w:pStyle w:val="InformationBoxBody"/>
            </w:pPr>
            <w:r>
              <w:t xml:space="preserve">If </w:t>
            </w:r>
            <w:r w:rsidR="00477374">
              <w:t xml:space="preserve">you are confident that your results from the previous </w:t>
            </w:r>
            <w:r w:rsidR="000016DE">
              <w:t>part</w:t>
            </w:r>
            <w:r w:rsidR="00477374">
              <w:t xml:space="preserve"> are correct, you can continue working with them and skip this section.</w:t>
            </w:r>
          </w:p>
        </w:tc>
      </w:tr>
    </w:tbl>
    <w:p w:rsidR="00484C78" w:rsidRDefault="00484C78" w:rsidP="00484C78">
      <w:pPr>
        <w:pStyle w:val="BodyText"/>
      </w:pPr>
      <w:r>
        <w:t xml:space="preserve">To continue with this part even if you did not successfully complete the previous part, import a Streams project that has been prepared for you, containing the expected results of Part 2. </w:t>
      </w:r>
    </w:p>
    <w:p w:rsidR="00D4417D" w:rsidRDefault="00D4417D" w:rsidP="00D4417D">
      <w:pPr>
        <w:pStyle w:val="StepList"/>
        <w:numPr>
          <w:ilvl w:val="0"/>
          <w:numId w:val="27"/>
        </w:numPr>
        <w:rPr>
          <w:lang w:eastAsia="zh-CN"/>
        </w:rPr>
      </w:pPr>
      <w:r>
        <w:rPr>
          <w:lang w:eastAsia="zh-CN"/>
        </w:rPr>
        <w:t xml:space="preserve">In the Project Explorer, right-click on the current project (MyProject) and choose </w:t>
      </w:r>
      <w:r w:rsidRPr="00946C2C">
        <w:rPr>
          <w:b/>
          <w:lang w:eastAsia="zh-CN"/>
        </w:rPr>
        <w:t>Close Project</w:t>
      </w:r>
      <w:r>
        <w:rPr>
          <w:lang w:eastAsia="zh-CN"/>
        </w:rPr>
        <w:t>.</w:t>
      </w:r>
    </w:p>
    <w:p w:rsidR="00D4417D" w:rsidRDefault="00D4417D" w:rsidP="00D4417D">
      <w:pPr>
        <w:pStyle w:val="StepListContno"/>
        <w:rPr>
          <w:lang w:eastAsia="zh-CN"/>
        </w:rPr>
      </w:pPr>
      <w:r>
        <w:rPr>
          <w:lang w:eastAsia="zh-CN"/>
        </w:rPr>
        <w:t>This gets it out of the way for builds or name conflicts, without deleting any files.</w:t>
      </w:r>
    </w:p>
    <w:p w:rsidR="00D4417D" w:rsidRDefault="00D4417D" w:rsidP="00D4417D">
      <w:pPr>
        <w:pStyle w:val="StepList"/>
        <w:numPr>
          <w:ilvl w:val="0"/>
          <w:numId w:val="27"/>
        </w:numPr>
        <w:rPr>
          <w:lang w:eastAsia="zh-CN"/>
        </w:rPr>
      </w:pPr>
      <w:r>
        <w:rPr>
          <w:lang w:eastAsia="zh-CN"/>
        </w:rPr>
        <w:t xml:space="preserve">In the top Eclipse menu, choose </w:t>
      </w:r>
      <w:r w:rsidRPr="00946C2C">
        <w:rPr>
          <w:b/>
          <w:lang w:eastAsia="zh-CN"/>
        </w:rPr>
        <w:t>File &gt; Import…</w:t>
      </w:r>
      <w:r>
        <w:rPr>
          <w:lang w:eastAsia="zh-CN"/>
        </w:rPr>
        <w:t xml:space="preserve">. </w:t>
      </w:r>
    </w:p>
    <w:p w:rsidR="00D4417D" w:rsidRDefault="00D4417D" w:rsidP="00D4417D">
      <w:pPr>
        <w:pStyle w:val="StepList"/>
        <w:numPr>
          <w:ilvl w:val="0"/>
          <w:numId w:val="27"/>
        </w:numPr>
        <w:rPr>
          <w:lang w:eastAsia="zh-CN"/>
        </w:rPr>
      </w:pPr>
      <w:r>
        <w:rPr>
          <w:lang w:eastAsia="zh-CN"/>
        </w:rPr>
        <w:t xml:space="preserve">In the Import dialog, select </w:t>
      </w:r>
      <w:r w:rsidRPr="00946C2C">
        <w:rPr>
          <w:b/>
          <w:lang w:eastAsia="zh-CN"/>
        </w:rPr>
        <w:t>InfoSphere Streams Studio &gt; SPL Project</w:t>
      </w:r>
      <w:r>
        <w:rPr>
          <w:lang w:eastAsia="zh-CN"/>
        </w:rPr>
        <w:t xml:space="preserve">; click </w:t>
      </w:r>
      <w:r w:rsidRPr="00946C2C">
        <w:rPr>
          <w:b/>
          <w:lang w:eastAsia="zh-CN"/>
        </w:rPr>
        <w:t>Next &gt;</w:t>
      </w:r>
      <w:r>
        <w:rPr>
          <w:lang w:eastAsia="zh-CN"/>
        </w:rPr>
        <w:t>.</w:t>
      </w:r>
    </w:p>
    <w:p w:rsidR="00D4417D" w:rsidRDefault="00D4417D" w:rsidP="00D4417D">
      <w:pPr>
        <w:pStyle w:val="StepList"/>
        <w:numPr>
          <w:ilvl w:val="0"/>
          <w:numId w:val="27"/>
        </w:numPr>
        <w:rPr>
          <w:lang w:eastAsia="zh-CN"/>
        </w:rPr>
      </w:pPr>
      <w:r>
        <w:rPr>
          <w:lang w:eastAsia="zh-CN"/>
        </w:rPr>
        <w:t xml:space="preserve">Click </w:t>
      </w:r>
      <w:r w:rsidRPr="00946C2C">
        <w:rPr>
          <w:b/>
          <w:lang w:eastAsia="zh-CN"/>
        </w:rPr>
        <w:t>Browse…</w:t>
      </w:r>
      <w:r>
        <w:rPr>
          <w:lang w:eastAsia="zh-CN"/>
        </w:rPr>
        <w:t xml:space="preserve">; in the file browser, expand </w:t>
      </w:r>
      <w:r w:rsidRPr="00946C2C">
        <w:rPr>
          <w:b/>
          <w:lang w:eastAsia="zh-CN"/>
        </w:rPr>
        <w:t>My Home</w:t>
      </w:r>
      <w:r w:rsidRPr="00D4417D">
        <w:t>, scro</w:t>
      </w:r>
      <w:r>
        <w:t>ll down,</w:t>
      </w:r>
      <w:r>
        <w:rPr>
          <w:lang w:eastAsia="zh-CN"/>
        </w:rPr>
        <w:t xml:space="preserve"> and select </w:t>
      </w:r>
      <w:r>
        <w:rPr>
          <w:b/>
          <w:lang w:eastAsia="zh-CN"/>
        </w:rPr>
        <w:t>Labs</w:t>
      </w:r>
      <w:r>
        <w:t xml:space="preserve">. Click </w:t>
      </w:r>
      <w:r w:rsidRPr="00946C2C">
        <w:rPr>
          <w:b/>
        </w:rPr>
        <w:t>OK</w:t>
      </w:r>
      <w:r>
        <w:t>.</w:t>
      </w:r>
    </w:p>
    <w:p w:rsidR="00D4417D" w:rsidRDefault="00D4417D" w:rsidP="00D4417D">
      <w:pPr>
        <w:pStyle w:val="StepList"/>
        <w:keepNext/>
        <w:numPr>
          <w:ilvl w:val="0"/>
          <w:numId w:val="27"/>
        </w:numPr>
        <w:rPr>
          <w:lang w:eastAsia="zh-CN"/>
        </w:rPr>
      </w:pPr>
      <w:r>
        <w:t xml:space="preserve">Select (check the box) </w:t>
      </w:r>
      <w:r>
        <w:rPr>
          <w:b/>
        </w:rPr>
        <w:t>MyProject2</w:t>
      </w:r>
      <w:r>
        <w:t xml:space="preserve"> and click </w:t>
      </w:r>
      <w:r w:rsidRPr="00946C2C">
        <w:rPr>
          <w:b/>
        </w:rPr>
        <w:t>Finish</w:t>
      </w:r>
      <w:r>
        <w:t>.</w:t>
      </w:r>
    </w:p>
    <w:p w:rsidR="00D4417D" w:rsidRDefault="00D4417D" w:rsidP="00D4417D">
      <w:pPr>
        <w:pStyle w:val="StepListContno"/>
        <w:rPr>
          <w:lang w:eastAsia="zh-CN"/>
        </w:rPr>
      </w:pPr>
      <w:r>
        <w:rPr>
          <w:lang w:eastAsia="zh-CN"/>
        </w:rPr>
        <w:t>This kicks off a build, but there is no need to wait until it finishes.</w:t>
      </w:r>
    </w:p>
    <w:p w:rsidR="00D4417D" w:rsidRDefault="00D4417D" w:rsidP="00D4417D">
      <w:pPr>
        <w:pStyle w:val="StepList"/>
        <w:keepNext/>
        <w:numPr>
          <w:ilvl w:val="0"/>
          <w:numId w:val="27"/>
        </w:numPr>
        <w:rPr>
          <w:lang w:eastAsia="zh-CN"/>
        </w:rPr>
      </w:pPr>
      <w:r>
        <w:t xml:space="preserve">In the Project Explorer, expand </w:t>
      </w:r>
      <w:r>
        <w:rPr>
          <w:b/>
        </w:rPr>
        <w:t>MyProject2</w:t>
      </w:r>
      <w:r>
        <w:t xml:space="preserve"> and then </w:t>
      </w:r>
      <w:r w:rsidRPr="00484C78">
        <w:rPr>
          <w:b/>
        </w:rPr>
        <w:t>my.</w:t>
      </w:r>
      <w:proofErr w:type="gramStart"/>
      <w:r w:rsidRPr="00484C78">
        <w:rPr>
          <w:b/>
        </w:rPr>
        <w:t>name.space</w:t>
      </w:r>
      <w:proofErr w:type="gramEnd"/>
      <w:r>
        <w:t>.</w:t>
      </w:r>
    </w:p>
    <w:p w:rsidR="00D4417D" w:rsidRDefault="00D4417D" w:rsidP="00D4417D">
      <w:pPr>
        <w:pStyle w:val="StepList"/>
        <w:keepNext/>
        <w:numPr>
          <w:ilvl w:val="0"/>
          <w:numId w:val="27"/>
        </w:numPr>
        <w:rPr>
          <w:lang w:eastAsia="zh-CN"/>
        </w:rPr>
      </w:pPr>
      <w:r>
        <w:t xml:space="preserve">Double-click </w:t>
      </w:r>
      <w:r w:rsidRPr="00484C78">
        <w:rPr>
          <w:b/>
        </w:rPr>
        <w:t>MyMainComposite</w:t>
      </w:r>
      <w:r>
        <w:t xml:space="preserve"> to open it in the graphical editor.</w:t>
      </w:r>
    </w:p>
    <w:p w:rsidR="00D4417D" w:rsidRDefault="00D4417D" w:rsidP="00D4417D">
      <w:pPr>
        <w:pStyle w:val="StepList"/>
        <w:numPr>
          <w:ilvl w:val="0"/>
          <w:numId w:val="27"/>
        </w:numPr>
      </w:pPr>
      <w:r>
        <w:t xml:space="preserve">In the editor palette, right-click on </w:t>
      </w:r>
      <w:r w:rsidRPr="00D4417D">
        <w:rPr>
          <w:b/>
        </w:rPr>
        <w:t>Toolkits</w:t>
      </w:r>
      <w:r>
        <w:t xml:space="preserve">; in the context menu, uncheck </w:t>
      </w:r>
      <w:r w:rsidRPr="00D4417D">
        <w:rPr>
          <w:b/>
        </w:rPr>
        <w:t>Show All Toolkits</w:t>
      </w:r>
      <w:r>
        <w:t>.</w:t>
      </w:r>
    </w:p>
    <w:p w:rsidR="00B71935" w:rsidRDefault="00B71935" w:rsidP="00152A3F">
      <w:pPr>
        <w:pStyle w:val="Heading2"/>
      </w:pPr>
      <w:bookmarkStart w:id="39" w:name="_Toc448321245"/>
      <w:r>
        <w:t>A window-based operator</w:t>
      </w:r>
      <w:bookmarkEnd w:id="39"/>
    </w:p>
    <w:p w:rsidR="00AA0D9F" w:rsidRDefault="0041783B" w:rsidP="00AA0D9F">
      <w:pPr>
        <w:pStyle w:val="BodyText"/>
      </w:pPr>
      <w:r>
        <w:t xml:space="preserve">You will compute average </w:t>
      </w:r>
      <w:r w:rsidR="001202B9">
        <w:t xml:space="preserve">speeds </w:t>
      </w:r>
      <w:r>
        <w:t xml:space="preserve">over a window, separately for </w:t>
      </w:r>
      <w:r w:rsidR="001202B9">
        <w:t xml:space="preserve">vehicles </w:t>
      </w:r>
      <w:r w:rsidR="007C4212">
        <w:t>C101</w:t>
      </w:r>
      <w:r w:rsidR="001202B9">
        <w:t xml:space="preserve"> and </w:t>
      </w:r>
      <w:r w:rsidR="007C4212">
        <w:t>C133</w:t>
      </w:r>
      <w:r>
        <w:t>.</w:t>
      </w:r>
      <w:r w:rsidR="000C724B">
        <w:t xml:space="preserve"> Use a </w:t>
      </w:r>
      <w:r w:rsidR="000C724B" w:rsidRPr="00BF3D9D">
        <w:rPr>
          <w:i/>
        </w:rPr>
        <w:t>tumbling</w:t>
      </w:r>
      <w:r w:rsidR="000C724B">
        <w:t xml:space="preserve"> window </w:t>
      </w:r>
      <w:r w:rsidR="00400ACC">
        <w:t>of a fixed number of tuples</w:t>
      </w:r>
      <w:r w:rsidR="000C724B">
        <w:t xml:space="preserve">: each time the window has collected </w:t>
      </w:r>
      <w:r w:rsidR="00400ACC">
        <w:t xml:space="preserve">the required number of </w:t>
      </w:r>
      <w:r w:rsidR="000C724B">
        <w:t xml:space="preserve">tuples, </w:t>
      </w:r>
      <w:r w:rsidR="00400ACC">
        <w:t xml:space="preserve">the operator </w:t>
      </w:r>
      <w:r w:rsidR="000C724B">
        <w:t>compute</w:t>
      </w:r>
      <w:r w:rsidR="00400ACC">
        <w:t>s</w:t>
      </w:r>
      <w:r w:rsidR="000C724B">
        <w:t xml:space="preserve"> the result</w:t>
      </w:r>
      <w:r w:rsidR="00400ACC">
        <w:t xml:space="preserve"> and submits an output tuple</w:t>
      </w:r>
      <w:r w:rsidR="000C724B">
        <w:t>, discard</w:t>
      </w:r>
      <w:r w:rsidR="00400ACC">
        <w:t>s</w:t>
      </w:r>
      <w:r w:rsidR="000C724B">
        <w:t xml:space="preserve"> the window contents, and </w:t>
      </w:r>
      <w:r w:rsidR="00293F77">
        <w:lastRenderedPageBreak/>
        <w:t xml:space="preserve">is </w:t>
      </w:r>
      <w:r w:rsidR="000C724B">
        <w:t xml:space="preserve">again </w:t>
      </w:r>
      <w:r w:rsidR="00293F77">
        <w:t xml:space="preserve">ready to collect tuples in a now </w:t>
      </w:r>
      <w:r w:rsidR="000C724B">
        <w:t>empty window.</w:t>
      </w:r>
      <w:r w:rsidR="007E4D8C">
        <w:t xml:space="preserve"> Window partitioning based on a given attribute means that the operator will allocate a separate buffer for each value of that attribute—in effect, as if you had split the stream by attribu</w:t>
      </w:r>
      <w:r w:rsidR="00293F77">
        <w:t>te and applied a separate</w:t>
      </w:r>
      <w:r w:rsidR="007E4D8C">
        <w:t xml:space="preserve"> operator</w:t>
      </w:r>
      <w:r w:rsidR="00293F77">
        <w:t xml:space="preserve"> </w:t>
      </w:r>
      <w:r w:rsidR="007E4D8C">
        <w:t xml:space="preserve">to each </w:t>
      </w:r>
      <w:r w:rsidR="00925DA3">
        <w:t>substream.</w:t>
      </w:r>
      <w:r w:rsidR="000C724B">
        <w:t xml:space="preserve"> The specifications are summarized in </w:t>
      </w:r>
      <w:r w:rsidR="007C4212">
        <w:fldChar w:fldCharType="begin"/>
      </w:r>
      <w:r w:rsidR="007C4212">
        <w:instrText xml:space="preserve"> REF _Ref343024652 \h </w:instrText>
      </w:r>
      <w:r w:rsidR="007C4212">
        <w:fldChar w:fldCharType="separate"/>
      </w:r>
      <w:r w:rsidR="00625674">
        <w:t xml:space="preserve">Table </w:t>
      </w:r>
      <w:r w:rsidR="00625674">
        <w:rPr>
          <w:noProof/>
        </w:rPr>
        <w:t>5</w:t>
      </w:r>
      <w:r w:rsidR="007C4212">
        <w:fldChar w:fldCharType="end"/>
      </w:r>
      <w:r w:rsidR="007C4212">
        <w:t xml:space="preserve">, </w:t>
      </w:r>
      <w:r w:rsidR="007C4212">
        <w:fldChar w:fldCharType="begin"/>
      </w:r>
      <w:r w:rsidR="007C4212">
        <w:instrText xml:space="preserve"> REF _Ref343024748 \p \h </w:instrText>
      </w:r>
      <w:r w:rsidR="007C4212">
        <w:fldChar w:fldCharType="separate"/>
      </w:r>
      <w:r w:rsidR="00625674">
        <w:t>below</w:t>
      </w:r>
      <w:r w:rsidR="007C4212">
        <w:fldChar w:fldCharType="end"/>
      </w:r>
      <w:r w:rsidR="000C724B">
        <w:t>.</w:t>
      </w:r>
    </w:p>
    <w:p w:rsidR="00925DA3" w:rsidRDefault="00925DA3" w:rsidP="00925DA3">
      <w:pPr>
        <w:pStyle w:val="Caption"/>
      </w:pPr>
      <w:bookmarkStart w:id="40" w:name="_Ref343024652"/>
      <w:bookmarkStart w:id="41" w:name="_Ref343024748"/>
      <w:r>
        <w:t xml:space="preserve">Table </w:t>
      </w:r>
      <w:fldSimple w:instr=" SEQ Table \* ARABIC ">
        <w:r w:rsidR="00625674">
          <w:rPr>
            <w:noProof/>
          </w:rPr>
          <w:t>5</w:t>
        </w:r>
      </w:fldSimple>
      <w:bookmarkEnd w:id="40"/>
      <w:r>
        <w:t>. Specifications for window-based aggregation</w:t>
      </w:r>
      <w:bookmarkEnd w:id="41"/>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2700"/>
        <w:gridCol w:w="6210"/>
      </w:tblGrid>
      <w:tr w:rsidR="009845E1" w:rsidTr="007176DE">
        <w:trPr>
          <w:cantSplit/>
        </w:trPr>
        <w:tc>
          <w:tcPr>
            <w:tcW w:w="2700" w:type="dxa"/>
            <w:shd w:val="clear" w:color="auto" w:fill="000000"/>
            <w:vAlign w:val="bottom"/>
          </w:tcPr>
          <w:p w:rsidR="009845E1" w:rsidRPr="007176DE" w:rsidRDefault="009845E1" w:rsidP="007176DE">
            <w:pPr>
              <w:pStyle w:val="BodyText"/>
              <w:keepNext/>
              <w:keepLines/>
              <w:jc w:val="center"/>
              <w:rPr>
                <w:b/>
                <w:bCs/>
              </w:rPr>
            </w:pPr>
            <w:r w:rsidRPr="007176DE">
              <w:rPr>
                <w:b/>
                <w:bCs/>
              </w:rPr>
              <w:t>Specification</w:t>
            </w:r>
          </w:p>
        </w:tc>
        <w:tc>
          <w:tcPr>
            <w:tcW w:w="6210" w:type="dxa"/>
            <w:shd w:val="clear" w:color="auto" w:fill="000000"/>
            <w:vAlign w:val="bottom"/>
          </w:tcPr>
          <w:p w:rsidR="009845E1" w:rsidRPr="007176DE" w:rsidRDefault="009845E1" w:rsidP="007176DE">
            <w:pPr>
              <w:pStyle w:val="BodyText"/>
              <w:keepNext/>
              <w:keepLines/>
              <w:jc w:val="center"/>
              <w:rPr>
                <w:b/>
                <w:bCs/>
              </w:rPr>
            </w:pPr>
            <w:r w:rsidRPr="007176DE">
              <w:rPr>
                <w:b/>
                <w:bCs/>
              </w:rPr>
              <w:t>Value</w:t>
            </w:r>
          </w:p>
        </w:tc>
      </w:tr>
      <w:tr w:rsidR="000C724B" w:rsidTr="007176DE">
        <w:trPr>
          <w:cantSplit/>
        </w:trPr>
        <w:tc>
          <w:tcPr>
            <w:tcW w:w="2700" w:type="dxa"/>
            <w:shd w:val="clear" w:color="auto" w:fill="auto"/>
            <w:vAlign w:val="center"/>
          </w:tcPr>
          <w:p w:rsidR="000C724B" w:rsidRPr="007176DE" w:rsidRDefault="007E4D8C" w:rsidP="00DD76E5">
            <w:pPr>
              <w:pStyle w:val="TableText"/>
            </w:pPr>
            <w:r w:rsidRPr="007176DE">
              <w:t>Operator type</w:t>
            </w:r>
          </w:p>
        </w:tc>
        <w:tc>
          <w:tcPr>
            <w:tcW w:w="6210" w:type="dxa"/>
            <w:shd w:val="clear" w:color="auto" w:fill="auto"/>
            <w:vAlign w:val="center"/>
          </w:tcPr>
          <w:p w:rsidR="000C724B" w:rsidRPr="007176DE" w:rsidRDefault="007E4D8C" w:rsidP="00DD76E5">
            <w:pPr>
              <w:pStyle w:val="TableText"/>
              <w:rPr>
                <w:b/>
              </w:rPr>
            </w:pPr>
            <w:r w:rsidRPr="007176DE">
              <w:rPr>
                <w:b/>
              </w:rPr>
              <w:t>Aggregate</w:t>
            </w:r>
          </w:p>
        </w:tc>
      </w:tr>
      <w:tr w:rsidR="000C724B" w:rsidTr="007176DE">
        <w:trPr>
          <w:cantSplit/>
        </w:trPr>
        <w:tc>
          <w:tcPr>
            <w:tcW w:w="2700" w:type="dxa"/>
            <w:shd w:val="clear" w:color="auto" w:fill="auto"/>
            <w:vAlign w:val="center"/>
          </w:tcPr>
          <w:p w:rsidR="000C724B" w:rsidRPr="007176DE" w:rsidRDefault="007E4D8C" w:rsidP="00DD76E5">
            <w:pPr>
              <w:pStyle w:val="TableText"/>
            </w:pPr>
            <w:r w:rsidRPr="007176DE">
              <w:t>Window specification</w:t>
            </w:r>
          </w:p>
        </w:tc>
        <w:tc>
          <w:tcPr>
            <w:tcW w:w="6210" w:type="dxa"/>
            <w:shd w:val="clear" w:color="auto" w:fill="auto"/>
            <w:vAlign w:val="center"/>
          </w:tcPr>
          <w:p w:rsidR="000C724B" w:rsidRPr="007176DE" w:rsidRDefault="007E4D8C" w:rsidP="00DD76E5">
            <w:pPr>
              <w:pStyle w:val="TableText"/>
            </w:pPr>
            <w:r w:rsidRPr="007176DE">
              <w:rPr>
                <w:b/>
              </w:rPr>
              <w:t>Tumbling</w:t>
            </w:r>
            <w:r w:rsidRPr="007176DE">
              <w:t xml:space="preserve">, based on tuple </w:t>
            </w:r>
            <w:r w:rsidRPr="007176DE">
              <w:rPr>
                <w:b/>
              </w:rPr>
              <w:t>count</w:t>
            </w:r>
            <w:r w:rsidRPr="007176DE">
              <w:t>, 5 tuples</w:t>
            </w:r>
          </w:p>
        </w:tc>
      </w:tr>
      <w:tr w:rsidR="000C724B" w:rsidTr="007176DE">
        <w:trPr>
          <w:cantSplit/>
        </w:trPr>
        <w:tc>
          <w:tcPr>
            <w:tcW w:w="2700" w:type="dxa"/>
            <w:shd w:val="clear" w:color="auto" w:fill="auto"/>
            <w:vAlign w:val="center"/>
          </w:tcPr>
          <w:p w:rsidR="000C724B" w:rsidRPr="007176DE" w:rsidRDefault="007E4D8C" w:rsidP="00DD76E5">
            <w:pPr>
              <w:pStyle w:val="TableText"/>
            </w:pPr>
            <w:r w:rsidRPr="007176DE">
              <w:t>Window partitioning</w:t>
            </w:r>
          </w:p>
        </w:tc>
        <w:tc>
          <w:tcPr>
            <w:tcW w:w="6210" w:type="dxa"/>
            <w:shd w:val="clear" w:color="auto" w:fill="auto"/>
            <w:vAlign w:val="center"/>
          </w:tcPr>
          <w:p w:rsidR="000C724B" w:rsidRPr="007176DE" w:rsidRDefault="007E4D8C" w:rsidP="00DD76E5">
            <w:pPr>
              <w:pStyle w:val="TableText"/>
            </w:pPr>
            <w:r w:rsidRPr="007176DE">
              <w:t xml:space="preserve">Yes, based on </w:t>
            </w:r>
            <w:r w:rsidR="001202B9">
              <w:t>vehicle ID</w:t>
            </w:r>
            <w:r w:rsidR="00D76BDA" w:rsidRPr="007176DE">
              <w:t xml:space="preserve"> (</w:t>
            </w:r>
            <w:r w:rsidR="001202B9">
              <w:rPr>
                <w:b/>
              </w:rPr>
              <w:t>id</w:t>
            </w:r>
            <w:r w:rsidR="00D76BDA" w:rsidRPr="007176DE">
              <w:t>)</w:t>
            </w:r>
          </w:p>
        </w:tc>
      </w:tr>
      <w:tr w:rsidR="007E4D8C" w:rsidTr="007176DE">
        <w:trPr>
          <w:cantSplit/>
        </w:trPr>
        <w:tc>
          <w:tcPr>
            <w:tcW w:w="2700" w:type="dxa"/>
            <w:shd w:val="clear" w:color="auto" w:fill="auto"/>
            <w:vAlign w:val="center"/>
          </w:tcPr>
          <w:p w:rsidR="007E4D8C" w:rsidRPr="007176DE" w:rsidRDefault="00925DA3" w:rsidP="00DD76E5">
            <w:pPr>
              <w:pStyle w:val="TableText"/>
            </w:pPr>
            <w:r w:rsidRPr="007176DE">
              <w:t>Stream to be aggregated</w:t>
            </w:r>
          </w:p>
        </w:tc>
        <w:tc>
          <w:tcPr>
            <w:tcW w:w="6210" w:type="dxa"/>
            <w:shd w:val="clear" w:color="auto" w:fill="auto"/>
            <w:vAlign w:val="center"/>
          </w:tcPr>
          <w:p w:rsidR="007E4D8C" w:rsidRPr="007176DE" w:rsidRDefault="001202B9" w:rsidP="00831A04">
            <w:pPr>
              <w:pStyle w:val="TableText"/>
            </w:pPr>
            <w:r>
              <w:rPr>
                <w:b/>
              </w:rPr>
              <w:t>Filtered</w:t>
            </w:r>
          </w:p>
        </w:tc>
      </w:tr>
      <w:tr w:rsidR="00D76BDA" w:rsidTr="007176DE">
        <w:trPr>
          <w:cantSplit/>
        </w:trPr>
        <w:tc>
          <w:tcPr>
            <w:tcW w:w="2700" w:type="dxa"/>
            <w:shd w:val="clear" w:color="auto" w:fill="auto"/>
            <w:vAlign w:val="center"/>
          </w:tcPr>
          <w:p w:rsidR="00D76BDA" w:rsidRPr="007176DE" w:rsidRDefault="00D76BDA" w:rsidP="00DD76E5">
            <w:pPr>
              <w:pStyle w:val="TableText"/>
            </w:pPr>
            <w:r w:rsidRPr="007176DE">
              <w:t>Output schema</w:t>
            </w:r>
          </w:p>
        </w:tc>
        <w:tc>
          <w:tcPr>
            <w:tcW w:w="6210" w:type="dxa"/>
            <w:shd w:val="clear" w:color="auto" w:fill="auto"/>
            <w:vAlign w:val="center"/>
          </w:tcPr>
          <w:p w:rsidR="00D76BDA" w:rsidRPr="007176DE" w:rsidRDefault="001202B9" w:rsidP="00831A04">
            <w:pPr>
              <w:pStyle w:val="TableText"/>
              <w:rPr>
                <w:rStyle w:val="Code-Font"/>
                <w:bCs/>
              </w:rPr>
            </w:pPr>
            <w:r w:rsidRPr="001202B9">
              <w:rPr>
                <w:rStyle w:val="Code-Font"/>
                <w:rFonts w:cs="Consolas"/>
                <w:bCs/>
              </w:rPr>
              <w:t xml:space="preserve">id       </w:t>
            </w:r>
            <w:r w:rsidRPr="001202B9">
              <w:rPr>
                <w:rFonts w:ascii="Consolas" w:hAnsi="Consolas" w:cs="Consolas"/>
              </w:rPr>
              <w:t xml:space="preserve">– </w:t>
            </w:r>
            <w:r>
              <w:rPr>
                <w:rStyle w:val="Code-Font"/>
                <w:bCs/>
              </w:rPr>
              <w:t>rstring</w:t>
            </w:r>
            <w:r w:rsidRPr="007176DE">
              <w:rPr>
                <w:rStyle w:val="Code-Font"/>
                <w:bCs/>
              </w:rPr>
              <w:t xml:space="preserve"> </w:t>
            </w:r>
            <w:r w:rsidRPr="007176DE">
              <w:rPr>
                <w:rStyle w:val="Code-Font"/>
                <w:bCs/>
              </w:rPr>
              <w:br/>
              <w:t xml:space="preserve">time     </w:t>
            </w:r>
            <w:r w:rsidRPr="007176DE">
              <w:rPr>
                <w:rFonts w:cs="Arial"/>
              </w:rPr>
              <w:t>–</w:t>
            </w:r>
            <w:r w:rsidRPr="007176DE">
              <w:rPr>
                <w:rStyle w:val="Code-Font"/>
                <w:bCs/>
              </w:rPr>
              <w:t xml:space="preserve"> </w:t>
            </w:r>
            <w:r w:rsidR="00831A04">
              <w:rPr>
                <w:rStyle w:val="Code-Font"/>
                <w:bCs/>
              </w:rPr>
              <w:t>int64</w:t>
            </w:r>
            <w:r>
              <w:rPr>
                <w:rStyle w:val="Code-Font"/>
                <w:bCs/>
              </w:rPr>
              <w:br/>
            </w:r>
            <w:proofErr w:type="spellStart"/>
            <w:r w:rsidRPr="007176DE">
              <w:rPr>
                <w:rStyle w:val="Code-Font"/>
                <w:bCs/>
              </w:rPr>
              <w:t>avg</w:t>
            </w:r>
            <w:r>
              <w:rPr>
                <w:rStyle w:val="Code-Font"/>
                <w:bCs/>
              </w:rPr>
              <w:t>Speed</w:t>
            </w:r>
            <w:proofErr w:type="spellEnd"/>
            <w:r w:rsidRPr="007176DE">
              <w:rPr>
                <w:rStyle w:val="Code-Font"/>
                <w:bCs/>
              </w:rPr>
              <w:t xml:space="preserve"> </w:t>
            </w:r>
            <w:r w:rsidR="002214DA" w:rsidRPr="007176DE">
              <w:rPr>
                <w:rFonts w:cs="Arial"/>
              </w:rPr>
              <w:t>–</w:t>
            </w:r>
            <w:r w:rsidR="002214DA" w:rsidRPr="007176DE">
              <w:rPr>
                <w:rStyle w:val="Code-Font"/>
                <w:bCs/>
              </w:rPr>
              <w:t xml:space="preserve"> </w:t>
            </w:r>
            <w:r>
              <w:rPr>
                <w:rStyle w:val="Code-Font"/>
                <w:bCs/>
              </w:rPr>
              <w:t>float64</w:t>
            </w:r>
            <w:r w:rsidRPr="007176DE" w:rsidDel="001202B9">
              <w:rPr>
                <w:rStyle w:val="Code-Font"/>
                <w:bCs/>
              </w:rPr>
              <w:t xml:space="preserve"> </w:t>
            </w:r>
          </w:p>
        </w:tc>
      </w:tr>
      <w:tr w:rsidR="00400ACC" w:rsidTr="007176DE">
        <w:trPr>
          <w:cantSplit/>
        </w:trPr>
        <w:tc>
          <w:tcPr>
            <w:tcW w:w="2700" w:type="dxa"/>
            <w:shd w:val="clear" w:color="auto" w:fill="auto"/>
            <w:vAlign w:val="center"/>
          </w:tcPr>
          <w:p w:rsidR="00400ACC" w:rsidRPr="007176DE" w:rsidRDefault="00B7232D" w:rsidP="00DD76E5">
            <w:pPr>
              <w:pStyle w:val="TableText"/>
            </w:pPr>
            <w:r w:rsidRPr="007176DE">
              <w:t>Aggregate computation</w:t>
            </w:r>
          </w:p>
        </w:tc>
        <w:tc>
          <w:tcPr>
            <w:tcW w:w="6210" w:type="dxa"/>
            <w:shd w:val="clear" w:color="auto" w:fill="auto"/>
            <w:vAlign w:val="center"/>
          </w:tcPr>
          <w:p w:rsidR="00400ACC" w:rsidRPr="007176DE" w:rsidRDefault="00B7232D" w:rsidP="00DD76E5">
            <w:pPr>
              <w:pStyle w:val="TableText"/>
              <w:rPr>
                <w:rStyle w:val="Code-Font"/>
                <w:bCs/>
              </w:rPr>
            </w:pPr>
            <w:r w:rsidRPr="007176DE">
              <w:rPr>
                <w:rStyle w:val="Code-Font"/>
                <w:bCs/>
              </w:rPr>
              <w:t>Average(</w:t>
            </w:r>
            <w:r w:rsidR="001202B9">
              <w:rPr>
                <w:rStyle w:val="Code-Font"/>
                <w:bCs/>
              </w:rPr>
              <w:t>speed</w:t>
            </w:r>
            <w:r w:rsidRPr="007176DE">
              <w:rPr>
                <w:rStyle w:val="Code-Font"/>
                <w:bCs/>
              </w:rPr>
              <w:t>)</w:t>
            </w:r>
          </w:p>
        </w:tc>
      </w:tr>
      <w:tr w:rsidR="00B7232D" w:rsidTr="007176DE">
        <w:tc>
          <w:tcPr>
            <w:tcW w:w="2700" w:type="dxa"/>
            <w:tcBorders>
              <w:top w:val="single" w:sz="6" w:space="0" w:color="000000"/>
            </w:tcBorders>
            <w:shd w:val="clear" w:color="auto" w:fill="auto"/>
            <w:vAlign w:val="center"/>
          </w:tcPr>
          <w:p w:rsidR="00B7232D" w:rsidRPr="007176DE" w:rsidRDefault="00B7232D" w:rsidP="00DD76E5">
            <w:pPr>
              <w:pStyle w:val="TableText"/>
            </w:pPr>
            <w:r w:rsidRPr="007176DE">
              <w:t>Results destination</w:t>
            </w:r>
          </w:p>
        </w:tc>
        <w:tc>
          <w:tcPr>
            <w:tcW w:w="6210" w:type="dxa"/>
            <w:tcBorders>
              <w:top w:val="single" w:sz="6" w:space="0" w:color="000000"/>
            </w:tcBorders>
            <w:shd w:val="clear" w:color="auto" w:fill="auto"/>
            <w:vAlign w:val="center"/>
          </w:tcPr>
          <w:p w:rsidR="00B7232D" w:rsidRPr="007176DE" w:rsidRDefault="00B7232D" w:rsidP="00DD76E5">
            <w:pPr>
              <w:pStyle w:val="TableText"/>
            </w:pPr>
            <w:r w:rsidRPr="007176DE">
              <w:t xml:space="preserve">File: </w:t>
            </w:r>
            <w:proofErr w:type="spellStart"/>
            <w:proofErr w:type="gramStart"/>
            <w:r w:rsidRPr="007176DE">
              <w:rPr>
                <w:rStyle w:val="Code-Font"/>
                <w:bCs/>
              </w:rPr>
              <w:t>average</w:t>
            </w:r>
            <w:r w:rsidR="009552FA">
              <w:rPr>
                <w:rStyle w:val="Code-Font"/>
                <w:bCs/>
              </w:rPr>
              <w:t>.speed</w:t>
            </w:r>
            <w:proofErr w:type="spellEnd"/>
            <w:proofErr w:type="gramEnd"/>
          </w:p>
        </w:tc>
      </w:tr>
    </w:tbl>
    <w:p w:rsidR="0035780B" w:rsidRDefault="0035780B" w:rsidP="003B45BF">
      <w:pPr>
        <w:pStyle w:val="StepList"/>
        <w:numPr>
          <w:ilvl w:val="0"/>
          <w:numId w:val="23"/>
        </w:numPr>
      </w:pPr>
      <w:r>
        <w:t>Add the two required operators.</w:t>
      </w:r>
    </w:p>
    <w:p w:rsidR="000C724B" w:rsidRDefault="005E1C61" w:rsidP="003B45BF">
      <w:pPr>
        <w:pStyle w:val="StepList"/>
        <w:numPr>
          <w:ilvl w:val="1"/>
          <w:numId w:val="23"/>
        </w:numPr>
      </w:pPr>
      <w:r>
        <w:t>In the graphical editor</w:t>
      </w:r>
      <w:r w:rsidR="0035780B">
        <w:t>’s</w:t>
      </w:r>
      <w:r>
        <w:t xml:space="preserve"> palette filter box, type </w:t>
      </w:r>
      <w:proofErr w:type="spellStart"/>
      <w:r w:rsidRPr="005E1C61">
        <w:rPr>
          <w:rStyle w:val="Code-Font"/>
        </w:rPr>
        <w:t>agg</w:t>
      </w:r>
      <w:proofErr w:type="spellEnd"/>
      <w:r>
        <w:t xml:space="preserve">; drag </w:t>
      </w:r>
      <w:r w:rsidR="00DD76E5">
        <w:t>an</w:t>
      </w:r>
      <w:r>
        <w:t xml:space="preserve"> </w:t>
      </w:r>
      <w:r w:rsidRPr="005E1C61">
        <w:rPr>
          <w:b/>
        </w:rPr>
        <w:t>Aggregate</w:t>
      </w:r>
      <w:r>
        <w:t xml:space="preserve"> operator</w:t>
      </w:r>
      <w:r w:rsidR="00C60775">
        <w:t xml:space="preserve"> </w:t>
      </w:r>
      <w:r>
        <w:t>into the main composite.</w:t>
      </w:r>
      <w:r w:rsidR="00453BD3">
        <w:t xml:space="preserve"> The editor calls it </w:t>
      </w:r>
      <w:r w:rsidR="00453BD3" w:rsidRPr="0085291B">
        <w:rPr>
          <w:b/>
        </w:rPr>
        <w:t>Aggregate</w:t>
      </w:r>
      <w:r w:rsidR="002C4394" w:rsidRPr="002C4394">
        <w:rPr>
          <w:b/>
        </w:rPr>
        <w:t>_</w:t>
      </w:r>
      <w:r w:rsidR="00831A04">
        <w:rPr>
          <w:b/>
        </w:rPr>
        <w:t>6</w:t>
      </w:r>
      <w:r w:rsidR="00453BD3">
        <w:t>.</w:t>
      </w:r>
      <w:r w:rsidR="00293F77">
        <w:t xml:space="preserve"> This is </w:t>
      </w:r>
      <w:proofErr w:type="gramStart"/>
      <w:r w:rsidR="00DD76E5">
        <w:t>you</w:t>
      </w:r>
      <w:proofErr w:type="gramEnd"/>
      <w:r w:rsidR="00DD76E5">
        <w:t xml:space="preserve"> </w:t>
      </w:r>
      <w:r w:rsidR="00293F77">
        <w:t>main analytical operator.</w:t>
      </w:r>
    </w:p>
    <w:p w:rsidR="007A4D0F" w:rsidRDefault="00453BD3" w:rsidP="003B45BF">
      <w:pPr>
        <w:pStyle w:val="StepList"/>
        <w:numPr>
          <w:ilvl w:val="1"/>
          <w:numId w:val="23"/>
        </w:numPr>
      </w:pPr>
      <w:r>
        <w:t>I</w:t>
      </w:r>
      <w:r w:rsidR="007A4D0F">
        <w:t xml:space="preserve">n the palette filter, </w:t>
      </w:r>
      <w:r w:rsidR="00DD76E5">
        <w:t xml:space="preserve">begin typing </w:t>
      </w:r>
      <w:proofErr w:type="spellStart"/>
      <w:r w:rsidR="007A4D0F" w:rsidRPr="00453BD3">
        <w:rPr>
          <w:rStyle w:val="Code-Font"/>
        </w:rPr>
        <w:t>fi</w:t>
      </w:r>
      <w:r w:rsidR="00C60775">
        <w:rPr>
          <w:rStyle w:val="Code-Font"/>
        </w:rPr>
        <w:t>lesi</w:t>
      </w:r>
      <w:r w:rsidR="00FC1336">
        <w:rPr>
          <w:rStyle w:val="Code-Font"/>
        </w:rPr>
        <w:t>nk</w:t>
      </w:r>
      <w:proofErr w:type="spellEnd"/>
      <w:r w:rsidR="00FC1336">
        <w:t xml:space="preserve"> </w:t>
      </w:r>
      <w:r w:rsidR="00DD76E5">
        <w:t xml:space="preserve">until you see the </w:t>
      </w:r>
      <w:r w:rsidR="00FC1336" w:rsidRPr="00DD76E5">
        <w:rPr>
          <w:b/>
        </w:rPr>
        <w:t>FileSink</w:t>
      </w:r>
      <w:r w:rsidR="00FC1336">
        <w:t xml:space="preserve"> operator</w:t>
      </w:r>
      <w:r w:rsidR="007A4D0F">
        <w:t>;</w:t>
      </w:r>
      <w:r>
        <w:t xml:space="preserve"> drag </w:t>
      </w:r>
      <w:r w:rsidR="00DD76E5">
        <w:t xml:space="preserve">one </w:t>
      </w:r>
      <w:r w:rsidR="00FC1336">
        <w:t>into the main composite:</w:t>
      </w:r>
      <w:r>
        <w:t xml:space="preserve"> </w:t>
      </w:r>
      <w:r w:rsidRPr="00453BD3">
        <w:rPr>
          <w:b/>
        </w:rPr>
        <w:t>FileSink</w:t>
      </w:r>
      <w:r w:rsidR="002C4394" w:rsidRPr="002C4394">
        <w:rPr>
          <w:b/>
        </w:rPr>
        <w:t>_</w:t>
      </w:r>
      <w:r w:rsidR="00831A04">
        <w:rPr>
          <w:b/>
        </w:rPr>
        <w:t>7</w:t>
      </w:r>
      <w:r>
        <w:t>. This will let you write the analytical results to a file.</w:t>
      </w:r>
    </w:p>
    <w:p w:rsidR="0035780B" w:rsidRDefault="0035780B" w:rsidP="003B45BF">
      <w:pPr>
        <w:pStyle w:val="StepList"/>
        <w:keepNext/>
        <w:numPr>
          <w:ilvl w:val="0"/>
          <w:numId w:val="23"/>
        </w:numPr>
      </w:pPr>
      <w:r>
        <w:t>Fold the two new operators into the graph by connecting one existing stream and adding another.</w:t>
      </w:r>
    </w:p>
    <w:p w:rsidR="0035780B" w:rsidRDefault="00453BD3" w:rsidP="003B45BF">
      <w:pPr>
        <w:pStyle w:val="StepList"/>
        <w:numPr>
          <w:ilvl w:val="1"/>
          <w:numId w:val="23"/>
        </w:numPr>
      </w:pPr>
      <w:r>
        <w:t xml:space="preserve">Drag a stream from </w:t>
      </w:r>
      <w:r w:rsidRPr="00426552">
        <w:rPr>
          <w:b/>
        </w:rPr>
        <w:t>Filter</w:t>
      </w:r>
      <w:r w:rsidR="00831A04">
        <w:rPr>
          <w:b/>
        </w:rPr>
        <w:t>ed</w:t>
      </w:r>
      <w:r>
        <w:t xml:space="preserve"> to </w:t>
      </w:r>
      <w:r w:rsidRPr="00426552">
        <w:rPr>
          <w:b/>
        </w:rPr>
        <w:t>Aggregate</w:t>
      </w:r>
      <w:r w:rsidR="002C4394" w:rsidRPr="002C4394">
        <w:rPr>
          <w:b/>
        </w:rPr>
        <w:t>_</w:t>
      </w:r>
      <w:r w:rsidR="00863D8F">
        <w:rPr>
          <w:b/>
        </w:rPr>
        <w:t>6</w:t>
      </w:r>
      <w:r w:rsidR="00422D58">
        <w:t>.</w:t>
      </w:r>
      <w:r>
        <w:t xml:space="preserve"> </w:t>
      </w:r>
      <w:r w:rsidR="00422D58">
        <w:t>This means Aggregate</w:t>
      </w:r>
      <w:r w:rsidR="002C4394" w:rsidRPr="002C4394">
        <w:t>_</w:t>
      </w:r>
      <w:r w:rsidR="00863D8F">
        <w:t>6</w:t>
      </w:r>
      <w:r w:rsidR="00422D58">
        <w:t xml:space="preserve"> is tapping into </w:t>
      </w:r>
      <w:r w:rsidR="0035780B">
        <w:t xml:space="preserve">the same stream </w:t>
      </w:r>
      <w:r w:rsidR="00422D58">
        <w:t xml:space="preserve">as </w:t>
      </w:r>
      <w:r w:rsidR="00863D8F">
        <w:t>Writer</w:t>
      </w:r>
      <w:r w:rsidR="00422D58">
        <w:rPr>
          <w:b/>
        </w:rPr>
        <w:t xml:space="preserve"> </w:t>
      </w:r>
      <w:r w:rsidR="00422D58" w:rsidRPr="00422D58">
        <w:t>is already consuming</w:t>
      </w:r>
      <w:r w:rsidR="0035780B">
        <w:t>, so the schema is already defined</w:t>
      </w:r>
      <w:r w:rsidR="00422D58">
        <w:t>. This is indicated in the editor by a solid arrow</w:t>
      </w:r>
      <w:r w:rsidR="0035780B">
        <w:t>.</w:t>
      </w:r>
    </w:p>
    <w:p w:rsidR="005E1C61" w:rsidRDefault="0035780B" w:rsidP="003B45BF">
      <w:pPr>
        <w:pStyle w:val="StepList"/>
        <w:numPr>
          <w:ilvl w:val="1"/>
          <w:numId w:val="23"/>
        </w:numPr>
      </w:pPr>
      <w:r>
        <w:t xml:space="preserve">Drag another stream </w:t>
      </w:r>
      <w:r w:rsidR="00453BD3">
        <w:t xml:space="preserve">from </w:t>
      </w:r>
      <w:r w:rsidR="00453BD3" w:rsidRPr="00426552">
        <w:rPr>
          <w:b/>
        </w:rPr>
        <w:t>Aggregate</w:t>
      </w:r>
      <w:r w:rsidR="002C4394" w:rsidRPr="002C4394">
        <w:rPr>
          <w:b/>
        </w:rPr>
        <w:t>_</w:t>
      </w:r>
      <w:r w:rsidR="00863D8F">
        <w:rPr>
          <w:b/>
        </w:rPr>
        <w:t>6</w:t>
      </w:r>
      <w:r w:rsidR="00453BD3">
        <w:t xml:space="preserve"> to </w:t>
      </w:r>
      <w:r w:rsidR="00453BD3" w:rsidRPr="00426552">
        <w:rPr>
          <w:b/>
        </w:rPr>
        <w:t>FileSink</w:t>
      </w:r>
      <w:r w:rsidR="002C4394" w:rsidRPr="002C4394">
        <w:rPr>
          <w:b/>
        </w:rPr>
        <w:t>_</w:t>
      </w:r>
      <w:r w:rsidR="00863D8F">
        <w:rPr>
          <w:b/>
        </w:rPr>
        <w:t>7</w:t>
      </w:r>
      <w:r w:rsidR="00453BD3">
        <w:t>.</w:t>
      </w:r>
      <w:r w:rsidR="00422D58">
        <w:t xml:space="preserve"> This stream does not yet have a schema, so the arrow is dashed.</w:t>
      </w:r>
    </w:p>
    <w:p w:rsidR="00E53018" w:rsidRDefault="00E53018" w:rsidP="00B17CBB">
      <w:pPr>
        <w:pStyle w:val="StepListContno"/>
        <w:keepNext/>
      </w:pPr>
      <w:r>
        <w:lastRenderedPageBreak/>
        <w:t xml:space="preserve">Click </w:t>
      </w:r>
      <w:r w:rsidR="00A15A5D">
        <w:rPr>
          <w:noProof/>
        </w:rPr>
        <w:drawing>
          <wp:inline distT="0" distB="0" distL="0" distR="0" wp14:anchorId="6C9C301F" wp14:editId="3EEF0CC6">
            <wp:extent cx="121920" cy="121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E53018">
        <w:rPr>
          <w:b/>
        </w:rPr>
        <w:t>Layout</w:t>
      </w:r>
      <w:r>
        <w:t xml:space="preserve"> and </w:t>
      </w:r>
      <w:r w:rsidR="00A15A5D">
        <w:rPr>
          <w:noProof/>
        </w:rPr>
        <w:drawing>
          <wp:inline distT="0" distB="0" distL="0" distR="0" wp14:anchorId="73C9D6FA" wp14:editId="214926DD">
            <wp:extent cx="121920" cy="1219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E53018">
        <w:rPr>
          <w:b/>
        </w:rPr>
        <w:t>Fit to Content</w:t>
      </w:r>
      <w:r>
        <w:t>.</w:t>
      </w:r>
    </w:p>
    <w:p w:rsidR="000463C5" w:rsidRDefault="00863D8F" w:rsidP="000463C5">
      <w:pPr>
        <w:pStyle w:val="StepListContno"/>
      </w:pPr>
      <w:r>
        <w:rPr>
          <w:noProof/>
        </w:rPr>
        <w:drawing>
          <wp:inline distT="0" distB="0" distL="0" distR="0" wp14:anchorId="0E64B173" wp14:editId="47F82EFE">
            <wp:extent cx="5010856" cy="960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856" cy="960120"/>
                    </a:xfrm>
                    <a:prstGeom prst="rect">
                      <a:avLst/>
                    </a:prstGeom>
                  </pic:spPr>
                </pic:pic>
              </a:graphicData>
            </a:graphic>
          </wp:inline>
        </w:drawing>
      </w:r>
    </w:p>
    <w:p w:rsidR="0016334C" w:rsidRDefault="0016334C" w:rsidP="003B45BF">
      <w:pPr>
        <w:pStyle w:val="StepList"/>
        <w:numPr>
          <w:ilvl w:val="0"/>
          <w:numId w:val="23"/>
        </w:numPr>
      </w:pPr>
      <w:r>
        <w:t>Rename the new stream and operators.</w:t>
      </w:r>
    </w:p>
    <w:p w:rsidR="0016334C" w:rsidRDefault="0016334C" w:rsidP="003B45BF">
      <w:pPr>
        <w:pStyle w:val="StepList"/>
        <w:numPr>
          <w:ilvl w:val="1"/>
          <w:numId w:val="23"/>
        </w:numPr>
      </w:pPr>
      <w:r>
        <w:t xml:space="preserve">Rename the stream to </w:t>
      </w:r>
      <w:r w:rsidRPr="0016334C">
        <w:rPr>
          <w:rStyle w:val="Code-Font"/>
        </w:rPr>
        <w:t>Averaged</w:t>
      </w:r>
      <w:r>
        <w:t>.</w:t>
      </w:r>
    </w:p>
    <w:p w:rsidR="0016334C" w:rsidRDefault="0016334C" w:rsidP="003B45BF">
      <w:pPr>
        <w:pStyle w:val="StepList"/>
        <w:numPr>
          <w:ilvl w:val="1"/>
          <w:numId w:val="23"/>
        </w:numPr>
      </w:pPr>
      <w:r>
        <w:t xml:space="preserve">Rename the Aggregate operator to </w:t>
      </w:r>
      <w:proofErr w:type="spellStart"/>
      <w:r w:rsidRPr="0016334C">
        <w:rPr>
          <w:rStyle w:val="Code-Font"/>
        </w:rPr>
        <w:t>Averaged</w:t>
      </w:r>
      <w:proofErr w:type="spellEnd"/>
      <w:r>
        <w:t xml:space="preserve"> by blanking out its alias.</w:t>
      </w:r>
    </w:p>
    <w:p w:rsidR="0016334C" w:rsidRDefault="0016334C" w:rsidP="003B45BF">
      <w:pPr>
        <w:pStyle w:val="StepList"/>
        <w:numPr>
          <w:ilvl w:val="1"/>
          <w:numId w:val="23"/>
        </w:numPr>
      </w:pPr>
      <w:r>
        <w:t xml:space="preserve">Rename the FileSink to </w:t>
      </w:r>
      <w:proofErr w:type="spellStart"/>
      <w:r w:rsidRPr="0016334C">
        <w:rPr>
          <w:rStyle w:val="Code-Font"/>
        </w:rPr>
        <w:t>AvgWriter</w:t>
      </w:r>
      <w:proofErr w:type="spellEnd"/>
      <w:r>
        <w:t>.</w:t>
      </w:r>
    </w:p>
    <w:p w:rsidR="00922818" w:rsidRDefault="00DF3722" w:rsidP="003B45BF">
      <w:pPr>
        <w:pStyle w:val="StepList"/>
        <w:numPr>
          <w:ilvl w:val="0"/>
          <w:numId w:val="23"/>
        </w:numPr>
      </w:pPr>
      <w:r>
        <w:t xml:space="preserve">Give </w:t>
      </w:r>
      <w:r w:rsidR="00CC2A6A">
        <w:t xml:space="preserve">the </w:t>
      </w:r>
      <w:r w:rsidR="0016334C" w:rsidRPr="0016334C">
        <w:rPr>
          <w:b/>
        </w:rPr>
        <w:t>Averaged</w:t>
      </w:r>
      <w:r w:rsidR="0016334C">
        <w:t xml:space="preserve"> stream (</w:t>
      </w:r>
      <w:r w:rsidR="00CC2A6A">
        <w:t xml:space="preserve">output of the </w:t>
      </w:r>
      <w:r w:rsidR="00CC2A6A" w:rsidRPr="0016334C">
        <w:rPr>
          <w:b/>
        </w:rPr>
        <w:t>Aggregate</w:t>
      </w:r>
      <w:r w:rsidR="00CC2A6A">
        <w:t xml:space="preserve"> operator</w:t>
      </w:r>
      <w:r w:rsidR="0016334C">
        <w:t>)</w:t>
      </w:r>
      <w:r w:rsidR="00CC2A6A">
        <w:t xml:space="preserve"> </w:t>
      </w:r>
      <w:r>
        <w:t xml:space="preserve">its own </w:t>
      </w:r>
      <w:r w:rsidR="00CC2A6A">
        <w:t>schema.</w:t>
      </w:r>
      <w:r w:rsidR="0016334C">
        <w:t xml:space="preserve"> </w:t>
      </w:r>
      <w:r w:rsidR="00E53018">
        <w:t xml:space="preserve">In the </w:t>
      </w:r>
      <w:r w:rsidR="00E53018" w:rsidRPr="0016334C">
        <w:rPr>
          <w:b/>
        </w:rPr>
        <w:t>Schema</w:t>
      </w:r>
      <w:r w:rsidR="00E53018">
        <w:t xml:space="preserve"> tab</w:t>
      </w:r>
      <w:r w:rsidR="00790B10">
        <w:t xml:space="preserve"> of the </w:t>
      </w:r>
      <w:r w:rsidR="00790B10" w:rsidRPr="0016334C">
        <w:rPr>
          <w:b/>
        </w:rPr>
        <w:t>Properties</w:t>
      </w:r>
      <w:r w:rsidR="00790B10">
        <w:t xml:space="preserve"> view</w:t>
      </w:r>
      <w:r w:rsidR="0016334C">
        <w:t xml:space="preserve"> for the stream</w:t>
      </w:r>
      <w:r w:rsidR="00E53018">
        <w:t>,</w:t>
      </w:r>
      <w:r w:rsidR="00CC2A6A">
        <w:t xml:space="preserve"> </w:t>
      </w:r>
      <w:r w:rsidR="0091362F">
        <w:t xml:space="preserve">fill in </w:t>
      </w:r>
      <w:r w:rsidR="00CC2A6A">
        <w:t>attribute name</w:t>
      </w:r>
      <w:r w:rsidR="0091362F">
        <w:t>s</w:t>
      </w:r>
      <w:r w:rsidR="00CC2A6A">
        <w:t xml:space="preserve"> and type</w:t>
      </w:r>
      <w:r w:rsidR="0091362F">
        <w:t>s.</w:t>
      </w:r>
      <w:r w:rsidR="0091362F" w:rsidRPr="0091362F">
        <w:t xml:space="preserve"> </w:t>
      </w:r>
    </w:p>
    <w:p w:rsidR="00922818" w:rsidRDefault="0091362F" w:rsidP="0016334C">
      <w:pPr>
        <w:pStyle w:val="StepList"/>
        <w:numPr>
          <w:ilvl w:val="1"/>
          <w:numId w:val="9"/>
        </w:numPr>
        <w:tabs>
          <w:tab w:val="clear" w:pos="1526"/>
        </w:tabs>
      </w:pPr>
      <w:r>
        <w:t xml:space="preserve">In the first field under </w:t>
      </w:r>
      <w:r w:rsidRPr="00283CF7">
        <w:rPr>
          <w:b/>
        </w:rPr>
        <w:t>Name</w:t>
      </w:r>
      <w:r>
        <w:rPr>
          <w:b/>
        </w:rPr>
        <w:t xml:space="preserve">, </w:t>
      </w:r>
      <w:r>
        <w:t xml:space="preserve">type </w:t>
      </w:r>
      <w:r w:rsidR="00C34425">
        <w:rPr>
          <w:rStyle w:val="Code-Font"/>
        </w:rPr>
        <w:t>id</w:t>
      </w:r>
      <w:r>
        <w:t xml:space="preserve">; press </w:t>
      </w:r>
      <w:r w:rsidR="00DD76E5">
        <w:rPr>
          <w:b/>
        </w:rPr>
        <w:t>Tab</w:t>
      </w:r>
      <w:r w:rsidR="00922818">
        <w:rPr>
          <w:b/>
        </w:rPr>
        <w:t>.</w:t>
      </w:r>
      <w:r w:rsidR="00922818" w:rsidRPr="00922818">
        <w:t xml:space="preserve"> </w:t>
      </w:r>
    </w:p>
    <w:p w:rsidR="0091362F" w:rsidRDefault="00922818" w:rsidP="0016334C">
      <w:pPr>
        <w:pStyle w:val="StepList"/>
        <w:numPr>
          <w:ilvl w:val="1"/>
          <w:numId w:val="9"/>
        </w:numPr>
        <w:tabs>
          <w:tab w:val="clear" w:pos="1526"/>
        </w:tabs>
      </w:pPr>
      <w:r>
        <w:t xml:space="preserve">Under </w:t>
      </w:r>
      <w:r w:rsidRPr="00283CF7">
        <w:rPr>
          <w:b/>
        </w:rPr>
        <w:t>Type</w:t>
      </w:r>
      <w:r>
        <w:t xml:space="preserve">, type </w:t>
      </w:r>
      <w:r w:rsidR="00C34425">
        <w:rPr>
          <w:rStyle w:val="Code-Font"/>
        </w:rPr>
        <w:t>rstring</w:t>
      </w:r>
      <w:r>
        <w:t xml:space="preserve">; press </w:t>
      </w:r>
      <w:r w:rsidRPr="00E14FA4">
        <w:rPr>
          <w:b/>
        </w:rPr>
        <w:t>Tab</w:t>
      </w:r>
      <w:r>
        <w:t xml:space="preserve"> to go to the next name field.</w:t>
      </w:r>
    </w:p>
    <w:p w:rsidR="00264E79" w:rsidRDefault="002214DA" w:rsidP="0016334C">
      <w:pPr>
        <w:pStyle w:val="StepList"/>
        <w:numPr>
          <w:ilvl w:val="1"/>
          <w:numId w:val="9"/>
        </w:numPr>
        <w:tabs>
          <w:tab w:val="clear" w:pos="1526"/>
        </w:tabs>
      </w:pPr>
      <w:r>
        <w:t xml:space="preserve">Continue typing (and using </w:t>
      </w:r>
      <w:r w:rsidRPr="00E14FA4">
        <w:rPr>
          <w:b/>
        </w:rPr>
        <w:t>Tab</w:t>
      </w:r>
      <w:r>
        <w:t xml:space="preserve"> to jump to the next field) to enter the output schema attribute names and types listed in </w:t>
      </w:r>
      <w:r>
        <w:fldChar w:fldCharType="begin"/>
      </w:r>
      <w:r>
        <w:instrText xml:space="preserve"> REF _Ref343024652 \h </w:instrText>
      </w:r>
      <w:r>
        <w:fldChar w:fldCharType="separate"/>
      </w:r>
      <w:r w:rsidR="00625674">
        <w:t xml:space="preserve">Table </w:t>
      </w:r>
      <w:r w:rsidR="00625674">
        <w:rPr>
          <w:noProof/>
        </w:rPr>
        <w:t>5</w:t>
      </w:r>
      <w:r>
        <w:fldChar w:fldCharType="end"/>
      </w:r>
      <w:r>
        <w:t xml:space="preserve"> on page </w:t>
      </w:r>
      <w:r w:rsidR="00BD0C9A">
        <w:fldChar w:fldCharType="begin"/>
      </w:r>
      <w:r w:rsidR="00BD0C9A">
        <w:instrText xml:space="preserve"> PAGEREF _Ref343024748 \h </w:instrText>
      </w:r>
      <w:r w:rsidR="00BD0C9A">
        <w:fldChar w:fldCharType="separate"/>
      </w:r>
      <w:r w:rsidR="00625674">
        <w:rPr>
          <w:noProof/>
        </w:rPr>
        <w:t>32</w:t>
      </w:r>
      <w:r w:rsidR="00BD0C9A">
        <w:fldChar w:fldCharType="end"/>
      </w:r>
      <w:r>
        <w:t>.</w:t>
      </w:r>
    </w:p>
    <w:p w:rsidR="00BD0C9A" w:rsidRDefault="00863D8F" w:rsidP="00BD0C9A">
      <w:pPr>
        <w:pStyle w:val="StepListContno"/>
        <w:numPr>
          <w:ilvl w:val="1"/>
          <w:numId w:val="4"/>
        </w:numPr>
      </w:pPr>
      <w:r>
        <w:rPr>
          <w:noProof/>
        </w:rPr>
        <w:drawing>
          <wp:inline distT="0" distB="0" distL="0" distR="0" wp14:anchorId="172F922E" wp14:editId="1707A244">
            <wp:extent cx="3872129" cy="13533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2129" cy="1353312"/>
                    </a:xfrm>
                    <a:prstGeom prst="rect">
                      <a:avLst/>
                    </a:prstGeom>
                  </pic:spPr>
                </pic:pic>
              </a:graphicData>
            </a:graphic>
          </wp:inline>
        </w:drawing>
      </w:r>
    </w:p>
    <w:p w:rsidR="00790B10" w:rsidRDefault="00790B10" w:rsidP="00790B10">
      <w:pPr>
        <w:pStyle w:val="StepList"/>
      </w:pPr>
      <w:r>
        <w:t xml:space="preserve">Tell the </w:t>
      </w:r>
      <w:r w:rsidRPr="0016334C">
        <w:rPr>
          <w:b/>
        </w:rPr>
        <w:t>Aggregate</w:t>
      </w:r>
      <w:r>
        <w:t xml:space="preserve"> operator what to do.</w:t>
      </w:r>
    </w:p>
    <w:p w:rsidR="00790B10" w:rsidRDefault="00790B10" w:rsidP="003B45BF">
      <w:pPr>
        <w:pStyle w:val="StepList"/>
        <w:numPr>
          <w:ilvl w:val="1"/>
          <w:numId w:val="16"/>
        </w:numPr>
      </w:pPr>
      <w:r>
        <w:t xml:space="preserve">Select the </w:t>
      </w:r>
      <w:r w:rsidR="0016334C" w:rsidRPr="00301731">
        <w:rPr>
          <w:b/>
        </w:rPr>
        <w:t>Averaged</w:t>
      </w:r>
      <w:r w:rsidRPr="00301731">
        <w:rPr>
          <w:b/>
        </w:rPr>
        <w:t xml:space="preserve"> </w:t>
      </w:r>
      <w:r w:rsidR="00300609">
        <w:t>operator; in the Properties view, g</w:t>
      </w:r>
      <w:r w:rsidR="00F97767">
        <w:t xml:space="preserve">o </w:t>
      </w:r>
      <w:r>
        <w:t xml:space="preserve">to the </w:t>
      </w:r>
      <w:r w:rsidRPr="00301731">
        <w:rPr>
          <w:b/>
        </w:rPr>
        <w:t>Window</w:t>
      </w:r>
      <w:r>
        <w:t xml:space="preserve"> tab. </w:t>
      </w:r>
      <w:r w:rsidR="00BF5E75">
        <w:t>A placeholder window specification is already filled in; you only need to edit it slightly.</w:t>
      </w:r>
    </w:p>
    <w:p w:rsidR="00911DFE" w:rsidRDefault="00BF5E75" w:rsidP="00911DFE">
      <w:pPr>
        <w:pStyle w:val="StepList"/>
        <w:numPr>
          <w:ilvl w:val="2"/>
          <w:numId w:val="9"/>
        </w:numPr>
      </w:pPr>
      <w:r>
        <w:t xml:space="preserve">Click </w:t>
      </w:r>
      <w:r w:rsidRPr="00BF5E75">
        <w:rPr>
          <w:b/>
        </w:rPr>
        <w:t>Edit…</w:t>
      </w:r>
      <w:r>
        <w:t xml:space="preserve">; </w:t>
      </w:r>
    </w:p>
    <w:p w:rsidR="00B81879" w:rsidRDefault="00BF5E75" w:rsidP="00B81879">
      <w:pPr>
        <w:pStyle w:val="StepList"/>
        <w:numPr>
          <w:ilvl w:val="2"/>
          <w:numId w:val="9"/>
        </w:numPr>
      </w:pPr>
      <w:r>
        <w:t xml:space="preserve">in the </w:t>
      </w:r>
      <w:r w:rsidRPr="00BF5E75">
        <w:rPr>
          <w:b/>
        </w:rPr>
        <w:t>Add</w:t>
      </w:r>
      <w:r>
        <w:t xml:space="preserve"> </w:t>
      </w:r>
      <w:r w:rsidRPr="00BF5E75">
        <w:rPr>
          <w:b/>
        </w:rPr>
        <w:t>Window Mode…</w:t>
      </w:r>
      <w:r>
        <w:t xml:space="preserve"> dialog,</w:t>
      </w:r>
      <w:r w:rsidR="00B81879">
        <w:t xml:space="preserve"> keep </w:t>
      </w:r>
      <w:r w:rsidR="00B81879" w:rsidRPr="00B81879">
        <w:rPr>
          <w:b/>
        </w:rPr>
        <w:t>Tumbling Window</w:t>
      </w:r>
      <w:r w:rsidR="00B81879">
        <w:t xml:space="preserve"> selected;</w:t>
      </w:r>
      <w:r>
        <w:t xml:space="preserve"> </w:t>
      </w:r>
    </w:p>
    <w:p w:rsidR="00B81879" w:rsidRDefault="00BF5E75" w:rsidP="00B81879">
      <w:pPr>
        <w:pStyle w:val="StepList"/>
        <w:numPr>
          <w:ilvl w:val="2"/>
          <w:numId w:val="9"/>
        </w:numPr>
      </w:pPr>
      <w:r>
        <w:t xml:space="preserve">set </w:t>
      </w:r>
      <w:r w:rsidRPr="00B81879">
        <w:rPr>
          <w:b/>
        </w:rPr>
        <w:t>Eviction policy</w:t>
      </w:r>
      <w:r>
        <w:t xml:space="preserve"> </w:t>
      </w:r>
      <w:r w:rsidRPr="00DF0798">
        <w:rPr>
          <w:b/>
        </w:rPr>
        <w:t>value</w:t>
      </w:r>
      <w:r>
        <w:t xml:space="preserve"> to </w:t>
      </w:r>
      <w:r w:rsidRPr="00BF5E75">
        <w:rPr>
          <w:rStyle w:val="Code-Font"/>
        </w:rPr>
        <w:t>5</w:t>
      </w:r>
      <w:r w:rsidR="00B81879">
        <w:t>;</w:t>
      </w:r>
    </w:p>
    <w:p w:rsidR="00B81879" w:rsidRDefault="00B81879" w:rsidP="00B81879">
      <w:pPr>
        <w:pStyle w:val="StepList"/>
        <w:numPr>
          <w:ilvl w:val="2"/>
          <w:numId w:val="9"/>
        </w:numPr>
      </w:pPr>
      <w:r>
        <w:t xml:space="preserve">check </w:t>
      </w:r>
      <w:r w:rsidRPr="00B81879">
        <w:rPr>
          <w:b/>
        </w:rPr>
        <w:t>Partitioned</w:t>
      </w:r>
      <w:r w:rsidRPr="00B81879">
        <w:t xml:space="preserve"> (leave </w:t>
      </w:r>
      <w:r w:rsidRPr="00B81879">
        <w:rPr>
          <w:b/>
        </w:rPr>
        <w:t>Eviction policy</w:t>
      </w:r>
      <w:r>
        <w:t xml:space="preserve"> blank); and</w:t>
      </w:r>
    </w:p>
    <w:p w:rsidR="00BF5E75" w:rsidRDefault="00B81879" w:rsidP="00B81879">
      <w:pPr>
        <w:pStyle w:val="StepList"/>
        <w:numPr>
          <w:ilvl w:val="2"/>
          <w:numId w:val="9"/>
        </w:numPr>
      </w:pPr>
      <w:r>
        <w:t xml:space="preserve">click </w:t>
      </w:r>
      <w:r w:rsidR="00BF5E75" w:rsidRPr="00BF5E75">
        <w:rPr>
          <w:b/>
        </w:rPr>
        <w:t>OK</w:t>
      </w:r>
      <w:r w:rsidR="00BF5E75">
        <w:t>.</w:t>
      </w:r>
    </w:p>
    <w:p w:rsidR="00A348A4" w:rsidRDefault="00686FE2" w:rsidP="00A348A4">
      <w:pPr>
        <w:pStyle w:val="StepListContno"/>
        <w:numPr>
          <w:ilvl w:val="1"/>
          <w:numId w:val="4"/>
        </w:numPr>
      </w:pPr>
      <w:r>
        <w:rPr>
          <w:noProof/>
        </w:rPr>
        <w:lastRenderedPageBreak/>
        <w:drawing>
          <wp:inline distT="0" distB="0" distL="0" distR="0" wp14:anchorId="1AE8BCFC" wp14:editId="6DA6BE73">
            <wp:extent cx="2359614" cy="2697480"/>
            <wp:effectExtent l="0" t="0" r="317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9614" cy="2697480"/>
                    </a:xfrm>
                    <a:prstGeom prst="rect">
                      <a:avLst/>
                    </a:prstGeom>
                  </pic:spPr>
                </pic:pic>
              </a:graphicData>
            </a:graphic>
          </wp:inline>
        </w:drawing>
      </w:r>
    </w:p>
    <w:p w:rsidR="006871E5" w:rsidRDefault="006871E5" w:rsidP="00790B10">
      <w:pPr>
        <w:pStyle w:val="StepList"/>
        <w:numPr>
          <w:ilvl w:val="1"/>
          <w:numId w:val="9"/>
        </w:numPr>
      </w:pPr>
      <w:r>
        <w:t xml:space="preserve">Configure the window as partitioned on </w:t>
      </w:r>
      <w:r w:rsidR="001202B9">
        <w:t>vehicle ID</w:t>
      </w:r>
      <w:r w:rsidR="00B7232D">
        <w:t xml:space="preserve"> (the </w:t>
      </w:r>
      <w:r w:rsidR="001202B9">
        <w:rPr>
          <w:rStyle w:val="Code-Font"/>
        </w:rPr>
        <w:t xml:space="preserve">id </w:t>
      </w:r>
      <w:r w:rsidR="00B7232D">
        <w:t>attribute)</w:t>
      </w:r>
      <w:r>
        <w:t>.</w:t>
      </w:r>
    </w:p>
    <w:p w:rsidR="006871E5" w:rsidRDefault="00B81879" w:rsidP="006871E5">
      <w:pPr>
        <w:pStyle w:val="StepList"/>
        <w:numPr>
          <w:ilvl w:val="2"/>
          <w:numId w:val="9"/>
        </w:numPr>
      </w:pPr>
      <w:r>
        <w:t xml:space="preserve">In the </w:t>
      </w:r>
      <w:r w:rsidRPr="00B81879">
        <w:rPr>
          <w:b/>
        </w:rPr>
        <w:t>Param</w:t>
      </w:r>
      <w:r>
        <w:t xml:space="preserve"> tab, click </w:t>
      </w:r>
      <w:r w:rsidRPr="00B81879">
        <w:rPr>
          <w:b/>
        </w:rPr>
        <w:t>Add…</w:t>
      </w:r>
    </w:p>
    <w:p w:rsidR="00BF5E75" w:rsidRDefault="006871E5" w:rsidP="006871E5">
      <w:pPr>
        <w:pStyle w:val="StepList"/>
        <w:numPr>
          <w:ilvl w:val="2"/>
          <w:numId w:val="9"/>
        </w:numPr>
      </w:pPr>
      <w:r w:rsidRPr="006871E5">
        <w:t xml:space="preserve">in the </w:t>
      </w:r>
      <w:r w:rsidRPr="006871E5">
        <w:rPr>
          <w:b/>
        </w:rPr>
        <w:t>Select parameters</w:t>
      </w:r>
      <w:r>
        <w:t xml:space="preserve"> dialog, check </w:t>
      </w:r>
      <w:proofErr w:type="spellStart"/>
      <w:r w:rsidRPr="006871E5">
        <w:rPr>
          <w:b/>
        </w:rPr>
        <w:t>partitionBy</w:t>
      </w:r>
      <w:proofErr w:type="spellEnd"/>
      <w:r>
        <w:t xml:space="preserve"> and click </w:t>
      </w:r>
      <w:r w:rsidRPr="006871E5">
        <w:rPr>
          <w:b/>
        </w:rPr>
        <w:t>OK</w:t>
      </w:r>
      <w:r>
        <w:t>.</w:t>
      </w:r>
    </w:p>
    <w:p w:rsidR="006871E5" w:rsidRDefault="006871E5" w:rsidP="006871E5">
      <w:pPr>
        <w:pStyle w:val="StepList"/>
        <w:numPr>
          <w:ilvl w:val="2"/>
          <w:numId w:val="9"/>
        </w:numPr>
      </w:pPr>
      <w:r>
        <w:t xml:space="preserve">In the </w:t>
      </w:r>
      <w:proofErr w:type="spellStart"/>
      <w:r w:rsidRPr="006871E5">
        <w:rPr>
          <w:b/>
        </w:rPr>
        <w:t>partitionBy</w:t>
      </w:r>
      <w:proofErr w:type="spellEnd"/>
      <w:r>
        <w:t xml:space="preserve"> value field, enter </w:t>
      </w:r>
      <w:r w:rsidR="00C34425">
        <w:rPr>
          <w:rStyle w:val="Code-Font"/>
        </w:rPr>
        <w:t>id</w:t>
      </w:r>
      <w:r>
        <w:t>.</w:t>
      </w:r>
    </w:p>
    <w:p w:rsidR="0080798A" w:rsidRDefault="00B7232D" w:rsidP="00B7232D">
      <w:pPr>
        <w:pStyle w:val="StepList"/>
        <w:numPr>
          <w:ilvl w:val="1"/>
          <w:numId w:val="9"/>
        </w:numPr>
      </w:pPr>
      <w:r>
        <w:t xml:space="preserve">Go to the </w:t>
      </w:r>
      <w:r w:rsidRPr="00B7232D">
        <w:rPr>
          <w:b/>
        </w:rPr>
        <w:t>Output</w:t>
      </w:r>
      <w:r>
        <w:t xml:space="preserve"> tab </w:t>
      </w:r>
      <w:r w:rsidR="00F722C5">
        <w:t xml:space="preserve">(you may have to scroll down the list of tabs, or make the Properties view taller) </w:t>
      </w:r>
      <w:r>
        <w:t>to specify the output assignment.</w:t>
      </w:r>
      <w:r w:rsidR="0010320B">
        <w:t xml:space="preserve"> Expand the twisty in front of </w:t>
      </w:r>
      <w:r w:rsidR="00686FE2">
        <w:rPr>
          <w:rStyle w:val="Code-Font"/>
        </w:rPr>
        <w:t>Averaged</w:t>
      </w:r>
      <w:r w:rsidR="0010320B">
        <w:t xml:space="preserve"> in the </w:t>
      </w:r>
      <w:r w:rsidR="0010320B" w:rsidRPr="006A372B">
        <w:rPr>
          <w:b/>
        </w:rPr>
        <w:t>Name</w:t>
      </w:r>
      <w:r w:rsidR="0010320B">
        <w:t xml:space="preserve"> column; you may have to</w:t>
      </w:r>
      <w:r w:rsidR="006A372B">
        <w:t xml:space="preserve"> widen the columns and</w:t>
      </w:r>
      <w:r w:rsidR="0010320B">
        <w:t xml:space="preserve"> enlarge the view horizontally to see the full Name and Value columns.</w:t>
      </w:r>
      <w:r>
        <w:t xml:space="preserve"> The attributes </w:t>
      </w:r>
      <w:r w:rsidR="00C34425">
        <w:rPr>
          <w:b/>
        </w:rPr>
        <w:t>id</w:t>
      </w:r>
      <w:r w:rsidR="00C34425">
        <w:t xml:space="preserve"> </w:t>
      </w:r>
      <w:r>
        <w:t xml:space="preserve">and </w:t>
      </w:r>
      <w:r w:rsidR="00C34425">
        <w:rPr>
          <w:b/>
        </w:rPr>
        <w:t xml:space="preserve">time </w:t>
      </w:r>
      <w:r>
        <w:t>will simply be copied from the most recent input tuple.</w:t>
      </w:r>
      <w:r w:rsidR="002E204A">
        <w:t xml:space="preserve"> </w:t>
      </w:r>
      <w:r w:rsidR="0080798A">
        <w:t xml:space="preserve">This is already reflected in the Value column; by default, </w:t>
      </w:r>
      <w:r w:rsidR="00143077">
        <w:t xml:space="preserve">output </w:t>
      </w:r>
      <w:r w:rsidR="0080798A">
        <w:t>at</w:t>
      </w:r>
      <w:r w:rsidR="00143077">
        <w:t>tribute</w:t>
      </w:r>
      <w:r w:rsidR="0080798A">
        <w:t xml:space="preserve"> </w:t>
      </w:r>
      <w:r w:rsidR="00143077">
        <w:t xml:space="preserve">values are assigned from attributes </w:t>
      </w:r>
      <w:r w:rsidR="0080798A">
        <w:t>of the same name</w:t>
      </w:r>
      <w:r w:rsidR="00143077">
        <w:t>,</w:t>
      </w:r>
      <w:r w:rsidR="0080798A">
        <w:t xml:space="preserve"> </w:t>
      </w:r>
      <w:r w:rsidR="00143077">
        <w:t xml:space="preserve">based on </w:t>
      </w:r>
      <w:r w:rsidR="0080798A">
        <w:t>the last input tuple.</w:t>
      </w:r>
    </w:p>
    <w:p w:rsidR="00B7232D" w:rsidRDefault="002E204A" w:rsidP="00C545CE">
      <w:pPr>
        <w:pStyle w:val="StepListContno"/>
        <w:numPr>
          <w:ilvl w:val="1"/>
          <w:numId w:val="4"/>
        </w:numPr>
      </w:pPr>
      <w:r>
        <w:t xml:space="preserve">Since the window is partitioned by </w:t>
      </w:r>
      <w:r w:rsidR="00C34425">
        <w:rPr>
          <w:b/>
        </w:rPr>
        <w:t>id</w:t>
      </w:r>
      <w:r>
        <w:t xml:space="preserve">, all tuples in a window </w:t>
      </w:r>
      <w:r w:rsidR="00143077">
        <w:t xml:space="preserve">partition </w:t>
      </w:r>
      <w:r>
        <w:t xml:space="preserve">will have the same value for </w:t>
      </w:r>
      <w:r w:rsidR="006A372B">
        <w:t>this attribute</w:t>
      </w:r>
      <w:r>
        <w:t xml:space="preserve">. This is not the case for </w:t>
      </w:r>
      <w:r w:rsidRPr="002E204A">
        <w:rPr>
          <w:b/>
        </w:rPr>
        <w:t>time</w:t>
      </w:r>
      <w:r>
        <w:t xml:space="preserve">, but in this </w:t>
      </w:r>
      <w:r w:rsidR="0080798A">
        <w:t xml:space="preserve">example </w:t>
      </w:r>
      <w:r w:rsidR="00143077">
        <w:t xml:space="preserve">it is reasonable to use </w:t>
      </w:r>
      <w:r>
        <w:t>the most recent value.</w:t>
      </w:r>
    </w:p>
    <w:p w:rsidR="002E204A" w:rsidRDefault="002E204A" w:rsidP="002E204A">
      <w:pPr>
        <w:pStyle w:val="StepList"/>
        <w:numPr>
          <w:ilvl w:val="2"/>
          <w:numId w:val="9"/>
        </w:numPr>
      </w:pPr>
      <w:r>
        <w:t xml:space="preserve">Click </w:t>
      </w:r>
      <w:r w:rsidRPr="002E204A">
        <w:rPr>
          <w:b/>
        </w:rPr>
        <w:t>Show Inputs</w:t>
      </w:r>
      <w:r>
        <w:t xml:space="preserve">; expand the </w:t>
      </w:r>
      <w:r w:rsidR="001202B9">
        <w:rPr>
          <w:b/>
        </w:rPr>
        <w:t>Filtered</w:t>
      </w:r>
      <w:r w:rsidR="001202B9">
        <w:t xml:space="preserve"> </w:t>
      </w:r>
      <w:r>
        <w:t>twisty</w:t>
      </w:r>
      <w:r w:rsidR="00F722C5">
        <w:t xml:space="preserve">, and again </w:t>
      </w:r>
      <w:r w:rsidR="00F722C5" w:rsidRPr="00F722C5">
        <w:rPr>
          <w:b/>
        </w:rPr>
        <w:t>LocationType</w:t>
      </w:r>
      <w:r>
        <w:t>.</w:t>
      </w:r>
      <w:r w:rsidR="0080798A">
        <w:t xml:space="preserve"> This shows the attributes you can use to create an output assignment expression.</w:t>
      </w:r>
    </w:p>
    <w:p w:rsidR="0080798A" w:rsidRDefault="0080798A" w:rsidP="002E204A">
      <w:pPr>
        <w:pStyle w:val="StepList"/>
        <w:numPr>
          <w:ilvl w:val="2"/>
          <w:numId w:val="9"/>
        </w:numPr>
      </w:pPr>
      <w:r>
        <w:t xml:space="preserve">Click in the value field for </w:t>
      </w:r>
      <w:proofErr w:type="spellStart"/>
      <w:r w:rsidR="00C34425">
        <w:rPr>
          <w:b/>
        </w:rPr>
        <w:t>avgSpeed</w:t>
      </w:r>
      <w:proofErr w:type="spellEnd"/>
      <w:r w:rsidR="00D773E9">
        <w:t xml:space="preserve">; type </w:t>
      </w:r>
      <w:r w:rsidR="00D773E9" w:rsidRPr="002E5C2A">
        <w:rPr>
          <w:b/>
        </w:rPr>
        <w:t>Ctrl+Space</w:t>
      </w:r>
      <w:r w:rsidR="00D773E9">
        <w:t xml:space="preserve"> for content assist. In the list of possible entries, </w:t>
      </w:r>
      <w:r w:rsidR="00A37CBF">
        <w:t xml:space="preserve">choose (double-click, or select and Enter) </w:t>
      </w:r>
      <w:r w:rsidR="00D773E9" w:rsidRPr="002E5C2A">
        <w:rPr>
          <w:b/>
        </w:rPr>
        <w:t>Average(T</w:t>
      </w:r>
      <w:proofErr w:type="gramStart"/>
      <w:r w:rsidR="00D773E9" w:rsidRPr="002E5C2A">
        <w:rPr>
          <w:b/>
        </w:rPr>
        <w:t>) :</w:t>
      </w:r>
      <w:proofErr w:type="gramEnd"/>
      <w:r w:rsidR="00D773E9" w:rsidRPr="002E5C2A">
        <w:rPr>
          <w:b/>
        </w:rPr>
        <w:t xml:space="preserve"> T</w:t>
      </w:r>
      <w:r w:rsidR="00D773E9">
        <w:t>.</w:t>
      </w:r>
      <w:r w:rsidR="007A30FE">
        <w:t xml:space="preserve"> (The syntax simply means that for any input type T, the output value will also be of type T.)</w:t>
      </w:r>
      <w:r w:rsidR="00F722C5">
        <w:t xml:space="preserve"> This insert</w:t>
      </w:r>
      <w:r w:rsidR="007D4518">
        <w:t>s</w:t>
      </w:r>
      <w:r w:rsidR="00F722C5">
        <w:t xml:space="preserve"> </w:t>
      </w:r>
      <w:r w:rsidR="00F722C5" w:rsidRPr="00F722C5">
        <w:rPr>
          <w:rStyle w:val="Code-Font"/>
        </w:rPr>
        <w:t>Average(T)</w:t>
      </w:r>
      <w:r w:rsidR="00F722C5">
        <w:t xml:space="preserve"> into the field.</w:t>
      </w:r>
    </w:p>
    <w:p w:rsidR="002E5C2A" w:rsidRDefault="002E5C2A" w:rsidP="002E204A">
      <w:pPr>
        <w:pStyle w:val="StepList"/>
        <w:numPr>
          <w:ilvl w:val="2"/>
          <w:numId w:val="9"/>
        </w:numPr>
      </w:pPr>
      <w:r>
        <w:t xml:space="preserve">Again click in the value field for </w:t>
      </w:r>
      <w:proofErr w:type="spellStart"/>
      <w:r w:rsidR="00C34425">
        <w:t>avgSpeed</w:t>
      </w:r>
      <w:proofErr w:type="spellEnd"/>
      <w:r>
        <w:t xml:space="preserve">; delete the </w:t>
      </w:r>
      <w:r w:rsidRPr="00A37CBF">
        <w:rPr>
          <w:rStyle w:val="Code-Font"/>
        </w:rPr>
        <w:t>T</w:t>
      </w:r>
      <w:r>
        <w:t xml:space="preserve"> inside the parenthese</w:t>
      </w:r>
      <w:r w:rsidR="00A37CBF">
        <w:t xml:space="preserve">s and keep the cursor there. Type </w:t>
      </w:r>
      <w:r w:rsidR="00A37CBF" w:rsidRPr="00A37CBF">
        <w:rPr>
          <w:b/>
        </w:rPr>
        <w:t>Ctrl+Space</w:t>
      </w:r>
      <w:r w:rsidR="00A37CBF">
        <w:t xml:space="preserve"> to bring up content assist, and this time choose </w:t>
      </w:r>
      <w:r w:rsidR="00C34425">
        <w:rPr>
          <w:b/>
        </w:rPr>
        <w:t>speed</w:t>
      </w:r>
      <w:r w:rsidR="006A6833">
        <w:rPr>
          <w:b/>
        </w:rPr>
        <w:t xml:space="preserve"> - float64</w:t>
      </w:r>
      <w:r w:rsidR="00F722C5">
        <w:t>.</w:t>
      </w:r>
    </w:p>
    <w:p w:rsidR="003C5673" w:rsidRDefault="00686FE2" w:rsidP="003C5673">
      <w:pPr>
        <w:pStyle w:val="StepListContno"/>
        <w:numPr>
          <w:ilvl w:val="1"/>
          <w:numId w:val="4"/>
        </w:numPr>
      </w:pPr>
      <w:r>
        <w:rPr>
          <w:noProof/>
        </w:rPr>
        <w:lastRenderedPageBreak/>
        <w:drawing>
          <wp:inline distT="0" distB="0" distL="0" distR="0" wp14:anchorId="30E536BE" wp14:editId="6471DF54">
            <wp:extent cx="4598585" cy="171907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8585" cy="1719072"/>
                    </a:xfrm>
                    <a:prstGeom prst="rect">
                      <a:avLst/>
                    </a:prstGeom>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736CE9" w:rsidTr="007176DE">
        <w:trPr>
          <w:cantSplit/>
        </w:trPr>
        <w:tc>
          <w:tcPr>
            <w:tcW w:w="1098" w:type="dxa"/>
            <w:shd w:val="clear" w:color="auto" w:fill="E0E0E0"/>
            <w:vAlign w:val="center"/>
          </w:tcPr>
          <w:p w:rsidR="00736CE9" w:rsidRDefault="00A15A5D" w:rsidP="007176DE">
            <w:pPr>
              <w:pStyle w:val="BodyText"/>
              <w:keepLines/>
            </w:pPr>
            <w:r w:rsidRPr="00B92FF1">
              <w:rPr>
                <w:noProof/>
                <w:lang w:eastAsia="en-US"/>
              </w:rPr>
              <w:drawing>
                <wp:inline distT="0" distB="0" distL="0" distR="0" wp14:anchorId="7F917E37" wp14:editId="0BA408FB">
                  <wp:extent cx="548640" cy="548640"/>
                  <wp:effectExtent l="0" t="0" r="0" b="0"/>
                  <wp:docPr id="172"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736CE9" w:rsidRDefault="00E54C53" w:rsidP="00E503E1">
            <w:pPr>
              <w:pStyle w:val="InformationBoxTitle"/>
            </w:pPr>
            <w:r>
              <w:t>Custom output functions</w:t>
            </w:r>
          </w:p>
          <w:p w:rsidR="007A30FE" w:rsidRDefault="00736CE9" w:rsidP="00301731">
            <w:pPr>
              <w:pStyle w:val="InformationBoxBody"/>
            </w:pPr>
            <w:r>
              <w:t>The functio</w:t>
            </w:r>
            <w:r w:rsidR="00BF3D9D">
              <w:t xml:space="preserve">ns shown in content assist are </w:t>
            </w:r>
            <w:r w:rsidRPr="00BF3D9D">
              <w:rPr>
                <w:i/>
              </w:rPr>
              <w:t>custom output functions</w:t>
            </w:r>
            <w:r>
              <w:t xml:space="preserve"> specific to the Aggregate operator. </w:t>
            </w:r>
            <w:r w:rsidR="00495884">
              <w:t xml:space="preserve">They are not general-purpose SPL functions. </w:t>
            </w:r>
            <w:r>
              <w:t xml:space="preserve">Every output assignment </w:t>
            </w:r>
            <w:r w:rsidR="00495884">
              <w:t xml:space="preserve">must contain a call to one of these. The automatic assignments for the non-numeric attributes </w:t>
            </w:r>
            <w:r w:rsidR="003144E9">
              <w:t xml:space="preserve">described above </w:t>
            </w:r>
            <w:r w:rsidR="00495884">
              <w:t xml:space="preserve">implicitly call the </w:t>
            </w:r>
            <w:r w:rsidR="00495884" w:rsidRPr="007176DE">
              <w:rPr>
                <w:b/>
              </w:rPr>
              <w:t>Last(</w:t>
            </w:r>
            <w:r w:rsidR="007A30FE" w:rsidRPr="007176DE">
              <w:rPr>
                <w:b/>
              </w:rPr>
              <w:t>T</w:t>
            </w:r>
            <w:r w:rsidR="00495884" w:rsidRPr="007176DE">
              <w:rPr>
                <w:b/>
              </w:rPr>
              <w:t>)</w:t>
            </w:r>
            <w:r w:rsidR="00495884">
              <w:t xml:space="preserve"> </w:t>
            </w:r>
            <w:r w:rsidR="00301731">
              <w:t>custom output</w:t>
            </w:r>
            <w:r w:rsidR="00495884">
              <w:t xml:space="preserve"> function</w:t>
            </w:r>
            <w:r w:rsidR="007A30FE">
              <w:t>.</w:t>
            </w:r>
          </w:p>
        </w:tc>
      </w:tr>
    </w:tbl>
    <w:p w:rsidR="00A37CBF" w:rsidRDefault="003144E9" w:rsidP="00E503E1">
      <w:pPr>
        <w:pStyle w:val="StepList"/>
      </w:pPr>
      <w:r>
        <w:t>Specify where the results go</w:t>
      </w:r>
      <w:r w:rsidR="00301731">
        <w:t xml:space="preserve">: select the newly added </w:t>
      </w:r>
      <w:r w:rsidR="00301731" w:rsidRPr="000D64F5">
        <w:rPr>
          <w:b/>
        </w:rPr>
        <w:t>FileSink</w:t>
      </w:r>
      <w:r w:rsidR="00301731" w:rsidRPr="00301731">
        <w:t xml:space="preserve"> </w:t>
      </w:r>
      <w:r w:rsidR="00301731">
        <w:t>operator (</w:t>
      </w:r>
      <w:proofErr w:type="spellStart"/>
      <w:r w:rsidR="00301731" w:rsidRPr="00301731">
        <w:rPr>
          <w:b/>
        </w:rPr>
        <w:t>AvgWriter</w:t>
      </w:r>
      <w:proofErr w:type="spellEnd"/>
      <w:r w:rsidR="00301731">
        <w:t>).</w:t>
      </w:r>
    </w:p>
    <w:p w:rsidR="009B4B86" w:rsidRDefault="00686FE2" w:rsidP="00E503E1">
      <w:pPr>
        <w:pStyle w:val="StepList"/>
        <w:numPr>
          <w:ilvl w:val="1"/>
          <w:numId w:val="9"/>
        </w:numPr>
      </w:pPr>
      <w:r>
        <w:t xml:space="preserve">In the </w:t>
      </w:r>
      <w:r w:rsidRPr="00686FE2">
        <w:rPr>
          <w:b/>
        </w:rPr>
        <w:t>Param</w:t>
      </w:r>
      <w:r>
        <w:t xml:space="preserve"> tab, </w:t>
      </w:r>
      <w:r w:rsidR="009B4B86">
        <w:t xml:space="preserve">set the </w:t>
      </w:r>
      <w:r w:rsidR="009B4B86" w:rsidRPr="00E07758">
        <w:rPr>
          <w:b/>
        </w:rPr>
        <w:t>file</w:t>
      </w:r>
      <w:r w:rsidR="009B4B86">
        <w:t xml:space="preserve"> parameter to </w:t>
      </w:r>
      <w:r w:rsidR="009B4B86" w:rsidRPr="00E07758">
        <w:rPr>
          <w:rStyle w:val="Code-Font"/>
        </w:rPr>
        <w:t>"</w:t>
      </w:r>
      <w:proofErr w:type="spellStart"/>
      <w:proofErr w:type="gramStart"/>
      <w:r w:rsidR="006A6833">
        <w:rPr>
          <w:rStyle w:val="Code-Font"/>
        </w:rPr>
        <w:t>average</w:t>
      </w:r>
      <w:r w:rsidR="009552FA">
        <w:rPr>
          <w:rStyle w:val="Code-Font"/>
        </w:rPr>
        <w:t>.speeds</w:t>
      </w:r>
      <w:proofErr w:type="spellEnd"/>
      <w:proofErr w:type="gramEnd"/>
      <w:r w:rsidR="009B4B86" w:rsidRPr="00E07758">
        <w:rPr>
          <w:rStyle w:val="Code-Font"/>
        </w:rPr>
        <w:t>"</w:t>
      </w:r>
      <w:r w:rsidR="009B4B86">
        <w:t xml:space="preserve"> (with the double quotes). </w:t>
      </w:r>
    </w:p>
    <w:p w:rsidR="009B4B86" w:rsidRDefault="009B4B86" w:rsidP="00E503E1">
      <w:pPr>
        <w:pStyle w:val="StepList"/>
        <w:numPr>
          <w:ilvl w:val="1"/>
          <w:numId w:val="9"/>
        </w:numPr>
      </w:pPr>
      <w:r>
        <w:t xml:space="preserve">Click </w:t>
      </w:r>
      <w:r w:rsidRPr="00E07758">
        <w:rPr>
          <w:b/>
        </w:rPr>
        <w:t>Add…</w:t>
      </w:r>
      <w:r>
        <w:t xml:space="preserve">; in the </w:t>
      </w:r>
      <w:r w:rsidRPr="00E07758">
        <w:rPr>
          <w:b/>
        </w:rPr>
        <w:t>Select parameters</w:t>
      </w:r>
      <w:r>
        <w:t xml:space="preserve"> dialog, check </w:t>
      </w:r>
      <w:r w:rsidRPr="00E07758">
        <w:rPr>
          <w:b/>
        </w:rPr>
        <w:t>format</w:t>
      </w:r>
      <w:r>
        <w:t xml:space="preserve"> and </w:t>
      </w:r>
      <w:r w:rsidRPr="00E07758">
        <w:rPr>
          <w:b/>
        </w:rPr>
        <w:t>quoteString</w:t>
      </w:r>
      <w:r w:rsidR="007D4518">
        <w:rPr>
          <w:b/>
        </w:rPr>
        <w:t>s</w:t>
      </w:r>
      <w:r>
        <w:t xml:space="preserve">; click </w:t>
      </w:r>
      <w:r w:rsidRPr="00E07758">
        <w:rPr>
          <w:b/>
        </w:rPr>
        <w:t>OK</w:t>
      </w:r>
      <w:r>
        <w:t xml:space="preserve">. </w:t>
      </w:r>
      <w:r w:rsidR="00E503E1">
        <w:t xml:space="preserve">Set </w:t>
      </w:r>
      <w:r w:rsidRPr="00E503E1">
        <w:rPr>
          <w:b/>
        </w:rPr>
        <w:t>format</w:t>
      </w:r>
      <w:r w:rsidR="00E503E1">
        <w:t xml:space="preserve"> to </w:t>
      </w:r>
      <w:r w:rsidRPr="00E07758">
        <w:rPr>
          <w:rStyle w:val="Code-Font"/>
        </w:rPr>
        <w:t>csv</w:t>
      </w:r>
      <w:r>
        <w:t xml:space="preserve"> </w:t>
      </w:r>
      <w:r w:rsidR="00E503E1">
        <w:t xml:space="preserve">and </w:t>
      </w:r>
      <w:r w:rsidRPr="00E07758">
        <w:rPr>
          <w:b/>
        </w:rPr>
        <w:t>quoteString</w:t>
      </w:r>
      <w:r w:rsidR="00450073">
        <w:rPr>
          <w:b/>
        </w:rPr>
        <w:t>s</w:t>
      </w:r>
      <w:r w:rsidR="00E503E1">
        <w:t xml:space="preserve"> to </w:t>
      </w:r>
      <w:r w:rsidRPr="00E07758">
        <w:rPr>
          <w:rStyle w:val="Code-Font"/>
        </w:rPr>
        <w:t>false</w:t>
      </w:r>
      <w:r>
        <w:t xml:space="preserve">. </w:t>
      </w:r>
    </w:p>
    <w:p w:rsidR="007F4FF4" w:rsidRDefault="00E503E1" w:rsidP="009B4B86">
      <w:pPr>
        <w:pStyle w:val="StepList"/>
        <w:numPr>
          <w:ilvl w:val="1"/>
          <w:numId w:val="9"/>
        </w:numPr>
      </w:pPr>
      <w:r>
        <w:t>Save.</w:t>
      </w:r>
      <w:r w:rsidR="007F4FF4">
        <w:t xml:space="preserve"> Close the </w:t>
      </w:r>
      <w:r w:rsidR="007F4FF4" w:rsidRPr="007F4FF4">
        <w:rPr>
          <w:b/>
        </w:rPr>
        <w:t>Properties</w:t>
      </w:r>
      <w:r w:rsidR="007F4FF4">
        <w:t xml:space="preserve"> view. Your application is ready to launch.</w:t>
      </w:r>
    </w:p>
    <w:p w:rsidR="009B4B86" w:rsidRDefault="00264E79" w:rsidP="007F4FF4">
      <w:pPr>
        <w:pStyle w:val="StepList"/>
      </w:pPr>
      <w:r>
        <w:t xml:space="preserve">Launch the application. Right-click </w:t>
      </w:r>
      <w:r w:rsidR="00D12F92">
        <w:rPr>
          <w:b/>
        </w:rPr>
        <w:t>MyMainComposite</w:t>
      </w:r>
      <w:r w:rsidR="00F54577" w:rsidRPr="00F54577">
        <w:t xml:space="preserve"> </w:t>
      </w:r>
      <w:r>
        <w:t xml:space="preserve">in the </w:t>
      </w:r>
      <w:r w:rsidRPr="00264E79">
        <w:rPr>
          <w:b/>
        </w:rPr>
        <w:t>Project Explorer</w:t>
      </w:r>
      <w:r>
        <w:t xml:space="preserve"> and choose </w:t>
      </w:r>
      <w:r w:rsidRPr="00264E79">
        <w:rPr>
          <w:b/>
        </w:rPr>
        <w:t>Launch</w:t>
      </w:r>
      <w:r w:rsidR="00CF42C4">
        <w:rPr>
          <w:b/>
        </w:rPr>
        <w:t>…</w:t>
      </w:r>
      <w:r>
        <w:t xml:space="preserve">. Click </w:t>
      </w:r>
      <w:r w:rsidRPr="007305F9">
        <w:rPr>
          <w:b/>
        </w:rPr>
        <w:t>Apply</w:t>
      </w:r>
      <w:r>
        <w:t xml:space="preserve"> (if necessary) and </w:t>
      </w:r>
      <w:r w:rsidRPr="007305F9">
        <w:rPr>
          <w:b/>
        </w:rPr>
        <w:t>Continue</w:t>
      </w:r>
      <w:r>
        <w:t xml:space="preserve"> in the </w:t>
      </w:r>
      <w:r w:rsidRPr="00264E79">
        <w:rPr>
          <w:b/>
        </w:rPr>
        <w:t>Edit Configuration</w:t>
      </w:r>
      <w:r>
        <w:t xml:space="preserve"> dialog.</w:t>
      </w:r>
    </w:p>
    <w:p w:rsidR="00E41550" w:rsidRDefault="00E41550" w:rsidP="00152A3F">
      <w:pPr>
        <w:pStyle w:val="Heading2"/>
      </w:pPr>
      <w:bookmarkStart w:id="42" w:name="_Toc372040472"/>
      <w:bookmarkStart w:id="43" w:name="_Toc448321246"/>
      <w:r>
        <w:t>The Streams Console</w:t>
      </w:r>
      <w:bookmarkEnd w:id="42"/>
      <w:bookmarkEnd w:id="43"/>
    </w:p>
    <w:p w:rsidR="00E41550" w:rsidRDefault="00E41550" w:rsidP="00E41550">
      <w:pPr>
        <w:pStyle w:val="BodyText"/>
      </w:pPr>
      <w:r>
        <w:t xml:space="preserve">The Streams Console is </w:t>
      </w:r>
      <w:r w:rsidR="00301731">
        <w:t xml:space="preserve">a </w:t>
      </w:r>
      <w:r>
        <w:t xml:space="preserve">general-purpose, web-based administration tool. Each Streams domain has its own console environment; the console interacts with one specific domain at a time, based on its </w:t>
      </w:r>
      <w:r w:rsidRPr="0045014B">
        <w:rPr>
          <w:i/>
        </w:rPr>
        <w:t>Streams Web Service</w:t>
      </w:r>
      <w:r>
        <w:t xml:space="preserve"> (SWS) URL. In addition to managing and monitoring instances, resources, jobs, logging and tracing, and many other</w:t>
      </w:r>
      <w:r w:rsidR="00C45E66">
        <w:t xml:space="preserve"> administrative</w:t>
      </w:r>
      <w:r>
        <w:t xml:space="preserve"> things, it serves as a simple data visualization tool. It is not intended to be</w:t>
      </w:r>
      <w:r w:rsidR="00301731">
        <w:t xml:space="preserve"> a production-quality dashboard</w:t>
      </w:r>
      <w:r>
        <w:t xml:space="preserve"> such as Cognos, but mainly a useful facility for monitoring applications and understanding data during development.</w:t>
      </w:r>
    </w:p>
    <w:p w:rsidR="00E41550" w:rsidRDefault="00E41550" w:rsidP="00E41550">
      <w:pPr>
        <w:pStyle w:val="BodyText"/>
      </w:pPr>
      <w:r>
        <w:t>There are several ways to launch the Console</w:t>
      </w:r>
      <w:r w:rsidR="003E46C4">
        <w:t>:</w:t>
      </w:r>
      <w:r w:rsidR="005A29AE">
        <w:t xml:space="preserve"> with a desktop launcher</w:t>
      </w:r>
      <w:r w:rsidR="00483F9F">
        <w:t>,</w:t>
      </w:r>
      <w:r>
        <w:t xml:space="preserve"> </w:t>
      </w:r>
      <w:r w:rsidR="00483F9F">
        <w:t xml:space="preserve">or by </w:t>
      </w:r>
      <w:r w:rsidR="0045014B">
        <w:t>look</w:t>
      </w:r>
      <w:r w:rsidR="00483F9F">
        <w:t>ing</w:t>
      </w:r>
      <w:r w:rsidR="0045014B">
        <w:t xml:space="preserve"> up the URL and</w:t>
      </w:r>
      <w:r>
        <w:t xml:space="preserve"> open</w:t>
      </w:r>
      <w:r w:rsidR="00483F9F">
        <w:t>ing</w:t>
      </w:r>
      <w:r>
        <w:t xml:space="preserve"> it directly in Firefox or any other browser</w:t>
      </w:r>
      <w:r w:rsidR="00483F9F">
        <w:t>—</w:t>
      </w:r>
      <w:r>
        <w:t>from any machine with https access to the Streams</w:t>
      </w:r>
      <w:r w:rsidR="00483F9F">
        <w:t xml:space="preserve"> environment</w:t>
      </w:r>
      <w:r>
        <w:t>. Normal user authentication and security apply.</w:t>
      </w:r>
      <w:r w:rsidR="002D6FF0">
        <w:t xml:space="preserve"> You’ll open it from within Studio.</w:t>
      </w:r>
    </w:p>
    <w:p w:rsidR="002D6FF0" w:rsidRDefault="00E41550" w:rsidP="003C5D56">
      <w:pPr>
        <w:pStyle w:val="StepList"/>
        <w:numPr>
          <w:ilvl w:val="0"/>
          <w:numId w:val="28"/>
        </w:numPr>
      </w:pPr>
      <w:bookmarkStart w:id="44" w:name="_Ref425284698"/>
      <w:r>
        <w:t xml:space="preserve">In the </w:t>
      </w:r>
      <w:r w:rsidRPr="002D6FF0">
        <w:rPr>
          <w:b/>
        </w:rPr>
        <w:t>Streams Explorer</w:t>
      </w:r>
      <w:r>
        <w:t xml:space="preserve">, </w:t>
      </w:r>
      <w:r w:rsidR="005A29AE">
        <w:t xml:space="preserve">expand </w:t>
      </w:r>
      <w:r w:rsidR="005A29AE" w:rsidRPr="002D6FF0">
        <w:rPr>
          <w:b/>
        </w:rPr>
        <w:t>Streams Domains</w:t>
      </w:r>
      <w:r>
        <w:t>.</w:t>
      </w:r>
      <w:r w:rsidR="005A29AE">
        <w:t xml:space="preserve"> Right-click on </w:t>
      </w:r>
      <w:r w:rsidR="005A29AE" w:rsidRPr="002D6FF0">
        <w:rPr>
          <w:b/>
        </w:rPr>
        <w:t>StreamsDomain</w:t>
      </w:r>
      <w:r w:rsidR="005A29AE">
        <w:t xml:space="preserve"> (the only domain listed) and choose </w:t>
      </w:r>
      <w:r w:rsidR="005A29AE" w:rsidRPr="002D6FF0">
        <w:rPr>
          <w:b/>
        </w:rPr>
        <w:t>Open Streams Console</w:t>
      </w:r>
      <w:r w:rsidR="005A29AE">
        <w:t>.</w:t>
      </w:r>
      <w:bookmarkEnd w:id="44"/>
      <w:r w:rsidR="00E35BF2">
        <w:t xml:space="preserve"> </w:t>
      </w:r>
    </w:p>
    <w:p w:rsidR="002D6FF0" w:rsidRDefault="002D6FF0" w:rsidP="003C5D56">
      <w:pPr>
        <w:pStyle w:val="StepList"/>
        <w:numPr>
          <w:ilvl w:val="1"/>
          <w:numId w:val="28"/>
        </w:numPr>
      </w:pPr>
      <w:r>
        <w:t xml:space="preserve">In the </w:t>
      </w:r>
      <w:r w:rsidRPr="002D6FF0">
        <w:rPr>
          <w:b/>
        </w:rPr>
        <w:t>Untrusted Connection</w:t>
      </w:r>
      <w:r>
        <w:t xml:space="preserve"> page, expand </w:t>
      </w:r>
      <w:r w:rsidRPr="002D6FF0">
        <w:rPr>
          <w:b/>
        </w:rPr>
        <w:t xml:space="preserve">I Understand the Risks </w:t>
      </w:r>
      <w:r>
        <w:t xml:space="preserve">and click </w:t>
      </w:r>
      <w:r w:rsidRPr="002D6FF0">
        <w:rPr>
          <w:b/>
        </w:rPr>
        <w:t>Add Exception…</w:t>
      </w:r>
      <w:r>
        <w:t>.</w:t>
      </w:r>
    </w:p>
    <w:p w:rsidR="002D6FF0" w:rsidRDefault="002D6FF0" w:rsidP="003C5D56">
      <w:pPr>
        <w:pStyle w:val="StepList"/>
        <w:numPr>
          <w:ilvl w:val="1"/>
          <w:numId w:val="28"/>
        </w:numPr>
      </w:pPr>
      <w:r>
        <w:lastRenderedPageBreak/>
        <w:t xml:space="preserve">In the </w:t>
      </w:r>
      <w:r w:rsidRPr="002D6FF0">
        <w:rPr>
          <w:b/>
        </w:rPr>
        <w:t>Add Security Exception</w:t>
      </w:r>
      <w:r>
        <w:t xml:space="preserve"> dialog, keep </w:t>
      </w:r>
      <w:r w:rsidRPr="002D6FF0">
        <w:rPr>
          <w:b/>
        </w:rPr>
        <w:t>Permanently store this exception</w:t>
      </w:r>
      <w:r>
        <w:t xml:space="preserve"> checked and click </w:t>
      </w:r>
      <w:r w:rsidRPr="002D6FF0">
        <w:rPr>
          <w:b/>
        </w:rPr>
        <w:t>Confirm Security Exception</w:t>
      </w:r>
      <w:r>
        <w:t>.</w:t>
      </w:r>
    </w:p>
    <w:p w:rsidR="005A29AE" w:rsidRDefault="008038F0" w:rsidP="003C5D56">
      <w:pPr>
        <w:pStyle w:val="StepList"/>
        <w:numPr>
          <w:ilvl w:val="1"/>
          <w:numId w:val="28"/>
        </w:numPr>
      </w:pPr>
      <w:r>
        <w:t xml:space="preserve">Log in with </w:t>
      </w:r>
      <w:r w:rsidR="005A29AE" w:rsidRPr="00E40F25">
        <w:rPr>
          <w:rStyle w:val="Code-Font"/>
        </w:rPr>
        <w:t>streamsadmin</w:t>
      </w:r>
      <w:r>
        <w:t xml:space="preserve"> / </w:t>
      </w:r>
      <w:r w:rsidR="005A29AE" w:rsidRPr="00E40F25">
        <w:rPr>
          <w:rStyle w:val="Code-Font"/>
        </w:rPr>
        <w:t>passw0rd</w:t>
      </w:r>
      <w:r w:rsidR="005A29AE">
        <w:t>.</w:t>
      </w:r>
    </w:p>
    <w:p w:rsidR="00E35BF2" w:rsidRDefault="0045014B" w:rsidP="00563DC9">
      <w:pPr>
        <w:pStyle w:val="BodyText"/>
      </w:pPr>
      <w:r>
        <w:t xml:space="preserve">The initial view </w:t>
      </w:r>
      <w:r w:rsidR="002D6FF0">
        <w:t xml:space="preserve">is the </w:t>
      </w:r>
      <w:r w:rsidR="002D6FF0" w:rsidRPr="005807B4">
        <w:rPr>
          <w:b/>
        </w:rPr>
        <w:t>Management Dashboard</w:t>
      </w:r>
      <w:r w:rsidR="002D6FF0">
        <w:t xml:space="preserve">, which </w:t>
      </w:r>
      <w:r>
        <w:t>monitors the domain</w:t>
      </w:r>
      <w:r w:rsidR="002D6FF0">
        <w:t xml:space="preserve"> from an administrator’s point of view</w:t>
      </w:r>
      <w:r>
        <w:t xml:space="preserve">. Each of the </w:t>
      </w:r>
      <w:r w:rsidR="007A050A">
        <w:t xml:space="preserve">views, called </w:t>
      </w:r>
      <w:r w:rsidR="007A050A" w:rsidRPr="007A050A">
        <w:rPr>
          <w:i/>
        </w:rPr>
        <w:t>cards</w:t>
      </w:r>
      <w:r w:rsidR="007A050A">
        <w:t xml:space="preserve">, </w:t>
      </w:r>
      <w:r>
        <w:t xml:space="preserve">shows a specific type of </w:t>
      </w:r>
      <w:r w:rsidR="008038F0">
        <w:t>object</w:t>
      </w:r>
      <w:r>
        <w:t xml:space="preserve"> (PEs,</w:t>
      </w:r>
      <w:r w:rsidR="00E35BF2">
        <w:t xml:space="preserve"> jobs, instances, and so on), with a graphical view that lets you see at a glance what is going on.</w:t>
      </w:r>
      <w:r w:rsidR="008038F0">
        <w:t xml:space="preserve"> At the top is a navigation bar with buttons that show a count of objects and their state (healthy/unhealthy or stopped/starting/running) and let you get quickly to a monitoring view for that object.</w:t>
      </w:r>
    </w:p>
    <w:p w:rsidR="00CC5F28" w:rsidRDefault="00CC5F28" w:rsidP="00563DC9">
      <w:pPr>
        <w:pStyle w:val="BodyText"/>
      </w:pPr>
      <w:r>
        <w:fldChar w:fldCharType="begin"/>
      </w:r>
      <w:r>
        <w:instrText xml:space="preserve"> REF _Ref425334195 \h </w:instrText>
      </w:r>
      <w:r w:rsidR="00563DC9">
        <w:instrText xml:space="preserve"> \* MERGEFORMAT </w:instrText>
      </w:r>
      <w:r>
        <w:fldChar w:fldCharType="separate"/>
      </w:r>
      <w:r w:rsidR="00625674">
        <w:t xml:space="preserve">Figure </w:t>
      </w:r>
      <w:r w:rsidR="00625674">
        <w:rPr>
          <w:noProof/>
        </w:rPr>
        <w:t>4</w:t>
      </w:r>
      <w:r>
        <w:fldChar w:fldCharType="end"/>
      </w:r>
      <w:r>
        <w:t xml:space="preserve"> </w:t>
      </w:r>
      <w:r>
        <w:fldChar w:fldCharType="begin"/>
      </w:r>
      <w:r>
        <w:instrText xml:space="preserve"> REF _Ref425334204 \p \h </w:instrText>
      </w:r>
      <w:r w:rsidR="00563DC9">
        <w:instrText xml:space="preserve"> \* MERGEFORMAT </w:instrText>
      </w:r>
      <w:r>
        <w:fldChar w:fldCharType="separate"/>
      </w:r>
      <w:r w:rsidR="00625674">
        <w:t>below</w:t>
      </w:r>
      <w:r>
        <w:fldChar w:fldCharType="end"/>
      </w:r>
      <w:r>
        <w:t xml:space="preserve"> shows a snapshot highlighting some of the graphically depicted information. For example, the </w:t>
      </w:r>
      <w:r w:rsidRPr="007A050A">
        <w:rPr>
          <w:b/>
        </w:rPr>
        <w:t>PEs</w:t>
      </w:r>
      <w:r>
        <w:t xml:space="preserve"> card shows quickly which PEs consume little memory and CPU (in the bottom left</w:t>
      </w:r>
      <w:r w:rsidR="003E46C4">
        <w:t xml:space="preserve">) and which consume </w:t>
      </w:r>
      <w:r>
        <w:t>a lot</w:t>
      </w:r>
      <w:r w:rsidR="003E46C4">
        <w:t xml:space="preserve"> (top and right)</w:t>
      </w:r>
      <w:r>
        <w:t>. This lets a developer identify quickly which operators to focus on during performance optimization</w:t>
      </w:r>
      <w:r w:rsidR="003E46C4">
        <w:t>,</w:t>
      </w:r>
      <w:r w:rsidR="007873A7">
        <w:t xml:space="preserve"> or pinpoint a memory leak</w:t>
      </w:r>
      <w:r>
        <w:t>.</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3E46C4" w:rsidTr="00312FEA">
        <w:trPr>
          <w:cantSplit/>
        </w:trPr>
        <w:tc>
          <w:tcPr>
            <w:tcW w:w="1098" w:type="dxa"/>
            <w:shd w:val="clear" w:color="auto" w:fill="E0E0E0"/>
            <w:vAlign w:val="center"/>
          </w:tcPr>
          <w:p w:rsidR="003E46C4" w:rsidRDefault="003E46C4" w:rsidP="00312FEA">
            <w:pPr>
              <w:pStyle w:val="BodyText"/>
              <w:keepLines/>
            </w:pPr>
            <w:r w:rsidRPr="00B92FF1">
              <w:rPr>
                <w:noProof/>
                <w:lang w:eastAsia="en-US"/>
              </w:rPr>
              <w:drawing>
                <wp:inline distT="0" distB="0" distL="0" distR="0" wp14:anchorId="2EF9488C" wp14:editId="2C60E1A7">
                  <wp:extent cx="548640" cy="548640"/>
                  <wp:effectExtent l="0" t="0" r="0" b="0"/>
                  <wp:docPr id="149"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3E46C4" w:rsidRDefault="003E46C4" w:rsidP="00312FEA">
            <w:pPr>
              <w:pStyle w:val="InformationBoxTitle"/>
            </w:pPr>
            <w:r>
              <w:t>Remember PEs?</w:t>
            </w:r>
          </w:p>
          <w:p w:rsidR="003E46C4" w:rsidRDefault="003E46C4" w:rsidP="00312FEA">
            <w:pPr>
              <w:pStyle w:val="InformationBoxBody"/>
            </w:pPr>
            <w:r>
              <w:t>As described in step</w:t>
            </w:r>
            <w:r w:rsidR="00483F9F">
              <w:t xml:space="preserve"> </w:t>
            </w:r>
            <w:r>
              <w:fldChar w:fldCharType="begin"/>
            </w:r>
            <w:r>
              <w:instrText xml:space="preserve"> REF _Ref425340908 \r \h </w:instrText>
            </w:r>
            <w:r>
              <w:fldChar w:fldCharType="separate"/>
            </w:r>
            <w:r w:rsidR="00625674">
              <w:t xml:space="preserve">__2. </w:t>
            </w:r>
            <w:r>
              <w:fldChar w:fldCharType="end"/>
            </w:r>
            <w:r>
              <w:t xml:space="preserve">on page </w:t>
            </w:r>
            <w:r>
              <w:fldChar w:fldCharType="begin"/>
            </w:r>
            <w:r>
              <w:instrText xml:space="preserve"> PAGEREF _Ref425340908 \h </w:instrText>
            </w:r>
            <w:r>
              <w:fldChar w:fldCharType="separate"/>
            </w:r>
            <w:r w:rsidR="00625674">
              <w:rPr>
                <w:noProof/>
              </w:rPr>
              <w:t>26</w:t>
            </w:r>
            <w:r>
              <w:fldChar w:fldCharType="end"/>
            </w:r>
            <w:r>
              <w:t>, a PE or Processing Element is essentially a runtime process, encapsulating one or more operators. Where the operator is the logical unit of operation, the PE is the unit of execution at runtime.</w:t>
            </w:r>
          </w:p>
        </w:tc>
      </w:tr>
    </w:tbl>
    <w:p w:rsidR="0045014B" w:rsidRDefault="003E46C4" w:rsidP="00D07A8A">
      <w:pPr>
        <w:pStyle w:val="BodyText"/>
      </w:pPr>
      <w:r>
        <w:rPr>
          <w:noProof/>
          <w:lang w:eastAsia="en-US"/>
        </w:rPr>
        <w:drawing>
          <wp:inline distT="0" distB="0" distL="0" distR="0" wp14:anchorId="1BBD7F63" wp14:editId="4FCCC9E3">
            <wp:extent cx="6400800" cy="449383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4493832"/>
                    </a:xfrm>
                    <a:prstGeom prst="rect">
                      <a:avLst/>
                    </a:prstGeom>
                  </pic:spPr>
                </pic:pic>
              </a:graphicData>
            </a:graphic>
          </wp:inline>
        </w:drawing>
      </w:r>
    </w:p>
    <w:p w:rsidR="00CC5F28" w:rsidRPr="00CC5F28" w:rsidRDefault="00E35BF2" w:rsidP="00483F9F">
      <w:pPr>
        <w:pStyle w:val="Caption"/>
        <w:keepNext w:val="0"/>
      </w:pPr>
      <w:bookmarkStart w:id="45" w:name="_Ref425334195"/>
      <w:bookmarkStart w:id="46" w:name="_Ref425334204"/>
      <w:bookmarkStart w:id="47" w:name="_Ref440559848"/>
      <w:r>
        <w:t xml:space="preserve">Figure </w:t>
      </w:r>
      <w:fldSimple w:instr=" SEQ Figure \* ARABIC ">
        <w:r w:rsidR="00625674">
          <w:rPr>
            <w:noProof/>
          </w:rPr>
          <w:t>4</w:t>
        </w:r>
      </w:fldSimple>
      <w:bookmarkEnd w:id="45"/>
      <w:r>
        <w:t xml:space="preserve">. Monitoring the domain in the </w:t>
      </w:r>
      <w:bookmarkEnd w:id="46"/>
      <w:r w:rsidR="005807B4">
        <w:t>Management Dashboard</w:t>
      </w:r>
      <w:bookmarkEnd w:id="47"/>
    </w:p>
    <w:p w:rsidR="00E35BF2" w:rsidRDefault="002F5458" w:rsidP="001C17C3">
      <w:pPr>
        <w:pStyle w:val="BodyText"/>
      </w:pPr>
      <w:r>
        <w:rPr>
          <w:noProof/>
          <w:lang w:eastAsia="en-US"/>
        </w:rPr>
        <w:lastRenderedPageBreak/>
        <w:drawing>
          <wp:anchor distT="0" distB="0" distL="114300" distR="114300" simplePos="0" relativeHeight="251663360" behindDoc="0" locked="0" layoutInCell="1" allowOverlap="1" wp14:anchorId="7E69E9E5" wp14:editId="403EEDA1">
            <wp:simplePos x="0" y="0"/>
            <wp:positionH relativeFrom="margin">
              <wp:posOffset>5137120</wp:posOffset>
            </wp:positionH>
            <wp:positionV relativeFrom="paragraph">
              <wp:posOffset>483235</wp:posOffset>
            </wp:positionV>
            <wp:extent cx="1033272" cy="192024"/>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33272" cy="192024"/>
                    </a:xfrm>
                    <a:prstGeom prst="rect">
                      <a:avLst/>
                    </a:prstGeom>
                  </pic:spPr>
                </pic:pic>
              </a:graphicData>
            </a:graphic>
            <wp14:sizeRelH relativeFrom="margin">
              <wp14:pctWidth>0</wp14:pctWidth>
            </wp14:sizeRelH>
            <wp14:sizeRelV relativeFrom="margin">
              <wp14:pctHeight>0</wp14:pctHeight>
            </wp14:sizeRelV>
          </wp:anchor>
        </w:drawing>
      </w:r>
      <w:r w:rsidR="00E35BF2">
        <w:t>With only a single job running in a single instance on a single resource, many of the graphics are not very interesting, but they are extremely useful when managing a real cluster with many running jobs.</w:t>
      </w:r>
      <w:r w:rsidR="00CC5F28">
        <w:t xml:space="preserve"> Hovering over the graphic in each card pops up a panel with detailed information and links for drilling down further. Also while hovering, controls appear in the top right of the card</w:t>
      </w:r>
      <w:r>
        <w:t>:</w:t>
      </w:r>
      <w:r w:rsidR="001C17C3">
        <w:br/>
      </w:r>
      <w:r w:rsidRPr="001C17C3">
        <w:rPr>
          <w:b/>
        </w:rPr>
        <w:t>Card Settings</w:t>
      </w:r>
      <w:r>
        <w:t xml:space="preserve"> (color schemes, filters, and other settings appropriate for the information shown), </w:t>
      </w:r>
      <w:r w:rsidRPr="001C17C3">
        <w:rPr>
          <w:b/>
        </w:rPr>
        <w:t>Refresh</w:t>
      </w:r>
      <w:r>
        <w:t xml:space="preserve">, </w:t>
      </w:r>
      <w:r w:rsidR="001C17C3" w:rsidRPr="001C17C3">
        <w:rPr>
          <w:b/>
        </w:rPr>
        <w:t>Card Flip Action</w:t>
      </w:r>
      <w:r w:rsidR="001C17C3">
        <w:t xml:space="preserve"> (to show the tabular data behind a graphic), </w:t>
      </w:r>
      <w:r w:rsidR="001C17C3" w:rsidRPr="001C17C3">
        <w:rPr>
          <w:b/>
        </w:rPr>
        <w:t>Stack</w:t>
      </w:r>
      <w:r w:rsidR="001C17C3">
        <w:t xml:space="preserve"> (</w:t>
      </w:r>
      <w:r w:rsidR="008038F0">
        <w:t>minimize</w:t>
      </w:r>
      <w:r w:rsidR="001C17C3">
        <w:t xml:space="preserve"> the card</w:t>
      </w:r>
      <w:r w:rsidR="008038F0">
        <w:t>)</w:t>
      </w:r>
      <w:r w:rsidR="001C17C3">
        <w:t xml:space="preserve">, and </w:t>
      </w:r>
      <w:r w:rsidR="001C17C3" w:rsidRPr="001C17C3">
        <w:rPr>
          <w:b/>
        </w:rPr>
        <w:t>Max</w:t>
      </w:r>
      <w:r w:rsidR="001C17C3">
        <w:t xml:space="preserve"> (maximize the card).</w:t>
      </w:r>
      <w:r w:rsidR="00CC5F28">
        <w:t xml:space="preserve"> </w:t>
      </w:r>
      <w:r>
        <w:t>Not all cards have all controls.</w:t>
      </w:r>
    </w:p>
    <w:p w:rsidR="00D93F64" w:rsidRDefault="00D93F64" w:rsidP="00D93F64">
      <w:pPr>
        <w:pStyle w:val="StepList"/>
      </w:pPr>
      <w:r>
        <w:t xml:space="preserve">Explore the dashboard: resize, rearrange, and maximize cards; flip a card (for example, </w:t>
      </w:r>
      <w:r w:rsidRPr="00D93F64">
        <w:rPr>
          <w:b/>
        </w:rPr>
        <w:t>PE Details</w:t>
      </w:r>
      <w:r>
        <w:t xml:space="preserve">) to see the information in tabular form. Hover over one of the categories </w:t>
      </w:r>
      <w:r w:rsidR="00D07A8A">
        <w:t>in the navigation bar</w:t>
      </w:r>
      <w:r>
        <w:t xml:space="preserve"> and in the popup click on Monitor [Instance</w:t>
      </w:r>
      <w:r w:rsidR="00D07A8A">
        <w:t xml:space="preserve"> </w:t>
      </w:r>
      <w:r>
        <w:t>|</w:t>
      </w:r>
      <w:r w:rsidR="00D07A8A">
        <w:t xml:space="preserve"> </w:t>
      </w:r>
      <w:r>
        <w:t>Job</w:t>
      </w:r>
      <w:r w:rsidR="00D07A8A">
        <w:t xml:space="preserve"> | …</w:t>
      </w:r>
      <w:r>
        <w:t>] to see a different set of cards.</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C61CB9" w:rsidTr="00312FEA">
        <w:trPr>
          <w:cantSplit/>
        </w:trPr>
        <w:tc>
          <w:tcPr>
            <w:tcW w:w="1098" w:type="dxa"/>
            <w:shd w:val="clear" w:color="auto" w:fill="E0E0E0"/>
            <w:vAlign w:val="center"/>
          </w:tcPr>
          <w:p w:rsidR="00C61CB9" w:rsidRDefault="00C61CB9" w:rsidP="00312FEA">
            <w:pPr>
              <w:pStyle w:val="BodyText"/>
              <w:keepLines/>
            </w:pPr>
            <w:r w:rsidRPr="00B92FF1">
              <w:rPr>
                <w:noProof/>
                <w:lang w:eastAsia="en-US"/>
              </w:rPr>
              <w:drawing>
                <wp:inline distT="0" distB="0" distL="0" distR="0" wp14:anchorId="492F01A5" wp14:editId="2B5EEDB6">
                  <wp:extent cx="548640" cy="548640"/>
                  <wp:effectExtent l="0" t="0" r="0" b="0"/>
                  <wp:docPr id="4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C61CB9" w:rsidRDefault="00C61CB9" w:rsidP="00312FEA">
            <w:pPr>
              <w:pStyle w:val="InformationBoxTitle"/>
            </w:pPr>
            <w:r>
              <w:t>Browser acting slow?</w:t>
            </w:r>
          </w:p>
          <w:p w:rsidR="00C61CB9" w:rsidRDefault="00C61CB9" w:rsidP="00312FEA">
            <w:pPr>
              <w:pStyle w:val="InformationBoxBody"/>
            </w:pPr>
            <w:r>
              <w:t xml:space="preserve">The Console uses fancy graphics, which </w:t>
            </w:r>
            <w:r w:rsidR="00483F9F">
              <w:t>likely</w:t>
            </w:r>
            <w:r>
              <w:t xml:space="preserve"> makes the browser the heaviest CPU consumer in your VMware environment</w:t>
            </w:r>
            <w:r w:rsidR="005E182B">
              <w:t xml:space="preserve"> (the “guest”)</w:t>
            </w:r>
            <w:r>
              <w:t xml:space="preserve">, crowding out the Streams runtime and application. If the Console responds slowly or occasionally freezes up, try using a browser in the </w:t>
            </w:r>
            <w:r w:rsidR="005E182B">
              <w:t xml:space="preserve">native </w:t>
            </w:r>
            <w:r>
              <w:t xml:space="preserve">environment </w:t>
            </w:r>
            <w:r w:rsidR="005E182B">
              <w:t xml:space="preserve">of your computer </w:t>
            </w:r>
            <w:r>
              <w:t>(the “host”). Depending on your configur</w:t>
            </w:r>
            <w:r w:rsidR="005E182B">
              <w:t>ation</w:t>
            </w:r>
            <w:r>
              <w:t xml:space="preserve">, this may let the browser run on different CPU cores, freeing up the cores used by </w:t>
            </w:r>
            <w:r w:rsidR="005E182B">
              <w:t>the guest</w:t>
            </w:r>
            <w:r>
              <w:t xml:space="preserve"> for Streams itself.</w:t>
            </w:r>
          </w:p>
          <w:p w:rsidR="00C61CB9" w:rsidRDefault="00C61CB9" w:rsidP="003E46C4">
            <w:pPr>
              <w:pStyle w:val="InformationBoxBody"/>
            </w:pPr>
            <w:r>
              <w:t xml:space="preserve">Copy the URL: </w:t>
            </w:r>
            <w:hyperlink r:id="rId76" w:history="1">
              <w:r w:rsidRPr="00C758CD">
                <w:rPr>
                  <w:rStyle w:val="Hyperlink"/>
                  <w:sz w:val="20"/>
                </w:rPr>
                <w:t>https://</w:t>
              </w:r>
              <w:r w:rsidRPr="003E46C4">
                <w:rPr>
                  <w:rStyle w:val="Hyperlink"/>
                  <w:i/>
                  <w:sz w:val="20"/>
                </w:rPr>
                <w:t>streamsqse.localdomain</w:t>
              </w:r>
              <w:r w:rsidRPr="00C758CD">
                <w:rPr>
                  <w:rStyle w:val="Hyperlink"/>
                  <w:sz w:val="20"/>
                </w:rPr>
                <w:t>:8443/streams/domain/console</w:t>
              </w:r>
            </w:hyperlink>
            <w:r>
              <w:t xml:space="preserve"> from the address bar of the guest browser. Paste it into the address bar</w:t>
            </w:r>
            <w:r w:rsidR="00DA7ACC">
              <w:t xml:space="preserve"> of the host browser, and replace the hostname </w:t>
            </w:r>
            <w:proofErr w:type="spellStart"/>
            <w:proofErr w:type="gramStart"/>
            <w:r w:rsidR="00DA7ACC" w:rsidRPr="00DA7ACC">
              <w:rPr>
                <w:rStyle w:val="Code-Font"/>
              </w:rPr>
              <w:t>streamsqse.localdomain</w:t>
            </w:r>
            <w:proofErr w:type="spellEnd"/>
            <w:proofErr w:type="gramEnd"/>
            <w:r w:rsidR="00DA7ACC">
              <w:t xml:space="preserve"> with the IP address</w:t>
            </w:r>
            <w:r w:rsidR="005B76F2">
              <w:t xml:space="preserve">, which you </w:t>
            </w:r>
            <w:r w:rsidR="00DA7ACC">
              <w:t>get</w:t>
            </w:r>
            <w:r w:rsidR="005E182B">
              <w:t xml:space="preserve"> from the hover </w:t>
            </w:r>
            <w:r w:rsidR="003E46C4">
              <w:t>popup</w:t>
            </w:r>
            <w:r w:rsidR="005E182B">
              <w:t xml:space="preserve"> of the </w:t>
            </w:r>
            <w:r w:rsidR="00DA7ACC">
              <w:t>Resources card</w:t>
            </w:r>
            <w:r w:rsidR="005B76F2">
              <w:t xml:space="preserve"> (see </w:t>
            </w:r>
            <w:r w:rsidR="005E182B">
              <w:fldChar w:fldCharType="begin"/>
            </w:r>
            <w:r w:rsidR="005E182B">
              <w:instrText xml:space="preserve"> REF _Ref425334195 \h </w:instrText>
            </w:r>
            <w:r w:rsidR="005E182B">
              <w:fldChar w:fldCharType="separate"/>
            </w:r>
            <w:r w:rsidR="00625674">
              <w:t xml:space="preserve">Figure </w:t>
            </w:r>
            <w:r w:rsidR="00625674">
              <w:rPr>
                <w:noProof/>
              </w:rPr>
              <w:t>4</w:t>
            </w:r>
            <w:r w:rsidR="005E182B">
              <w:fldChar w:fldCharType="end"/>
            </w:r>
            <w:r w:rsidR="005E182B">
              <w:t xml:space="preserve"> on page </w:t>
            </w:r>
            <w:r w:rsidR="005E182B">
              <w:fldChar w:fldCharType="begin"/>
            </w:r>
            <w:r w:rsidR="005E182B">
              <w:instrText xml:space="preserve"> PAGEREF _Ref440559848 \h </w:instrText>
            </w:r>
            <w:r w:rsidR="005E182B">
              <w:fldChar w:fldCharType="separate"/>
            </w:r>
            <w:r w:rsidR="00625674">
              <w:rPr>
                <w:noProof/>
              </w:rPr>
              <w:t>36</w:t>
            </w:r>
            <w:r w:rsidR="005E182B">
              <w:fldChar w:fldCharType="end"/>
            </w:r>
            <w:r w:rsidR="005E182B">
              <w:t>).</w:t>
            </w:r>
            <w:r w:rsidR="003E46C4">
              <w:t xml:space="preserve"> Close the guest browser when you connect successfully.</w:t>
            </w:r>
          </w:p>
        </w:tc>
      </w:tr>
    </w:tbl>
    <w:p w:rsidR="005A7C8F" w:rsidRDefault="00A01EB5" w:rsidP="00152A3F">
      <w:pPr>
        <w:pStyle w:val="Heading2"/>
      </w:pPr>
      <w:bookmarkStart w:id="48" w:name="_Toc448321247"/>
      <w:r>
        <w:t>The application dashboard</w:t>
      </w:r>
      <w:bookmarkEnd w:id="48"/>
    </w:p>
    <w:p w:rsidR="00D07A8A" w:rsidRDefault="00CC5F28" w:rsidP="00E35BF2">
      <w:pPr>
        <w:pStyle w:val="BodyText"/>
      </w:pPr>
      <w:r>
        <w:t xml:space="preserve">Let’s look closer at your running application. </w:t>
      </w:r>
      <w:r w:rsidR="00D07A8A">
        <w:t xml:space="preserve">As a developer, you would be interested in the Application Dashboard; you can even set up your own dashboard by saving a set of cards in your preferred arrangement, with </w:t>
      </w:r>
      <w:r w:rsidR="00483F9F">
        <w:t>a query</w:t>
      </w:r>
      <w:r w:rsidR="00D07A8A">
        <w:t xml:space="preserve"> to focus on just the jobs that are of interest to you.</w:t>
      </w:r>
    </w:p>
    <w:p w:rsidR="00D07A8A" w:rsidRDefault="00D07A8A" w:rsidP="003C5D56">
      <w:pPr>
        <w:pStyle w:val="StepList"/>
        <w:numPr>
          <w:ilvl w:val="0"/>
          <w:numId w:val="33"/>
        </w:numPr>
      </w:pPr>
      <w:r>
        <w:t xml:space="preserve">In the title bar, choose </w:t>
      </w:r>
      <w:r w:rsidRPr="00D07A8A">
        <w:rPr>
          <w:b/>
        </w:rPr>
        <w:t>Management Dashboard &gt; Open Dashboard &gt; Application Dashboard</w:t>
      </w:r>
      <w:r>
        <w:t>.</w:t>
      </w:r>
    </w:p>
    <w:p w:rsidR="00582071" w:rsidRDefault="007A050A" w:rsidP="00B1174C">
      <w:pPr>
        <w:pStyle w:val="BodyText"/>
      </w:pPr>
      <w:r>
        <w:t xml:space="preserve">See </w:t>
      </w:r>
      <w:r>
        <w:fldChar w:fldCharType="begin"/>
      </w:r>
      <w:r>
        <w:instrText xml:space="preserve"> REF _Ref440575535 \h </w:instrText>
      </w:r>
      <w:r>
        <w:fldChar w:fldCharType="separate"/>
      </w:r>
      <w:r w:rsidR="00625674">
        <w:t xml:space="preserve">Figure </w:t>
      </w:r>
      <w:r w:rsidR="00625674">
        <w:rPr>
          <w:noProof/>
        </w:rPr>
        <w:t>5</w:t>
      </w:r>
      <w:r>
        <w:fldChar w:fldCharType="end"/>
      </w:r>
      <w:r>
        <w:t xml:space="preserve"> on page </w:t>
      </w:r>
      <w:r>
        <w:fldChar w:fldCharType="begin"/>
      </w:r>
      <w:r>
        <w:instrText xml:space="preserve"> PAGEREF _Ref440575549 \h </w:instrText>
      </w:r>
      <w:r>
        <w:fldChar w:fldCharType="separate"/>
      </w:r>
      <w:r w:rsidR="00625674">
        <w:rPr>
          <w:noProof/>
        </w:rPr>
        <w:t>38</w:t>
      </w:r>
      <w:r>
        <w:fldChar w:fldCharType="end"/>
      </w:r>
      <w:r>
        <w:t xml:space="preserve">. </w:t>
      </w:r>
      <w:r w:rsidR="00582071">
        <w:t xml:space="preserve">Some of the cards are </w:t>
      </w:r>
      <w:r w:rsidR="00A01EB5">
        <w:t xml:space="preserve">equivalent to similar ones </w:t>
      </w:r>
      <w:r w:rsidR="00582071">
        <w:t xml:space="preserve">in the Management Dashboard: </w:t>
      </w:r>
      <w:r w:rsidR="00582071" w:rsidRPr="00582071">
        <w:rPr>
          <w:b/>
        </w:rPr>
        <w:t>PE Metrics Scatter Chart</w:t>
      </w:r>
      <w:r w:rsidR="00582071">
        <w:t xml:space="preserve"> </w:t>
      </w:r>
      <w:r w:rsidR="00A01EB5">
        <w:t xml:space="preserve">shows </w:t>
      </w:r>
      <w:r w:rsidR="00582071">
        <w:t xml:space="preserve">the same </w:t>
      </w:r>
      <w:r w:rsidR="00A01EB5">
        <w:t xml:space="preserve">information </w:t>
      </w:r>
      <w:r w:rsidR="00582071">
        <w:t xml:space="preserve">as </w:t>
      </w:r>
      <w:r w:rsidR="00582071" w:rsidRPr="00A01EB5">
        <w:rPr>
          <w:b/>
        </w:rPr>
        <w:t>PEs</w:t>
      </w:r>
      <w:r w:rsidR="00A01EB5">
        <w:t xml:space="preserve"> (but with the axes swapped)</w:t>
      </w:r>
      <w:r w:rsidR="00582071">
        <w:t xml:space="preserve">; </w:t>
      </w:r>
      <w:r w:rsidR="00582071" w:rsidRPr="00582071">
        <w:rPr>
          <w:b/>
        </w:rPr>
        <w:t>Resource Load Chart</w:t>
      </w:r>
      <w:r w:rsidR="00582071">
        <w:t xml:space="preserve"> is the same as </w:t>
      </w:r>
      <w:r w:rsidR="00582071" w:rsidRPr="00A01EB5">
        <w:rPr>
          <w:b/>
        </w:rPr>
        <w:t>Resources</w:t>
      </w:r>
      <w:r w:rsidR="00582071">
        <w:t xml:space="preserve">. In addition there is a </w:t>
      </w:r>
      <w:r w:rsidR="00582071" w:rsidRPr="00582071">
        <w:rPr>
          <w:b/>
        </w:rPr>
        <w:t>Summary</w:t>
      </w:r>
      <w:r w:rsidR="00582071">
        <w:t xml:space="preserve"> card that shows at a glance the health or exception status of jobs, operators, streams, </w:t>
      </w:r>
      <w:r w:rsidR="00312FEA">
        <w:t xml:space="preserve">and </w:t>
      </w:r>
      <w:r w:rsidR="00582071">
        <w:t xml:space="preserve">congestion </w:t>
      </w:r>
      <w:r w:rsidR="00312FEA">
        <w:t>(</w:t>
      </w:r>
      <w:r w:rsidR="00582071">
        <w:t>and consistent regions</w:t>
      </w:r>
      <w:r w:rsidR="00312FEA">
        <w:t>, which this lab does not explore)</w:t>
      </w:r>
      <w:r w:rsidR="00582071">
        <w:t xml:space="preserve">; a </w:t>
      </w:r>
      <w:r w:rsidR="00582071" w:rsidRPr="00582071">
        <w:rPr>
          <w:b/>
        </w:rPr>
        <w:t>Streams Tree</w:t>
      </w:r>
      <w:r w:rsidR="00582071">
        <w:t xml:space="preserve"> that is a lot like the Streams Explorer in Studio; a </w:t>
      </w:r>
      <w:r w:rsidR="00582071" w:rsidRPr="00582071">
        <w:rPr>
          <w:b/>
        </w:rPr>
        <w:t>Streams Graph</w:t>
      </w:r>
      <w:r w:rsidR="00582071">
        <w:t xml:space="preserve">, similar to the Instance Graph in Studio (if you have more than one job running, you’ll have to expand twisties to see their graphs); and a </w:t>
      </w:r>
      <w:r w:rsidR="00582071" w:rsidRPr="00582071">
        <w:rPr>
          <w:b/>
        </w:rPr>
        <w:t>Flow Rate Chart</w:t>
      </w:r>
      <w:r w:rsidR="00582071">
        <w:t xml:space="preserve"> showing the tuple submission rates of all source operators from all jobs.</w:t>
      </w:r>
    </w:p>
    <w:p w:rsidR="005F3993" w:rsidRDefault="005F3993" w:rsidP="00B1174C">
      <w:pPr>
        <w:pStyle w:val="BodyText"/>
      </w:pPr>
      <w:r>
        <w:t xml:space="preserve">The </w:t>
      </w:r>
      <w:r w:rsidRPr="005F3993">
        <w:rPr>
          <w:b/>
        </w:rPr>
        <w:t>Flow Rate Chart</w:t>
      </w:r>
      <w:r>
        <w:t xml:space="preserve"> is interesting. It shows that the tuple rate is </w:t>
      </w:r>
      <w:proofErr w:type="spellStart"/>
      <w:r>
        <w:t>bursty</w:t>
      </w:r>
      <w:proofErr w:type="spellEnd"/>
      <w:r>
        <w:t>: the source operator (FileSource, in this case) reads the file as fast as it can, until it runs out of data; this fills up the input port buffer of the Throttle, which calmly draws down that buffer at 40 tuples per second. At just about the right time, when the Throttle is almost out of data, the same file is reported to the FileSource, which reads it again in one sharp burst. The chart shows the flow rate at zero most of the time, with peaks up to just over 600 tuples per second spaced 45 seconds apart. Note that the chart shows a moving average over three seconds; in reality, the FileSource</w:t>
      </w:r>
      <w:r w:rsidR="007A050A">
        <w:t xml:space="preserve"> reads the entire file (1902</w:t>
      </w:r>
      <w:r>
        <w:t xml:space="preserve"> tuples) in less than a second.</w:t>
      </w:r>
    </w:p>
    <w:p w:rsidR="007A050A" w:rsidRDefault="005F3993" w:rsidP="007A050A">
      <w:pPr>
        <w:pStyle w:val="BodyText"/>
        <w:keepNext/>
      </w:pPr>
      <w:r>
        <w:rPr>
          <w:noProof/>
          <w:lang w:eastAsia="en-US"/>
        </w:rPr>
        <w:lastRenderedPageBreak/>
        <w:drawing>
          <wp:inline distT="0" distB="0" distL="0" distR="0" wp14:anchorId="73D21FA1" wp14:editId="5F144C63">
            <wp:extent cx="6400800" cy="2773430"/>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2773430"/>
                    </a:xfrm>
                    <a:prstGeom prst="rect">
                      <a:avLst/>
                    </a:prstGeom>
                  </pic:spPr>
                </pic:pic>
              </a:graphicData>
            </a:graphic>
          </wp:inline>
        </w:drawing>
      </w:r>
    </w:p>
    <w:p w:rsidR="007A050A" w:rsidRDefault="007A050A" w:rsidP="007A050A">
      <w:pPr>
        <w:pStyle w:val="Caption"/>
      </w:pPr>
      <w:bookmarkStart w:id="49" w:name="_Ref440575535"/>
      <w:bookmarkStart w:id="50" w:name="_Ref440575549"/>
      <w:r>
        <w:t xml:space="preserve">Figure </w:t>
      </w:r>
      <w:fldSimple w:instr=" SEQ Figure \* ARABIC ">
        <w:r w:rsidR="00625674">
          <w:rPr>
            <w:noProof/>
          </w:rPr>
          <w:t>5</w:t>
        </w:r>
      </w:fldSimple>
      <w:bookmarkEnd w:id="49"/>
      <w:r>
        <w:t xml:space="preserve"> Monitoring jobs in </w:t>
      </w:r>
      <w:proofErr w:type="gramStart"/>
      <w:r>
        <w:t xml:space="preserve">the </w:t>
      </w:r>
      <w:r>
        <w:rPr>
          <w:noProof/>
        </w:rPr>
        <w:t xml:space="preserve"> Application</w:t>
      </w:r>
      <w:proofErr w:type="gramEnd"/>
      <w:r>
        <w:rPr>
          <w:noProof/>
        </w:rPr>
        <w:t xml:space="preserve"> Dashboard</w:t>
      </w:r>
      <w:bookmarkEnd w:id="50"/>
    </w:p>
    <w:p w:rsidR="00540F0C" w:rsidRDefault="00540F0C" w:rsidP="00152A3F">
      <w:pPr>
        <w:pStyle w:val="Heading2"/>
      </w:pPr>
      <w:bookmarkStart w:id="51" w:name="_Ref440703684"/>
      <w:bookmarkStart w:id="52" w:name="_Toc448321248"/>
      <w:r>
        <w:t>Optional: watching back-pressure develop</w:t>
      </w:r>
      <w:bookmarkEnd w:id="51"/>
      <w:bookmarkEnd w:id="52"/>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540F0C" w:rsidTr="00312FEA">
        <w:trPr>
          <w:cantSplit/>
        </w:trPr>
        <w:tc>
          <w:tcPr>
            <w:tcW w:w="1098" w:type="dxa"/>
            <w:shd w:val="clear" w:color="auto" w:fill="E0E0E0"/>
            <w:vAlign w:val="center"/>
          </w:tcPr>
          <w:p w:rsidR="00540F0C" w:rsidRDefault="00F74159" w:rsidP="00312FEA">
            <w:pPr>
              <w:pStyle w:val="BodyText"/>
              <w:keepLines/>
            </w:pPr>
            <w:r w:rsidRPr="001E3096">
              <w:rPr>
                <w:noProof/>
                <w:lang w:eastAsia="en-US"/>
              </w:rPr>
              <w:drawing>
                <wp:inline distT="0" distB="0" distL="0" distR="0" wp14:anchorId="28C35732" wp14:editId="68F4DBD9">
                  <wp:extent cx="548640" cy="548640"/>
                  <wp:effectExtent l="0" t="0" r="0" b="0"/>
                  <wp:docPr id="162" name="Picture 162"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540F0C" w:rsidRDefault="00540F0C" w:rsidP="00312FEA">
            <w:pPr>
              <w:pStyle w:val="InformationBoxTitle"/>
            </w:pPr>
            <w:r>
              <w:t>This section is optional</w:t>
            </w:r>
          </w:p>
          <w:p w:rsidR="00540F0C" w:rsidRDefault="00540F0C" w:rsidP="00C808DE">
            <w:pPr>
              <w:pStyle w:val="InformationBoxBody"/>
            </w:pPr>
            <w:r>
              <w:t xml:space="preserve">It requires letting the job run for </w:t>
            </w:r>
            <w:r w:rsidR="00C808DE">
              <w:t xml:space="preserve">over </w:t>
            </w:r>
            <w:r>
              <w:t xml:space="preserve">a half hour and then observing the Console. In </w:t>
            </w:r>
            <w:r w:rsidR="004B2CA9">
              <w:t>instructor-led settings, there is no time for this, but if you’re doing this lab on your own, you can choose to take a break, or come back to this section after completing the rest.</w:t>
            </w:r>
          </w:p>
        </w:tc>
      </w:tr>
    </w:tbl>
    <w:p w:rsidR="004B2CA9" w:rsidRDefault="004B2CA9" w:rsidP="003C5D56">
      <w:pPr>
        <w:pStyle w:val="StepList"/>
        <w:numPr>
          <w:ilvl w:val="0"/>
          <w:numId w:val="34"/>
        </w:numPr>
      </w:pPr>
      <w:r>
        <w:t xml:space="preserve">Let the job or jobs run for at least </w:t>
      </w:r>
      <w:r w:rsidR="00C808DE">
        <w:t xml:space="preserve">40 </w:t>
      </w:r>
      <w:r>
        <w:t>minutes.</w:t>
      </w:r>
    </w:p>
    <w:p w:rsidR="00480EE9" w:rsidRDefault="008F68D0" w:rsidP="004B2CA9">
      <w:pPr>
        <w:pStyle w:val="StepListContno"/>
      </w:pPr>
      <w:r>
        <w:t xml:space="preserve">Because the file is read every 45 seconds </w:t>
      </w:r>
      <w:r w:rsidR="00480EE9">
        <w:t>and the throttled drawdown</w:t>
      </w:r>
      <w:r>
        <w:t xml:space="preserve"> takes a little longer than that</w:t>
      </w:r>
      <w:r w:rsidR="004B2CA9">
        <w:t xml:space="preserve"> (47.55 s)</w:t>
      </w:r>
      <w:r w:rsidR="00480EE9">
        <w:t xml:space="preserve">, the Throttle’s input buffer </w:t>
      </w:r>
      <w:r>
        <w:t xml:space="preserve">eventually </w:t>
      </w:r>
      <w:r w:rsidR="00480EE9">
        <w:t>fill</w:t>
      </w:r>
      <w:r>
        <w:t>s</w:t>
      </w:r>
      <w:r w:rsidR="00480EE9">
        <w:t xml:space="preserve"> up. </w:t>
      </w:r>
      <w:r w:rsidR="00036D0F">
        <w:t>If you let the job</w:t>
      </w:r>
      <w:r w:rsidR="00540F0C">
        <w:t>(s)</w:t>
      </w:r>
      <w:r w:rsidR="00036D0F">
        <w:t xml:space="preserve"> run long enough, </w:t>
      </w:r>
      <w:r w:rsidR="00480EE9">
        <w:t xml:space="preserve">a red square or yellow triangle </w:t>
      </w:r>
      <w:r w:rsidR="004B2CA9">
        <w:t xml:space="preserve">will show up </w:t>
      </w:r>
      <w:r w:rsidR="00480EE9">
        <w:t xml:space="preserve">in the </w:t>
      </w:r>
      <w:r w:rsidR="00480EE9" w:rsidRPr="008F68D0">
        <w:rPr>
          <w:b/>
        </w:rPr>
        <w:t>PE Connection Congestion</w:t>
      </w:r>
      <w:r w:rsidR="00480EE9">
        <w:t xml:space="preserve"> row of the </w:t>
      </w:r>
      <w:r w:rsidR="00480EE9" w:rsidRPr="008F68D0">
        <w:rPr>
          <w:b/>
        </w:rPr>
        <w:t>Summary</w:t>
      </w:r>
      <w:r w:rsidR="00480EE9">
        <w:t xml:space="preserve"> </w:t>
      </w:r>
      <w:r>
        <w:t>card</w:t>
      </w:r>
      <w:r w:rsidR="00480EE9">
        <w:t>.</w:t>
      </w:r>
      <w:r w:rsidR="00EE31F6">
        <w:t xml:space="preserve"> </w:t>
      </w:r>
      <w:r w:rsidR="00E9762D">
        <w:t>(</w:t>
      </w:r>
      <w:r w:rsidR="00EE31F6">
        <w:t xml:space="preserve">The congestion </w:t>
      </w:r>
      <w:r w:rsidR="00E9762D">
        <w:t xml:space="preserve">metric for </w:t>
      </w:r>
      <w:r w:rsidR="00EE31F6">
        <w:t xml:space="preserve">a stream </w:t>
      </w:r>
      <w:r w:rsidR="00E9762D">
        <w:t xml:space="preserve">tells you </w:t>
      </w:r>
      <w:r w:rsidR="00EE31F6">
        <w:t>how full the destination buffer is, expressed as a percentage.</w:t>
      </w:r>
      <w:r w:rsidR="00E9762D">
        <w:t>)</w:t>
      </w:r>
      <w:r w:rsidR="00EE31F6">
        <w:t xml:space="preserve"> </w:t>
      </w:r>
      <w:r>
        <w:t xml:space="preserve">At the same time, the </w:t>
      </w:r>
      <w:r w:rsidRPr="008F68D0">
        <w:rPr>
          <w:b/>
        </w:rPr>
        <w:t>Flow Rate Char</w:t>
      </w:r>
      <w:r w:rsidR="008013AB">
        <w:rPr>
          <w:b/>
        </w:rPr>
        <w:t>t</w:t>
      </w:r>
      <w:r>
        <w:t xml:space="preserve"> shows more frequent, lower peaks: the bursts are now limited by the filling up of the Throttle’s input buffer instead of by the data available in the file.</w:t>
      </w:r>
    </w:p>
    <w:p w:rsidR="00480EE9" w:rsidRDefault="00480EE9" w:rsidP="00480EE9">
      <w:pPr>
        <w:pStyle w:val="StepList"/>
      </w:pPr>
      <w:r>
        <w:t xml:space="preserve">Hover over the </w:t>
      </w:r>
      <w:r>
        <w:rPr>
          <w:noProof/>
        </w:rPr>
        <w:drawing>
          <wp:inline distT="0" distB="0" distL="0" distR="0" wp14:anchorId="14A30700" wp14:editId="4D504572">
            <wp:extent cx="137160" cy="137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t xml:space="preserve"> information tool </w:t>
      </w:r>
      <w:r w:rsidR="008F68D0">
        <w:t xml:space="preserve">in the </w:t>
      </w:r>
      <w:r w:rsidR="008F68D0" w:rsidRPr="008F68D0">
        <w:rPr>
          <w:b/>
        </w:rPr>
        <w:t>PE Connection Congestion</w:t>
      </w:r>
      <w:r w:rsidR="008F68D0">
        <w:t xml:space="preserve"> row in the </w:t>
      </w:r>
      <w:r w:rsidR="008F68D0" w:rsidRPr="008F68D0">
        <w:rPr>
          <w:b/>
        </w:rPr>
        <w:t>Summary</w:t>
      </w:r>
      <w:r w:rsidR="008F68D0">
        <w:t xml:space="preserve"> card </w:t>
      </w:r>
      <w:r>
        <w:t>to find out exactly which PEs are congested and how badly.</w:t>
      </w:r>
      <w:r w:rsidR="008F68D0">
        <w:t xml:space="preserve"> </w:t>
      </w:r>
      <w:r w:rsidR="00C808DE">
        <w:t>Also n</w:t>
      </w:r>
      <w:r w:rsidR="008F68D0">
        <w:t xml:space="preserve">otice </w:t>
      </w:r>
      <w:r w:rsidR="00C808DE">
        <w:t xml:space="preserve">how </w:t>
      </w:r>
      <w:r w:rsidR="008F68D0">
        <w:t>pattern</w:t>
      </w:r>
      <w:r w:rsidR="00EE31F6">
        <w:t xml:space="preserve"> in the Flow Rate Chart </w:t>
      </w:r>
      <w:r w:rsidR="00C808DE">
        <w:t xml:space="preserve">is now different </w:t>
      </w:r>
      <w:r w:rsidR="00EE31F6">
        <w:t>compared to when the job was young</w:t>
      </w:r>
      <w:r w:rsidR="008F68D0">
        <w:t>.</w:t>
      </w:r>
    </w:p>
    <w:p w:rsidR="008F68D0" w:rsidRDefault="008F68D0" w:rsidP="00B1174C">
      <w:pPr>
        <w:pStyle w:val="BodyText"/>
      </w:pPr>
      <w:r>
        <w:rPr>
          <w:noProof/>
          <w:lang w:eastAsia="en-US"/>
        </w:rPr>
        <w:drawing>
          <wp:inline distT="0" distB="0" distL="0" distR="0" wp14:anchorId="1B84F3F8" wp14:editId="5690247E">
            <wp:extent cx="4055889" cy="128016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889" cy="1280160"/>
                    </a:xfrm>
                    <a:prstGeom prst="rect">
                      <a:avLst/>
                    </a:prstGeom>
                  </pic:spPr>
                </pic:pic>
              </a:graphicData>
            </a:graphic>
          </wp:inline>
        </w:drawing>
      </w:r>
      <w:r w:rsidRPr="008F68D0">
        <w:rPr>
          <w:noProof/>
        </w:rPr>
        <w:t xml:space="preserve"> </w:t>
      </w:r>
      <w:r>
        <w:rPr>
          <w:noProof/>
          <w:lang w:eastAsia="en-US"/>
        </w:rPr>
        <w:drawing>
          <wp:inline distT="0" distB="0" distL="0" distR="0" wp14:anchorId="72D4E6D6" wp14:editId="6CA8A39D">
            <wp:extent cx="2202180" cy="1280596"/>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0571" cy="1297106"/>
                    </a:xfrm>
                    <a:prstGeom prst="rect">
                      <a:avLst/>
                    </a:prstGeom>
                  </pic:spPr>
                </pic:pic>
              </a:graphicData>
            </a:graphic>
          </wp:inline>
        </w:drawing>
      </w:r>
    </w:p>
    <w:p w:rsidR="004B2CA9" w:rsidRDefault="004B2CA9" w:rsidP="00312FEA">
      <w:pPr>
        <w:pStyle w:val="StepListContno"/>
      </w:pPr>
      <w:r>
        <w:lastRenderedPageBreak/>
        <w:t xml:space="preserve">The information panel shows </w:t>
      </w:r>
      <w:r w:rsidR="005532B2">
        <w:rPr>
          <w:noProof/>
        </w:rPr>
        <w:drawing>
          <wp:inline distT="0" distB="0" distL="0" distR="0" wp14:anchorId="1C99B240" wp14:editId="4F581099">
            <wp:extent cx="1958510" cy="182896"/>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8510" cy="182896"/>
                    </a:xfrm>
                    <a:prstGeom prst="rect">
                      <a:avLst/>
                    </a:prstGeom>
                  </pic:spPr>
                </pic:pic>
              </a:graphicData>
            </a:graphic>
          </wp:inline>
        </w:drawing>
      </w:r>
      <w:r w:rsidR="005532B2">
        <w:t xml:space="preserve"> at the top of the list: this means that congestion is observed on a stream called </w:t>
      </w:r>
      <w:r w:rsidR="005532B2" w:rsidRPr="005532B2">
        <w:rPr>
          <w:b/>
        </w:rPr>
        <w:t>Observations</w:t>
      </w:r>
      <w:r w:rsidR="005532B2">
        <w:t xml:space="preserve"> at </w:t>
      </w:r>
      <w:r>
        <w:t xml:space="preserve">the output </w:t>
      </w:r>
      <w:r w:rsidR="005532B2">
        <w:t xml:space="preserve">port </w:t>
      </w:r>
      <w:r>
        <w:t>of an op</w:t>
      </w:r>
      <w:r w:rsidR="005532B2">
        <w:t>erator of the same name (</w:t>
      </w:r>
      <w:r>
        <w:t xml:space="preserve">you did that by </w:t>
      </w:r>
      <w:r w:rsidR="005532B2">
        <w:t>removing the operator alias</w:t>
      </w:r>
      <w:r>
        <w:t>).</w:t>
      </w:r>
      <w:r w:rsidR="00C808DE">
        <w:t xml:space="preserve"> </w:t>
      </w:r>
      <w:r w:rsidR="005532B2">
        <w:t>Note</w:t>
      </w:r>
      <w:r w:rsidR="00C808DE">
        <w:t xml:space="preserve">, however, that </w:t>
      </w:r>
      <w:r w:rsidR="005532B2">
        <w:t xml:space="preserve">while </w:t>
      </w:r>
      <w:r w:rsidR="005532B2" w:rsidRPr="005532B2">
        <w:rPr>
          <w:b/>
        </w:rPr>
        <w:t>Observations</w:t>
      </w:r>
      <w:r w:rsidR="005532B2" w:rsidRPr="005532B2">
        <w:t xml:space="preserve"> </w:t>
      </w:r>
      <w:r w:rsidR="005532B2">
        <w:t xml:space="preserve">is the one that </w:t>
      </w:r>
      <w:r w:rsidR="005532B2" w:rsidRPr="005532B2">
        <w:rPr>
          <w:i/>
        </w:rPr>
        <w:t>suffers</w:t>
      </w:r>
      <w:r w:rsidR="005532B2">
        <w:t xml:space="preserve"> congestion, it is the next</w:t>
      </w:r>
      <w:r w:rsidR="00C808DE">
        <w:t xml:space="preserve"> operator</w:t>
      </w:r>
      <w:r w:rsidR="005532B2">
        <w:t xml:space="preserve">, </w:t>
      </w:r>
      <w:r w:rsidR="00C808DE">
        <w:t xml:space="preserve">called </w:t>
      </w:r>
      <w:r w:rsidR="00C808DE" w:rsidRPr="005532B2">
        <w:rPr>
          <w:b/>
        </w:rPr>
        <w:t>Throttled</w:t>
      </w:r>
      <w:r w:rsidR="005532B2" w:rsidRPr="005532B2">
        <w:t xml:space="preserve">, that </w:t>
      </w:r>
      <w:r w:rsidR="005532B2" w:rsidRPr="005532B2">
        <w:rPr>
          <w:i/>
        </w:rPr>
        <w:t>causes</w:t>
      </w:r>
      <w:r w:rsidR="005532B2">
        <w:t xml:space="preserve"> it</w:t>
      </w:r>
      <w:r w:rsidR="00C808DE">
        <w:t>.</w:t>
      </w:r>
    </w:p>
    <w:p w:rsidR="008013AB" w:rsidRDefault="008013AB" w:rsidP="008013AB">
      <w:pPr>
        <w:pStyle w:val="StepList"/>
      </w:pPr>
      <w:r>
        <w:t>What will happen eventually, as you let this run for a long time? Will the FileSource operator continue to read the entire file every 45 seconds? What happens to its input buffer, on the port receiving the file names? How will the DirectoryScan operator respond?</w:t>
      </w:r>
    </w:p>
    <w:p w:rsidR="008013AB" w:rsidRDefault="008013AB" w:rsidP="008013AB">
      <w:pPr>
        <w:pStyle w:val="StepListContno"/>
      </w:pPr>
      <w:r>
        <w:t xml:space="preserve">These questions are intended to get you thinking about a phenomenon called </w:t>
      </w:r>
      <w:r w:rsidRPr="008013AB">
        <w:rPr>
          <w:i/>
        </w:rPr>
        <w:t>back-pressure</w:t>
      </w:r>
      <w:r>
        <w:t xml:space="preserve">. This is an important concept in stream processing. As long as buffers can even out the peaks and valleys in tuple flow rates, everything will continue to run smoothly. But if buffers fill up and are never fully drained, the congestion moves to the front of the graph and something has to give: </w:t>
      </w:r>
      <w:r w:rsidR="00C808DE">
        <w:t>unless you can control and</w:t>
      </w:r>
      <w:r>
        <w:t xml:space="preserve"> slow down the source (as conveniently happens here), data will be lost. There is no getting around that.</w:t>
      </w:r>
    </w:p>
    <w:p w:rsidR="00312FEA" w:rsidRDefault="00312FEA" w:rsidP="00152A3F">
      <w:pPr>
        <w:pStyle w:val="Heading2"/>
      </w:pPr>
      <w:bookmarkStart w:id="53" w:name="_Toc448321249"/>
      <w:r>
        <w:t>Monitoring a job</w:t>
      </w:r>
      <w:bookmarkEnd w:id="53"/>
    </w:p>
    <w:p w:rsidR="00411D8D" w:rsidRDefault="00411D8D" w:rsidP="003C5D56">
      <w:pPr>
        <w:pStyle w:val="StepList"/>
        <w:numPr>
          <w:ilvl w:val="0"/>
          <w:numId w:val="35"/>
        </w:numPr>
      </w:pPr>
      <w:r>
        <w:t xml:space="preserve">Maximize the </w:t>
      </w:r>
      <w:r w:rsidRPr="00312FEA">
        <w:rPr>
          <w:b/>
        </w:rPr>
        <w:t xml:space="preserve">Streams </w:t>
      </w:r>
      <w:r w:rsidR="008013AB" w:rsidRPr="00312FEA">
        <w:rPr>
          <w:b/>
        </w:rPr>
        <w:t>G</w:t>
      </w:r>
      <w:r w:rsidRPr="00312FEA">
        <w:rPr>
          <w:b/>
        </w:rPr>
        <w:t>raph</w:t>
      </w:r>
      <w:r>
        <w:t xml:space="preserve"> card. You can also enlarge it, using the resize handle </w:t>
      </w:r>
      <w:r>
        <w:rPr>
          <w:noProof/>
        </w:rPr>
        <w:drawing>
          <wp:inline distT="0" distB="0" distL="0" distR="0" wp14:anchorId="0081A523" wp14:editId="08A8E43E">
            <wp:extent cx="91448" cy="91448"/>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48" cy="91448"/>
                    </a:xfrm>
                    <a:prstGeom prst="rect">
                      <a:avLst/>
                    </a:prstGeom>
                  </pic:spPr>
                </pic:pic>
              </a:graphicData>
            </a:graphic>
          </wp:inline>
        </w:drawing>
      </w:r>
      <w:r>
        <w:t xml:space="preserve"> at the bottom right of the card, just enough to show the entire graph.</w:t>
      </w:r>
      <w:r w:rsidR="00036D0F">
        <w:t xml:space="preserve"> Move it to another position and remove other cards as you see fit.</w:t>
      </w:r>
    </w:p>
    <w:p w:rsidR="004A3FE3" w:rsidRDefault="00411D8D" w:rsidP="00411D8D">
      <w:pPr>
        <w:pStyle w:val="BodyText"/>
      </w:pPr>
      <w:r>
        <w:t xml:space="preserve">The graph is familiar from the </w:t>
      </w:r>
      <w:r w:rsidRPr="00677DBE">
        <w:rPr>
          <w:b/>
        </w:rPr>
        <w:t>Instance Graph</w:t>
      </w:r>
      <w:r>
        <w:t xml:space="preserve"> in Studio, </w:t>
      </w:r>
      <w:r w:rsidR="00197C88">
        <w:t xml:space="preserve">though </w:t>
      </w:r>
      <w:r>
        <w:t>it represents information in slightly different ways.</w:t>
      </w:r>
      <w:r w:rsidR="005A7C8F">
        <w:t xml:space="preserve"> </w:t>
      </w:r>
      <w:r w:rsidR="00197C88">
        <w:t xml:space="preserve">It </w:t>
      </w:r>
      <w:r>
        <w:t>labels every stream with the tuple rate</w:t>
      </w:r>
      <w:r w:rsidR="00197C88">
        <w:t>, and indicates operator health by a colored dot.</w:t>
      </w:r>
      <w:r w:rsidR="00FE2090">
        <w:t xml:space="preserve"> </w:t>
      </w:r>
      <w:r w:rsidR="00197C88">
        <w:t xml:space="preserve">As in </w:t>
      </w:r>
      <w:r w:rsidR="00FE2090">
        <w:t>the Instance Graph,</w:t>
      </w:r>
      <w:r>
        <w:t xml:space="preserve"> </w:t>
      </w:r>
      <w:r w:rsidR="00FE2090">
        <w:t xml:space="preserve">relative </w:t>
      </w:r>
      <w:r>
        <w:t xml:space="preserve">tuple rate </w:t>
      </w:r>
      <w:r w:rsidR="00197C88">
        <w:t xml:space="preserve">sets </w:t>
      </w:r>
      <w:r w:rsidR="00FE2090">
        <w:t xml:space="preserve">the thickness of the </w:t>
      </w:r>
      <w:r>
        <w:t>arrow.</w:t>
      </w:r>
      <w:r w:rsidR="005A7C8F">
        <w:t xml:space="preserve"> Usually the </w:t>
      </w:r>
      <w:r w:rsidR="005A7C8F" w:rsidRPr="00036D0F">
        <w:rPr>
          <w:b/>
        </w:rPr>
        <w:t>Throttled</w:t>
      </w:r>
      <w:r w:rsidR="005A7C8F">
        <w:t xml:space="preserve"> stream</w:t>
      </w:r>
      <w:r w:rsidR="00FE2090">
        <w:t>,</w:t>
      </w:r>
      <w:r w:rsidR="005A7C8F">
        <w:t xml:space="preserve"> at 40 tuples per second</w:t>
      </w:r>
      <w:r w:rsidR="00BA7593">
        <w:t xml:space="preserve"> (give or take a few)</w:t>
      </w:r>
      <w:r w:rsidR="005A7C8F">
        <w:t>,</w:t>
      </w:r>
      <w:r w:rsidR="00FE2090">
        <w:t xml:space="preserve"> is the thickest,</w:t>
      </w:r>
      <w:r w:rsidR="005A7C8F">
        <w:t xml:space="preserve"> but every so often the </w:t>
      </w:r>
      <w:r w:rsidR="005A7C8F" w:rsidRPr="00036D0F">
        <w:rPr>
          <w:b/>
        </w:rPr>
        <w:t>Observations</w:t>
      </w:r>
      <w:r w:rsidR="005A7C8F">
        <w:t xml:space="preserve"> stream</w:t>
      </w:r>
      <w:r w:rsidR="00CB695B">
        <w:t>, normally at zero,</w:t>
      </w:r>
      <w:r w:rsidR="00172852">
        <w:t xml:space="preserve"> exceeds it</w:t>
      </w:r>
      <w:r w:rsidR="00823E9F">
        <w:t>.</w:t>
      </w:r>
      <w:r w:rsidR="00172852">
        <w:t xml:space="preserve"> </w:t>
      </w:r>
      <w:r w:rsidR="00EE31F6">
        <w:t>You observed</w:t>
      </w:r>
      <w:r w:rsidR="00172852">
        <w:t xml:space="preserve"> the same behavior </w:t>
      </w:r>
      <w:r w:rsidR="00EE31F6">
        <w:t xml:space="preserve">in the </w:t>
      </w:r>
      <w:r w:rsidR="00EE31F6" w:rsidRPr="00036D0F">
        <w:rPr>
          <w:b/>
        </w:rPr>
        <w:t>Flow Rate Chart</w:t>
      </w:r>
      <w:r w:rsidR="00172852">
        <w:t>.</w:t>
      </w:r>
    </w:p>
    <w:p w:rsidR="00411D8D" w:rsidRDefault="00BA7593" w:rsidP="00BA7593">
      <w:pPr>
        <w:pStyle w:val="StepListContno"/>
        <w:numPr>
          <w:ilvl w:val="0"/>
          <w:numId w:val="0"/>
        </w:numPr>
      </w:pPr>
      <w:r>
        <w:rPr>
          <w:noProof/>
        </w:rPr>
        <w:drawing>
          <wp:inline distT="0" distB="0" distL="0" distR="0" wp14:anchorId="5248DEAA" wp14:editId="5092F151">
            <wp:extent cx="5278840" cy="91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840" cy="914400"/>
                    </a:xfrm>
                    <a:prstGeom prst="rect">
                      <a:avLst/>
                    </a:prstGeom>
                  </pic:spPr>
                </pic:pic>
              </a:graphicData>
            </a:graphic>
          </wp:inline>
        </w:drawing>
      </w:r>
    </w:p>
    <w:p w:rsidR="00823E9F" w:rsidRDefault="00823E9F" w:rsidP="005A7C8F">
      <w:pPr>
        <w:pStyle w:val="BodyText"/>
      </w:pPr>
      <w:r>
        <w:t xml:space="preserve">The </w:t>
      </w:r>
      <w:r w:rsidR="005A7C8F" w:rsidRPr="00036D0F">
        <w:rPr>
          <w:b/>
        </w:rPr>
        <w:t xml:space="preserve">Streams </w:t>
      </w:r>
      <w:r w:rsidR="00EE31F6" w:rsidRPr="00036D0F">
        <w:rPr>
          <w:b/>
        </w:rPr>
        <w:t>Graph</w:t>
      </w:r>
      <w:r w:rsidR="00EE31F6">
        <w:t xml:space="preserve"> </w:t>
      </w:r>
      <w:r>
        <w:t xml:space="preserve">is an alternative to the </w:t>
      </w:r>
      <w:r w:rsidRPr="00036D0F">
        <w:rPr>
          <w:b/>
        </w:rPr>
        <w:t>Summary</w:t>
      </w:r>
      <w:r>
        <w:t xml:space="preserve"> card</w:t>
      </w:r>
      <w:r w:rsidR="005A7C8F">
        <w:t xml:space="preserve"> to </w:t>
      </w:r>
      <w:r w:rsidR="00172852">
        <w:t xml:space="preserve">detect </w:t>
      </w:r>
      <w:r w:rsidR="005A7C8F">
        <w:t>trouble (unhealthy PEs)</w:t>
      </w:r>
      <w:r w:rsidR="00172852">
        <w:t>,</w:t>
      </w:r>
      <w:r w:rsidR="005A7C8F">
        <w:t xml:space="preserve"> </w:t>
      </w:r>
      <w:r>
        <w:t xml:space="preserve">and </w:t>
      </w:r>
      <w:r w:rsidR="005A7C8F">
        <w:t>to identify bottlenecks that may affect throughput performance.</w:t>
      </w:r>
      <w:r w:rsidR="00172852">
        <w:t xml:space="preserve"> </w:t>
      </w:r>
      <w:r w:rsidR="005A7C8F">
        <w:t>A bottleneck is a</w:t>
      </w:r>
      <w:r w:rsidR="00197C88">
        <w:t>n</w:t>
      </w:r>
      <w:r w:rsidR="005A7C8F">
        <w:t xml:space="preserve"> operator that limits the flow of tuples, usually because it cannot process any more tuples per second with the CPU cycles it has.</w:t>
      </w:r>
      <w:r w:rsidR="00312FEA">
        <w:t xml:space="preserve"> If you did the optional section </w:t>
      </w:r>
      <w:r w:rsidR="00312FEA">
        <w:fldChar w:fldCharType="begin"/>
      </w:r>
      <w:r w:rsidR="00312FEA">
        <w:instrText xml:space="preserve"> REF _Ref440703684 \w \h </w:instrText>
      </w:r>
      <w:r w:rsidR="00312FEA">
        <w:fldChar w:fldCharType="separate"/>
      </w:r>
      <w:r w:rsidR="00625674">
        <w:t>3.5</w:t>
      </w:r>
      <w:r w:rsidR="00312FEA">
        <w:fldChar w:fldCharType="end"/>
      </w:r>
      <w:r w:rsidR="00312FEA">
        <w:t xml:space="preserve">, </w:t>
      </w:r>
      <w:r w:rsidR="00312FEA">
        <w:fldChar w:fldCharType="begin"/>
      </w:r>
      <w:r w:rsidR="00312FEA">
        <w:instrText xml:space="preserve"> REF _Ref440703684 \p \h </w:instrText>
      </w:r>
      <w:r w:rsidR="00312FEA">
        <w:fldChar w:fldCharType="separate"/>
      </w:r>
      <w:r w:rsidR="00625674">
        <w:t>above</w:t>
      </w:r>
      <w:r w:rsidR="00312FEA">
        <w:fldChar w:fldCharType="end"/>
      </w:r>
      <w:r w:rsidR="00312FEA">
        <w:t xml:space="preserve">, you will have seen the </w:t>
      </w:r>
      <w:r w:rsidR="00312FEA" w:rsidRPr="00312FEA">
        <w:rPr>
          <w:b/>
        </w:rPr>
        <w:t>Throttle</w:t>
      </w:r>
      <w:r w:rsidR="00312FEA">
        <w:t xml:space="preserve"> operator be the cause of congestion that builds up over time.</w:t>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EE31F6" w:rsidTr="00312FEA">
        <w:trPr>
          <w:cantSplit/>
        </w:trPr>
        <w:tc>
          <w:tcPr>
            <w:tcW w:w="1098" w:type="dxa"/>
            <w:shd w:val="clear" w:color="auto" w:fill="E0E0E0"/>
            <w:vAlign w:val="center"/>
          </w:tcPr>
          <w:p w:rsidR="00EE31F6" w:rsidRDefault="00EE31F6" w:rsidP="00312FEA">
            <w:pPr>
              <w:pStyle w:val="BodyText"/>
              <w:keepLines/>
            </w:pPr>
            <w:r w:rsidRPr="00B92FF1">
              <w:rPr>
                <w:noProof/>
                <w:lang w:eastAsia="en-US"/>
              </w:rPr>
              <w:drawing>
                <wp:inline distT="0" distB="0" distL="0" distR="0" wp14:anchorId="30409295" wp14:editId="38443605">
                  <wp:extent cx="548640" cy="548640"/>
                  <wp:effectExtent l="0" t="0" r="0" b="0"/>
                  <wp:docPr id="1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EE31F6" w:rsidRDefault="00EE31F6" w:rsidP="00312FEA">
            <w:pPr>
              <w:pStyle w:val="InformationBoxTitle"/>
            </w:pPr>
            <w:r>
              <w:t>An artificial bottleneck</w:t>
            </w:r>
          </w:p>
          <w:p w:rsidR="00EE31F6" w:rsidRDefault="00EE31F6" w:rsidP="00BA7593">
            <w:pPr>
              <w:pStyle w:val="InformationBoxBody"/>
            </w:pPr>
            <w:r>
              <w:t xml:space="preserve">In most “real” applications, there is no place for a Throttle operator; you only used it here to simulate a data source with a manageable flow rate. </w:t>
            </w:r>
            <w:r w:rsidR="00BA7593">
              <w:t>Here, i</w:t>
            </w:r>
            <w:r>
              <w:t>t also serves as a useful illustration of the concept of back pressure, and of the tools for identifying real bottlenecks.</w:t>
            </w:r>
          </w:p>
        </w:tc>
      </w:tr>
    </w:tbl>
    <w:p w:rsidR="00E9762D" w:rsidRDefault="00BA7593" w:rsidP="005A7C8F">
      <w:pPr>
        <w:pStyle w:val="BodyText"/>
      </w:pPr>
      <w:r>
        <w:t>Even if congestion has not yet built up, a</w:t>
      </w:r>
      <w:r w:rsidR="00172852">
        <w:t xml:space="preserve"> good indicator of a candidate for a bottleneck is a PE that consumes lots of CPU cycles: it would be to</w:t>
      </w:r>
      <w:r w:rsidR="00E9762D">
        <w:t>ward</w:t>
      </w:r>
      <w:r w:rsidR="00172852">
        <w:t xml:space="preserve"> the </w:t>
      </w:r>
      <w:r w:rsidR="00E9762D">
        <w:t xml:space="preserve">top </w:t>
      </w:r>
      <w:r w:rsidR="00172852">
        <w:t xml:space="preserve">in the </w:t>
      </w:r>
      <w:r w:rsidR="00172852" w:rsidRPr="00036D0F">
        <w:rPr>
          <w:b/>
        </w:rPr>
        <w:t>PE</w:t>
      </w:r>
      <w:r w:rsidR="00E9762D" w:rsidRPr="00036D0F">
        <w:rPr>
          <w:b/>
        </w:rPr>
        <w:t xml:space="preserve"> Metrics Scatter Chart</w:t>
      </w:r>
      <w:r w:rsidR="00172852">
        <w:t xml:space="preserve">. </w:t>
      </w:r>
    </w:p>
    <w:p w:rsidR="00BA7593" w:rsidRDefault="00E9762D" w:rsidP="00E9762D">
      <w:pPr>
        <w:pStyle w:val="StepList"/>
      </w:pPr>
      <w:r>
        <w:lastRenderedPageBreak/>
        <w:t xml:space="preserve">Hover over the topmost point(s) in the </w:t>
      </w:r>
      <w:r w:rsidRPr="00E9762D">
        <w:rPr>
          <w:b/>
        </w:rPr>
        <w:t>PE Metrics Scatter Chart</w:t>
      </w:r>
      <w:r w:rsidR="00BA7593" w:rsidRPr="00BA7593">
        <w:t xml:space="preserve"> (</w:t>
      </w:r>
      <w:r w:rsidR="00BA7593">
        <w:t>highest in CPU consumption)</w:t>
      </w:r>
      <w:r>
        <w:t>.</w:t>
      </w:r>
    </w:p>
    <w:p w:rsidR="00E9762D" w:rsidRDefault="00E9762D" w:rsidP="00BA7593">
      <w:pPr>
        <w:pStyle w:val="StepListContno"/>
      </w:pPr>
      <w:r>
        <w:t xml:space="preserve">Chances are, the operator is called </w:t>
      </w:r>
      <w:r w:rsidRPr="00E9762D">
        <w:rPr>
          <w:b/>
        </w:rPr>
        <w:t>Throttled</w:t>
      </w:r>
      <w:r>
        <w:t>. Apparently, the Throttle operator consumes CPU cycles to slow down the flow, while all the others are reading and writing files, or filtering and aggregating tuples, at very low CPU cost.</w:t>
      </w:r>
    </w:p>
    <w:p w:rsidR="00CB695B" w:rsidRDefault="00172852" w:rsidP="005A7C8F">
      <w:pPr>
        <w:pStyle w:val="BodyText"/>
      </w:pPr>
      <w:r>
        <w:t xml:space="preserve">Of course, as long as the PE keeps up with the tuple flow, high CPU </w:t>
      </w:r>
      <w:r w:rsidR="00197C88">
        <w:t>load</w:t>
      </w:r>
      <w:r>
        <w:t xml:space="preserve"> do</w:t>
      </w:r>
      <w:r w:rsidR="00197C88">
        <w:t>es</w:t>
      </w:r>
      <w:r>
        <w:t>n’t necessarily mean bottleneck.</w:t>
      </w:r>
      <w:r w:rsidR="00BA7593">
        <w:t xml:space="preserve"> In this case, it is not apparent until the job has run for a long time that the </w:t>
      </w:r>
      <w:r w:rsidR="00BA7593" w:rsidRPr="00BA7593">
        <w:rPr>
          <w:b/>
        </w:rPr>
        <w:t>Throttle</w:t>
      </w:r>
      <w:r w:rsidR="00BA7593">
        <w:t xml:space="preserve"> operator is indeed a bottleneck.</w:t>
      </w:r>
    </w:p>
    <w:p w:rsidR="007F64BD" w:rsidRDefault="007F64BD" w:rsidP="00152A3F">
      <w:pPr>
        <w:pStyle w:val="Heading2"/>
      </w:pPr>
      <w:bookmarkStart w:id="54" w:name="_Toc448321250"/>
      <w:r>
        <w:t>Visualizing data</w:t>
      </w:r>
      <w:bookmarkEnd w:id="54"/>
    </w:p>
    <w:p w:rsidR="007F64BD" w:rsidRDefault="000C73C4" w:rsidP="007F64BD">
      <w:pPr>
        <w:pStyle w:val="BodyText"/>
      </w:pPr>
      <w:r>
        <w:t>Data is carried in tuples;</w:t>
      </w:r>
      <w:r w:rsidR="00677DBE">
        <w:t xml:space="preserve"> tuples flow on streams. </w:t>
      </w:r>
      <w:r w:rsidR="00420B58">
        <w:t>To</w:t>
      </w:r>
      <w:r>
        <w:t xml:space="preserve"> view</w:t>
      </w:r>
      <w:r w:rsidR="00677DBE">
        <w:t xml:space="preserve"> data</w:t>
      </w:r>
      <w:r w:rsidR="00420B58">
        <w:t>,</w:t>
      </w:r>
      <w:r w:rsidR="00677DBE">
        <w:t xml:space="preserve"> </w:t>
      </w:r>
      <w:r w:rsidR="00420B58">
        <w:t>you have to monitor</w:t>
      </w:r>
      <w:r w:rsidR="00677DBE">
        <w:t xml:space="preserve"> a stream. </w:t>
      </w:r>
    </w:p>
    <w:p w:rsidR="00EB38B8" w:rsidRDefault="00EB38B8" w:rsidP="003C5D56">
      <w:pPr>
        <w:pStyle w:val="StepList"/>
        <w:numPr>
          <w:ilvl w:val="0"/>
          <w:numId w:val="29"/>
        </w:numPr>
      </w:pPr>
      <w:bookmarkStart w:id="55" w:name="_Ref440709834"/>
      <w:r>
        <w:t xml:space="preserve">In the </w:t>
      </w:r>
      <w:r w:rsidRPr="00EB38B8">
        <w:rPr>
          <w:b/>
        </w:rPr>
        <w:t>Streams graph</w:t>
      </w:r>
      <w:r>
        <w:t xml:space="preserve">, hover over the </w:t>
      </w:r>
      <w:r w:rsidR="001138A0">
        <w:rPr>
          <w:b/>
        </w:rPr>
        <w:t>Filtered</w:t>
      </w:r>
      <w:r>
        <w:t xml:space="preserve"> stream (from Filtered</w:t>
      </w:r>
      <w:r w:rsidR="001138A0">
        <w:t xml:space="preserve"> to </w:t>
      </w:r>
      <w:r w:rsidR="0084798A">
        <w:t>Averaged</w:t>
      </w:r>
      <w:r>
        <w:t xml:space="preserve">). In the panel that pops up, click </w:t>
      </w:r>
      <w:r w:rsidR="001138A0">
        <w:rPr>
          <w:b/>
        </w:rPr>
        <w:t>Create View</w:t>
      </w:r>
      <w:r>
        <w:t>.</w:t>
      </w:r>
      <w:bookmarkEnd w:id="55"/>
    </w:p>
    <w:p w:rsidR="00EB38B8" w:rsidRDefault="0084798A" w:rsidP="00EB38B8">
      <w:pPr>
        <w:pStyle w:val="StepListContno"/>
      </w:pPr>
      <w:r>
        <w:rPr>
          <w:noProof/>
        </w:rPr>
        <w:drawing>
          <wp:inline distT="0" distB="0" distL="0" distR="0" wp14:anchorId="2BD93A21" wp14:editId="4797D56F">
            <wp:extent cx="3204253" cy="228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4253" cy="2286000"/>
                    </a:xfrm>
                    <a:prstGeom prst="rect">
                      <a:avLst/>
                    </a:prstGeom>
                  </pic:spPr>
                </pic:pic>
              </a:graphicData>
            </a:graphic>
          </wp:inline>
        </w:drawing>
      </w:r>
    </w:p>
    <w:p w:rsidR="00C660C1" w:rsidRDefault="009E63EB" w:rsidP="003C5D56">
      <w:pPr>
        <w:pStyle w:val="StepList"/>
        <w:numPr>
          <w:ilvl w:val="0"/>
          <w:numId w:val="29"/>
        </w:numPr>
      </w:pPr>
      <w:r w:rsidRPr="009E63EB">
        <w:rPr>
          <w:b/>
        </w:rPr>
        <w:t>Data Visualization</w:t>
      </w:r>
      <w:r>
        <w:t xml:space="preserve"> </w:t>
      </w:r>
      <w:r w:rsidR="0084798A" w:rsidRPr="0084798A">
        <w:rPr>
          <w:b/>
        </w:rPr>
        <w:t>Views</w:t>
      </w:r>
      <w:r w:rsidR="0084798A">
        <w:t xml:space="preserve"> are </w:t>
      </w:r>
      <w:r>
        <w:t xml:space="preserve">comparable to the </w:t>
      </w:r>
      <w:r w:rsidRPr="009E63EB">
        <w:rPr>
          <w:b/>
        </w:rPr>
        <w:t>Show Data</w:t>
      </w:r>
      <w:r>
        <w:t xml:space="preserve"> views in Studio.</w:t>
      </w:r>
    </w:p>
    <w:p w:rsidR="00EC196C" w:rsidRDefault="00EC196C" w:rsidP="003C5D56">
      <w:pPr>
        <w:pStyle w:val="StepList"/>
        <w:numPr>
          <w:ilvl w:val="1"/>
          <w:numId w:val="29"/>
        </w:numPr>
      </w:pPr>
      <w:r>
        <w:t xml:space="preserve">In the </w:t>
      </w:r>
      <w:r w:rsidRPr="00EC196C">
        <w:rPr>
          <w:b/>
        </w:rPr>
        <w:t>Basics</w:t>
      </w:r>
      <w:r>
        <w:t xml:space="preserve"> tab, change the </w:t>
      </w:r>
      <w:r w:rsidRPr="00EC196C">
        <w:rPr>
          <w:b/>
        </w:rPr>
        <w:t>View Name</w:t>
      </w:r>
      <w:r>
        <w:t xml:space="preserve"> to something more descriptive: for example, </w:t>
      </w:r>
      <w:r w:rsidR="003A37F1">
        <w:rPr>
          <w:rStyle w:val="Code-Font"/>
        </w:rPr>
        <w:t>Filtered</w:t>
      </w:r>
      <w:r w:rsidRPr="00EC196C">
        <w:rPr>
          <w:rStyle w:val="Code-Font"/>
        </w:rPr>
        <w:t xml:space="preserve"> cars</w:t>
      </w:r>
      <w:r>
        <w:t xml:space="preserve">. Edit the </w:t>
      </w:r>
      <w:r w:rsidRPr="00EC196C">
        <w:rPr>
          <w:b/>
        </w:rPr>
        <w:t>View Description</w:t>
      </w:r>
      <w:r>
        <w:t xml:space="preserve"> if you like, but this is not important.</w:t>
      </w:r>
    </w:p>
    <w:p w:rsidR="00656B97" w:rsidRDefault="00270FDA" w:rsidP="003C5D56">
      <w:pPr>
        <w:pStyle w:val="StepList"/>
        <w:numPr>
          <w:ilvl w:val="1"/>
          <w:numId w:val="29"/>
        </w:numPr>
      </w:pPr>
      <w:r>
        <w:t xml:space="preserve">In the </w:t>
      </w:r>
      <w:r w:rsidRPr="00270FDA">
        <w:rPr>
          <w:b/>
        </w:rPr>
        <w:t>Buffer</w:t>
      </w:r>
      <w:r>
        <w:t xml:space="preserve"> tab, set the </w:t>
      </w:r>
      <w:r w:rsidRPr="00270FDA">
        <w:rPr>
          <w:b/>
        </w:rPr>
        <w:t xml:space="preserve">Tuples/sec </w:t>
      </w:r>
      <w:r w:rsidR="00656B97" w:rsidRPr="00270FDA">
        <w:rPr>
          <w:b/>
        </w:rPr>
        <w:t>Throttle</w:t>
      </w:r>
      <w:r w:rsidR="00656B97">
        <w:t xml:space="preserve"> </w:t>
      </w:r>
      <w:r>
        <w:t xml:space="preserve">to </w:t>
      </w:r>
      <w:r w:rsidR="00656B97">
        <w:rPr>
          <w:b/>
        </w:rPr>
        <w:t>5</w:t>
      </w:r>
      <w:r>
        <w:t>.</w:t>
      </w:r>
      <w:r w:rsidR="00116942">
        <w:t xml:space="preserve"> Because each car reports about once per second and </w:t>
      </w:r>
      <w:r w:rsidR="00656B97">
        <w:t xml:space="preserve">the Filtered stream only represents two </w:t>
      </w:r>
      <w:r w:rsidR="00116942">
        <w:t xml:space="preserve">cars, this should allow the view to keep </w:t>
      </w:r>
      <w:r w:rsidR="00656B97">
        <w:t xml:space="preserve">up </w:t>
      </w:r>
      <w:r w:rsidR="00116942">
        <w:t>with all selected tuples without throttling (subsampling).</w:t>
      </w:r>
      <w:r>
        <w:t xml:space="preserve"> </w:t>
      </w:r>
    </w:p>
    <w:p w:rsidR="00270FDA" w:rsidRDefault="00270FDA" w:rsidP="003C5D56">
      <w:pPr>
        <w:pStyle w:val="StepList"/>
        <w:numPr>
          <w:ilvl w:val="1"/>
          <w:numId w:val="29"/>
        </w:numPr>
      </w:pPr>
      <w:r>
        <w:t xml:space="preserve">In </w:t>
      </w:r>
      <w:r w:rsidRPr="00270FDA">
        <w:rPr>
          <w:b/>
        </w:rPr>
        <w:t>Buffer Size Configuration</w:t>
      </w:r>
      <w:r>
        <w:t xml:space="preserve">, </w:t>
      </w:r>
      <w:r w:rsidR="00004E0F">
        <w:t>keep</w:t>
      </w:r>
      <w:r>
        <w:t xml:space="preserve"> the </w:t>
      </w:r>
      <w:r w:rsidRPr="00270FDA">
        <w:rPr>
          <w:b/>
        </w:rPr>
        <w:t xml:space="preserve">Limit </w:t>
      </w:r>
      <w:proofErr w:type="gramStart"/>
      <w:r w:rsidRPr="00270FDA">
        <w:rPr>
          <w:b/>
        </w:rPr>
        <w:t>By</w:t>
      </w:r>
      <w:proofErr w:type="gramEnd"/>
      <w:r>
        <w:t xml:space="preserve"> option of </w:t>
      </w:r>
      <w:r w:rsidR="00004E0F">
        <w:rPr>
          <w:b/>
        </w:rPr>
        <w:t xml:space="preserve">Tuple </w:t>
      </w:r>
      <w:r w:rsidR="00656B97">
        <w:rPr>
          <w:b/>
        </w:rPr>
        <w:t xml:space="preserve">Count </w:t>
      </w:r>
      <w:r>
        <w:t xml:space="preserve">and set </w:t>
      </w:r>
      <w:r w:rsidR="00004E0F">
        <w:t xml:space="preserve">it </w:t>
      </w:r>
      <w:r>
        <w:t xml:space="preserve">to </w:t>
      </w:r>
      <w:r w:rsidRPr="00270FDA">
        <w:rPr>
          <w:b/>
        </w:rPr>
        <w:t>5</w:t>
      </w:r>
      <w:r w:rsidR="00004E0F">
        <w:rPr>
          <w:b/>
        </w:rPr>
        <w:t>0</w:t>
      </w:r>
      <w:r>
        <w:t>.</w:t>
      </w:r>
    </w:p>
    <w:p w:rsidR="007126E2" w:rsidRDefault="007126E2" w:rsidP="003C5D56">
      <w:pPr>
        <w:pStyle w:val="StepList"/>
        <w:numPr>
          <w:ilvl w:val="1"/>
          <w:numId w:val="29"/>
        </w:numPr>
      </w:pPr>
      <w:r>
        <w:t xml:space="preserve">Explore the table. </w:t>
      </w:r>
      <w:r w:rsidR="006806C9">
        <w:t xml:space="preserve">The whole table contains </w:t>
      </w:r>
      <w:r w:rsidR="00004E0F">
        <w:t xml:space="preserve">50 </w:t>
      </w:r>
      <w:r w:rsidR="006806C9">
        <w:t xml:space="preserve">rows. Click </w:t>
      </w:r>
      <w:r w:rsidR="00873C75">
        <w:rPr>
          <w:b/>
        </w:rPr>
        <w:t>50</w:t>
      </w:r>
      <w:r w:rsidR="006806C9">
        <w:t xml:space="preserve"> at the bottom of the card to make </w:t>
      </w:r>
      <w:r w:rsidR="00873C75">
        <w:t>a single page</w:t>
      </w:r>
      <w:r w:rsidR="006806C9">
        <w:t xml:space="preserve">. Click the </w:t>
      </w:r>
      <w:r w:rsidR="006806C9" w:rsidRPr="006806C9">
        <w:rPr>
          <w:b/>
        </w:rPr>
        <w:t>id</w:t>
      </w:r>
      <w:r w:rsidR="006806C9">
        <w:t xml:space="preserve"> column header to sort by id</w:t>
      </w:r>
      <w:r w:rsidR="00721C22">
        <w:t xml:space="preserve"> and </w:t>
      </w:r>
      <w:r w:rsidR="00873C75">
        <w:t xml:space="preserve">scroll up and down to </w:t>
      </w:r>
      <w:r w:rsidR="00721C22">
        <w:t xml:space="preserve">see a short history of each car. Click the </w:t>
      </w:r>
      <w:r w:rsidR="00721C22" w:rsidRPr="00721C22">
        <w:rPr>
          <w:b/>
        </w:rPr>
        <w:t>time</w:t>
      </w:r>
      <w:r w:rsidR="00721C22">
        <w:t xml:space="preserve"> column header (the last one, not the first column </w:t>
      </w:r>
      <w:r w:rsidR="00721C22" w:rsidRPr="00721C22">
        <w:rPr>
          <w:b/>
        </w:rPr>
        <w:t>Time</w:t>
      </w:r>
      <w:r w:rsidR="00721C22">
        <w:t xml:space="preserve">, which is not an attribute but a column generated by the view) </w:t>
      </w:r>
      <w:r w:rsidR="00721C22" w:rsidRPr="00721C22">
        <w:rPr>
          <w:b/>
        </w:rPr>
        <w:t>twice</w:t>
      </w:r>
      <w:r w:rsidR="00721C22">
        <w:t xml:space="preserve"> to see the latest tuples at the top</w:t>
      </w:r>
      <w:r w:rsidR="006806C9">
        <w:t>.</w:t>
      </w:r>
      <w:r w:rsidR="00721C22">
        <w:t xml:space="preserve"> Resize columns</w:t>
      </w:r>
      <w:r w:rsidR="00873C75">
        <w:t xml:space="preserve"> and card</w:t>
      </w:r>
      <w:r w:rsidR="00721C22">
        <w:t xml:space="preserve"> as needed.</w:t>
      </w:r>
    </w:p>
    <w:p w:rsidR="00721C22" w:rsidRDefault="00E61776" w:rsidP="00721C22">
      <w:pPr>
        <w:pStyle w:val="StepListContno"/>
        <w:numPr>
          <w:ilvl w:val="1"/>
          <w:numId w:val="4"/>
        </w:numPr>
      </w:pPr>
      <w:r>
        <w:rPr>
          <w:noProof/>
        </w:rPr>
        <w:lastRenderedPageBreak/>
        <w:drawing>
          <wp:inline distT="0" distB="0" distL="0" distR="0" wp14:anchorId="26E3EE2C" wp14:editId="1134E893">
            <wp:extent cx="4137556"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7556" cy="2286000"/>
                    </a:xfrm>
                    <a:prstGeom prst="rect">
                      <a:avLst/>
                    </a:prstGeom>
                  </pic:spPr>
                </pic:pic>
              </a:graphicData>
            </a:graphic>
          </wp:inline>
        </w:drawing>
      </w:r>
    </w:p>
    <w:p w:rsidR="00EC196C" w:rsidRDefault="003A37F1" w:rsidP="003C5D56">
      <w:pPr>
        <w:pStyle w:val="StepList"/>
        <w:numPr>
          <w:ilvl w:val="0"/>
          <w:numId w:val="29"/>
        </w:numPr>
      </w:pPr>
      <w:bookmarkStart w:id="56" w:name="_Ref440708912"/>
      <w:r>
        <w:t xml:space="preserve">It’s easier to interpret </w:t>
      </w:r>
      <w:r w:rsidR="00EC196C">
        <w:t xml:space="preserve">numerical data </w:t>
      </w:r>
      <w:r>
        <w:t xml:space="preserve">when you depict it </w:t>
      </w:r>
      <w:r w:rsidR="00EC196C">
        <w:t>graphically.</w:t>
      </w:r>
      <w:r w:rsidR="00721C22">
        <w:t xml:space="preserve"> </w:t>
      </w:r>
      <w:r>
        <w:t xml:space="preserve">Let’s look at speed and heading. </w:t>
      </w:r>
      <w:r w:rsidR="009B3F21">
        <w:t xml:space="preserve">Since they have different numeric ranges, it’s best to show them in separate charts. </w:t>
      </w:r>
      <w:r>
        <w:t>Speed first.</w:t>
      </w:r>
      <w:bookmarkEnd w:id="56"/>
    </w:p>
    <w:p w:rsidR="00721C22" w:rsidRDefault="003A37F1" w:rsidP="003C5D56">
      <w:pPr>
        <w:pStyle w:val="StepList"/>
        <w:numPr>
          <w:ilvl w:val="1"/>
          <w:numId w:val="29"/>
        </w:numPr>
      </w:pPr>
      <w:r>
        <w:t>In the data visualization view, c</w:t>
      </w:r>
      <w:r w:rsidR="00721C22">
        <w:t xml:space="preserve">lick </w:t>
      </w:r>
      <w:r>
        <w:rPr>
          <w:noProof/>
        </w:rPr>
        <w:drawing>
          <wp:inline distT="0" distB="0" distL="0" distR="0" wp14:anchorId="35CB1A08" wp14:editId="4BB27B73">
            <wp:extent cx="190517" cy="15241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517" cy="152413"/>
                    </a:xfrm>
                    <a:prstGeom prst="rect">
                      <a:avLst/>
                    </a:prstGeom>
                  </pic:spPr>
                </pic:pic>
              </a:graphicData>
            </a:graphic>
          </wp:inline>
        </w:drawing>
      </w:r>
      <w:r>
        <w:t xml:space="preserve"> </w:t>
      </w:r>
      <w:r w:rsidR="00721C22" w:rsidRPr="00EC196C">
        <w:rPr>
          <w:b/>
        </w:rPr>
        <w:t>Create</w:t>
      </w:r>
      <w:r w:rsidR="00721C22">
        <w:rPr>
          <w:b/>
        </w:rPr>
        <w:t xml:space="preserve"> Chart</w:t>
      </w:r>
      <w:r w:rsidR="00721C22">
        <w:t>.</w:t>
      </w:r>
    </w:p>
    <w:p w:rsidR="003A37F1" w:rsidRDefault="003A37F1" w:rsidP="003C5D56">
      <w:pPr>
        <w:pStyle w:val="StepList"/>
        <w:numPr>
          <w:ilvl w:val="1"/>
          <w:numId w:val="29"/>
        </w:numPr>
      </w:pPr>
      <w:r>
        <w:t xml:space="preserve">In the </w:t>
      </w:r>
      <w:r w:rsidRPr="003A37F1">
        <w:rPr>
          <w:b/>
        </w:rPr>
        <w:t>Chart</w:t>
      </w:r>
      <w:r>
        <w:t xml:space="preserve"> tab of the </w:t>
      </w:r>
      <w:r w:rsidRPr="003A37F1">
        <w:rPr>
          <w:b/>
        </w:rPr>
        <w:t>Create Time Series Line Chart</w:t>
      </w:r>
      <w:r>
        <w:t xml:space="preserve"> dialog, adjust the </w:t>
      </w:r>
      <w:r w:rsidRPr="003A37F1">
        <w:rPr>
          <w:b/>
        </w:rPr>
        <w:t>Chart name</w:t>
      </w:r>
      <w:r>
        <w:t xml:space="preserve"> as you see fit; for example, </w:t>
      </w:r>
      <w:r w:rsidR="009B3F21">
        <w:t>“</w:t>
      </w:r>
      <w:r>
        <w:t>Filtered Cars: Speed</w:t>
      </w:r>
      <w:r w:rsidR="009B3F21">
        <w:t>”</w:t>
      </w:r>
      <w:r>
        <w:t>.</w:t>
      </w:r>
    </w:p>
    <w:p w:rsidR="003A37F1" w:rsidRDefault="003A37F1" w:rsidP="003C5D56">
      <w:pPr>
        <w:pStyle w:val="StepList"/>
        <w:numPr>
          <w:ilvl w:val="1"/>
          <w:numId w:val="29"/>
        </w:numPr>
      </w:pPr>
      <w:r>
        <w:t xml:space="preserve">In the </w:t>
      </w:r>
      <w:r w:rsidRPr="003A37F1">
        <w:rPr>
          <w:b/>
        </w:rPr>
        <w:t>Categories</w:t>
      </w:r>
      <w:r>
        <w:t xml:space="preserve"> tab, </w:t>
      </w:r>
    </w:p>
    <w:p w:rsidR="003A37F1" w:rsidRPr="003A37F1" w:rsidRDefault="003A37F1" w:rsidP="003C5D56">
      <w:pPr>
        <w:pStyle w:val="StepList"/>
        <w:numPr>
          <w:ilvl w:val="2"/>
          <w:numId w:val="29"/>
        </w:numPr>
      </w:pPr>
      <w:r>
        <w:t xml:space="preserve">select </w:t>
      </w:r>
      <w:r w:rsidRPr="003A37F1">
        <w:rPr>
          <w:b/>
        </w:rPr>
        <w:t>Values of One Attribute:</w:t>
      </w:r>
    </w:p>
    <w:p w:rsidR="003A37F1" w:rsidRPr="003A37F1" w:rsidRDefault="003A37F1" w:rsidP="003C5D56">
      <w:pPr>
        <w:pStyle w:val="StepList"/>
        <w:numPr>
          <w:ilvl w:val="2"/>
          <w:numId w:val="29"/>
        </w:numPr>
      </w:pPr>
      <w:r>
        <w:t xml:space="preserve">set </w:t>
      </w:r>
      <w:r w:rsidRPr="003A37F1">
        <w:rPr>
          <w:b/>
        </w:rPr>
        <w:t>Measured by (Y-Axis)</w:t>
      </w:r>
      <w:r>
        <w:t xml:space="preserve"> to </w:t>
      </w:r>
      <w:r w:rsidRPr="003A37F1">
        <w:rPr>
          <w:b/>
        </w:rPr>
        <w:t>speed</w:t>
      </w:r>
    </w:p>
    <w:p w:rsidR="003A37F1" w:rsidRPr="003A37F1" w:rsidRDefault="003A37F1" w:rsidP="003C5D56">
      <w:pPr>
        <w:pStyle w:val="StepList"/>
        <w:numPr>
          <w:ilvl w:val="2"/>
          <w:numId w:val="29"/>
        </w:numPr>
      </w:pPr>
      <w:r w:rsidRPr="003A37F1">
        <w:t>set</w:t>
      </w:r>
      <w:r>
        <w:rPr>
          <w:b/>
        </w:rPr>
        <w:t xml:space="preserve"> </w:t>
      </w:r>
      <w:r w:rsidRPr="003A37F1">
        <w:rPr>
          <w:b/>
        </w:rPr>
        <w:t xml:space="preserve">Plot Lines </w:t>
      </w:r>
      <w:proofErr w:type="gramStart"/>
      <w:r w:rsidRPr="003A37F1">
        <w:rPr>
          <w:b/>
        </w:rPr>
        <w:t>With</w:t>
      </w:r>
      <w:proofErr w:type="gramEnd"/>
      <w:r w:rsidRPr="003A37F1">
        <w:rPr>
          <w:b/>
        </w:rPr>
        <w:t xml:space="preserve"> Values Of:</w:t>
      </w:r>
      <w:r>
        <w:t xml:space="preserve"> to </w:t>
      </w:r>
      <w:r w:rsidRPr="003A37F1">
        <w:rPr>
          <w:b/>
        </w:rPr>
        <w:t>id</w:t>
      </w:r>
    </w:p>
    <w:p w:rsidR="003A37F1" w:rsidRDefault="003A37F1" w:rsidP="003C5D56">
      <w:pPr>
        <w:pStyle w:val="StepList"/>
        <w:numPr>
          <w:ilvl w:val="2"/>
          <w:numId w:val="29"/>
        </w:numPr>
      </w:pPr>
      <w:r>
        <w:t xml:space="preserve">keep </w:t>
      </w:r>
      <w:r w:rsidRPr="003A37F1">
        <w:rPr>
          <w:b/>
        </w:rPr>
        <w:t>All Values</w:t>
      </w:r>
      <w:r>
        <w:t xml:space="preserve"> selected.</w:t>
      </w:r>
    </w:p>
    <w:p w:rsidR="009B3F21" w:rsidRDefault="009B3F21" w:rsidP="009B3F21">
      <w:pPr>
        <w:pStyle w:val="StepList"/>
      </w:pPr>
      <w:r>
        <w:t xml:space="preserve">Next, heading. Perform the same steps as in step </w:t>
      </w:r>
      <w:r>
        <w:fldChar w:fldCharType="begin"/>
      </w:r>
      <w:r>
        <w:instrText xml:space="preserve"> REF _Ref440708912 \r \p \h </w:instrText>
      </w:r>
      <w:r>
        <w:fldChar w:fldCharType="separate"/>
      </w:r>
      <w:r w:rsidR="00625674">
        <w:t>__3.  above</w:t>
      </w:r>
      <w:r>
        <w:fldChar w:fldCharType="end"/>
      </w:r>
      <w:r>
        <w:t xml:space="preserve"> but choose </w:t>
      </w:r>
      <w:r w:rsidRPr="009B3F21">
        <w:rPr>
          <w:b/>
        </w:rPr>
        <w:t>heading</w:t>
      </w:r>
      <w:r>
        <w:t xml:space="preserve"> in </w:t>
      </w:r>
      <w:r w:rsidRPr="009B3F21">
        <w:rPr>
          <w:b/>
        </w:rPr>
        <w:t>Measured by</w:t>
      </w:r>
      <w:r>
        <w:t>, and set an appropriate Chart name.</w:t>
      </w:r>
    </w:p>
    <w:p w:rsidR="00656B97" w:rsidRDefault="00656B97" w:rsidP="009B3F21">
      <w:pPr>
        <w:pStyle w:val="StepList"/>
      </w:pPr>
      <w:r>
        <w:t xml:space="preserve">To create a comparative view of the effect of the aggregation analytic you added to the application in this part, create a data visualization view of the </w:t>
      </w:r>
      <w:r w:rsidRPr="00656B97">
        <w:rPr>
          <w:b/>
        </w:rPr>
        <w:t>Averaged</w:t>
      </w:r>
      <w:r>
        <w:t xml:space="preserve"> stream and create a chart showing the average speed for both cars. Use instructions </w:t>
      </w:r>
      <w:r>
        <w:fldChar w:fldCharType="begin"/>
      </w:r>
      <w:r>
        <w:instrText xml:space="preserve"> REF _Ref440709834 \r \h </w:instrText>
      </w:r>
      <w:r>
        <w:fldChar w:fldCharType="separate"/>
      </w:r>
      <w:r w:rsidR="00625674">
        <w:t xml:space="preserve">__1. </w:t>
      </w:r>
      <w:r>
        <w:fldChar w:fldCharType="end"/>
      </w:r>
      <w:r>
        <w:t xml:space="preserve">through </w:t>
      </w:r>
      <w:r>
        <w:fldChar w:fldCharType="begin"/>
      </w:r>
      <w:r>
        <w:instrText xml:space="preserve"> REF _Ref440708912 \r \p \h </w:instrText>
      </w:r>
      <w:r>
        <w:fldChar w:fldCharType="separate"/>
      </w:r>
      <w:r w:rsidR="00625674">
        <w:t>__3.  above</w:t>
      </w:r>
      <w:r>
        <w:fldChar w:fldCharType="end"/>
      </w:r>
      <w:r>
        <w:t>, with appropriate substitutions for stream and attribute names</w:t>
      </w:r>
      <w:r w:rsidR="00AD434C">
        <w:t>.</w:t>
      </w:r>
    </w:p>
    <w:p w:rsidR="006C1368" w:rsidRDefault="006C1368" w:rsidP="000C73C4">
      <w:pPr>
        <w:pStyle w:val="BodyText"/>
      </w:pPr>
      <w:r>
        <w:t xml:space="preserve">You now can </w:t>
      </w:r>
      <w:r w:rsidR="008344E1">
        <w:t xml:space="preserve">gain more insight in </w:t>
      </w:r>
      <w:r>
        <w:t xml:space="preserve">your data </w:t>
      </w:r>
      <w:r w:rsidR="008344E1">
        <w:t xml:space="preserve">by inspecting it </w:t>
      </w:r>
      <w:r>
        <w:t xml:space="preserve">visually. For example, it becomes </w:t>
      </w:r>
      <w:r w:rsidR="008344E1">
        <w:t xml:space="preserve">clear </w:t>
      </w:r>
      <w:r>
        <w:t>that the heading makes big jumps between relatively constant periods; this makes sense in an American city, where most turns are 90 degrees. Also, the speed, while in principle a measured quantity best represented by a floating-point number, is only reported as whole numbers</w:t>
      </w:r>
      <w:r w:rsidR="00B32F43">
        <w:t xml:space="preserve"> (this is also obvious from the table view)</w:t>
      </w:r>
      <w:r w:rsidR="008344E1">
        <w:t>, lending a stair-step quality to the plot</w:t>
      </w:r>
      <w:r>
        <w:t xml:space="preserve">; this may mean that some efficiency can be gained by changing the attribute type to </w:t>
      </w:r>
      <w:r w:rsidRPr="008344E1">
        <w:rPr>
          <w:rStyle w:val="Code-Font"/>
        </w:rPr>
        <w:t>int32</w:t>
      </w:r>
      <w:r>
        <w:t xml:space="preserve"> or even </w:t>
      </w:r>
      <w:r w:rsidRPr="008344E1">
        <w:rPr>
          <w:rStyle w:val="Code-Font"/>
        </w:rPr>
        <w:t>int16</w:t>
      </w:r>
      <w:r w:rsidR="00AB4CF5" w:rsidRPr="00AB4CF5">
        <w:t xml:space="preserve"> or </w:t>
      </w:r>
      <w:r w:rsidR="00AB4CF5">
        <w:rPr>
          <w:rStyle w:val="Code-Font"/>
        </w:rPr>
        <w:t>int8</w:t>
      </w:r>
      <w:r>
        <w:t>—provided that it can be verified that no source will ever have non-integer speed values.</w:t>
      </w:r>
    </w:p>
    <w:p w:rsidR="008344E1" w:rsidRDefault="009B3F21" w:rsidP="00AD434C">
      <w:pPr>
        <w:pStyle w:val="BodyText"/>
        <w:jc w:val="center"/>
      </w:pPr>
      <w:r>
        <w:rPr>
          <w:noProof/>
          <w:lang w:eastAsia="en-US"/>
        </w:rPr>
        <w:lastRenderedPageBreak/>
        <w:drawing>
          <wp:inline distT="0" distB="0" distL="0" distR="0" wp14:anchorId="1936BCC0" wp14:editId="63F3E0A6">
            <wp:extent cx="4480560" cy="1823514"/>
            <wp:effectExtent l="19050" t="19050" r="15240" b="247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0560" cy="1823514"/>
                    </a:xfrm>
                    <a:prstGeom prst="rect">
                      <a:avLst/>
                    </a:prstGeom>
                    <a:ln>
                      <a:solidFill>
                        <a:schemeClr val="tx1"/>
                      </a:solidFill>
                    </a:ln>
                  </pic:spPr>
                </pic:pic>
              </a:graphicData>
            </a:graphic>
          </wp:inline>
        </w:drawing>
      </w:r>
    </w:p>
    <w:p w:rsidR="009B3F21" w:rsidRDefault="009B3F21" w:rsidP="00AD434C">
      <w:pPr>
        <w:pStyle w:val="BodyText"/>
        <w:jc w:val="center"/>
      </w:pPr>
      <w:r>
        <w:rPr>
          <w:noProof/>
          <w:lang w:eastAsia="en-US"/>
        </w:rPr>
        <w:drawing>
          <wp:inline distT="0" distB="0" distL="0" distR="0" wp14:anchorId="1DFE2469" wp14:editId="39C79D65">
            <wp:extent cx="4480560" cy="1859450"/>
            <wp:effectExtent l="19050" t="19050" r="15240" b="266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0560" cy="1859450"/>
                    </a:xfrm>
                    <a:prstGeom prst="rect">
                      <a:avLst/>
                    </a:prstGeom>
                    <a:ln>
                      <a:solidFill>
                        <a:schemeClr val="tx1"/>
                      </a:solidFill>
                    </a:ln>
                  </pic:spPr>
                </pic:pic>
              </a:graphicData>
            </a:graphic>
          </wp:inline>
        </w:drawing>
      </w:r>
    </w:p>
    <w:p w:rsidR="00AD434C" w:rsidRDefault="00AD434C" w:rsidP="00AD434C">
      <w:pPr>
        <w:pStyle w:val="BodyText"/>
        <w:jc w:val="center"/>
      </w:pPr>
      <w:r>
        <w:rPr>
          <w:noProof/>
          <w:lang w:eastAsia="en-US"/>
        </w:rPr>
        <w:drawing>
          <wp:inline distT="0" distB="0" distL="0" distR="0" wp14:anchorId="39EE0FF2" wp14:editId="7CE69219">
            <wp:extent cx="4480560" cy="3654479"/>
            <wp:effectExtent l="19050" t="19050" r="15240" b="222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0560" cy="3654479"/>
                    </a:xfrm>
                    <a:prstGeom prst="rect">
                      <a:avLst/>
                    </a:prstGeom>
                    <a:ln>
                      <a:solidFill>
                        <a:schemeClr val="tx1"/>
                      </a:solidFill>
                    </a:ln>
                  </pic:spPr>
                </pic:pic>
              </a:graphicData>
            </a:graphic>
          </wp:inline>
        </w:drawing>
      </w:r>
    </w:p>
    <w:p w:rsidR="00AB4CF5" w:rsidRPr="007F64BD" w:rsidRDefault="00AB4CF5" w:rsidP="008344E1">
      <w:pPr>
        <w:pStyle w:val="BodyText"/>
      </w:pPr>
      <w:r>
        <w:t xml:space="preserve">When you are ready to move on to the next </w:t>
      </w:r>
      <w:r w:rsidR="000016DE">
        <w:t>part</w:t>
      </w:r>
      <w:r>
        <w:t>, close or minimize the browser</w:t>
      </w:r>
      <w:r w:rsidR="00AD434C">
        <w:t xml:space="preserve"> and get back into Studio</w:t>
      </w:r>
      <w:r>
        <w:t>.</w:t>
      </w:r>
    </w:p>
    <w:p w:rsidR="00604B2E" w:rsidRDefault="00604B2E" w:rsidP="00152A3F">
      <w:pPr>
        <w:pStyle w:val="Heading1"/>
      </w:pPr>
      <w:bookmarkStart w:id="57" w:name="_Toc448321251"/>
      <w:r>
        <w:lastRenderedPageBreak/>
        <w:t>Modular application design with exported streams</w:t>
      </w:r>
      <w:bookmarkEnd w:id="57"/>
    </w:p>
    <w:p w:rsidR="00994874" w:rsidRDefault="00994874" w:rsidP="00152A3F">
      <w:pPr>
        <w:pStyle w:val="Heading2"/>
      </w:pPr>
      <w:bookmarkStart w:id="58" w:name="_Ref448320630"/>
      <w:bookmarkStart w:id="59" w:name="_Ref448320638"/>
      <w:bookmarkStart w:id="60" w:name="_Ref448320660"/>
      <w:bookmarkStart w:id="61" w:name="_Toc448321252"/>
      <w:r>
        <w:t>Building on the previous results</w:t>
      </w:r>
      <w:bookmarkEnd w:id="58"/>
      <w:bookmarkEnd w:id="59"/>
      <w:bookmarkEnd w:id="60"/>
      <w:bookmarkEnd w:id="61"/>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994874" w:rsidTr="00484C78">
        <w:trPr>
          <w:cantSplit/>
        </w:trPr>
        <w:tc>
          <w:tcPr>
            <w:tcW w:w="1098" w:type="dxa"/>
            <w:shd w:val="clear" w:color="auto" w:fill="E0E0E0"/>
            <w:vAlign w:val="center"/>
          </w:tcPr>
          <w:p w:rsidR="00994874" w:rsidRDefault="00A15A5D" w:rsidP="007176DE">
            <w:pPr>
              <w:pStyle w:val="BodyText"/>
              <w:keepLines/>
            </w:pPr>
            <w:r w:rsidRPr="001E3096">
              <w:rPr>
                <w:noProof/>
                <w:lang w:eastAsia="en-US"/>
              </w:rPr>
              <w:drawing>
                <wp:inline distT="0" distB="0" distL="0" distR="0" wp14:anchorId="347FCB75" wp14:editId="25AD2371">
                  <wp:extent cx="548640" cy="548640"/>
                  <wp:effectExtent l="0" t="0" r="0" b="0"/>
                  <wp:docPr id="127" name="Picture 127"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126" w:type="dxa"/>
            <w:shd w:val="clear" w:color="auto" w:fill="E0E0E0"/>
            <w:vAlign w:val="center"/>
          </w:tcPr>
          <w:p w:rsidR="00994874" w:rsidRDefault="00994874" w:rsidP="00404486">
            <w:pPr>
              <w:pStyle w:val="InformationBoxTitle"/>
            </w:pPr>
            <w:r>
              <w:t>This section is optional</w:t>
            </w:r>
          </w:p>
          <w:p w:rsidR="00994874" w:rsidRDefault="00E5393C" w:rsidP="00404486">
            <w:pPr>
              <w:pStyle w:val="InformationBoxBody"/>
            </w:pPr>
            <w:r>
              <w:t xml:space="preserve">If </w:t>
            </w:r>
            <w:r w:rsidR="00994874">
              <w:t xml:space="preserve">you are confident that your results from the previous </w:t>
            </w:r>
            <w:r w:rsidR="000016DE">
              <w:t>part</w:t>
            </w:r>
            <w:r w:rsidR="00994874">
              <w:t xml:space="preserve"> are correct, you can continue working with them and skip this section.</w:t>
            </w:r>
          </w:p>
        </w:tc>
      </w:tr>
    </w:tbl>
    <w:p w:rsidR="00484C78" w:rsidRDefault="00484C78" w:rsidP="00484C78">
      <w:pPr>
        <w:pStyle w:val="BodyText"/>
      </w:pPr>
      <w:r>
        <w:t xml:space="preserve">To continue with this part even if you did not successfully complete the previous part, import a Streams project that has been prepared for you, containing the expected results of Part 3. </w:t>
      </w:r>
    </w:p>
    <w:p w:rsidR="00D4417D" w:rsidRDefault="00D4417D" w:rsidP="00D4417D">
      <w:pPr>
        <w:pStyle w:val="StepList"/>
        <w:numPr>
          <w:ilvl w:val="0"/>
          <w:numId w:val="27"/>
        </w:numPr>
        <w:rPr>
          <w:lang w:eastAsia="zh-CN"/>
        </w:rPr>
      </w:pPr>
      <w:r>
        <w:rPr>
          <w:lang w:eastAsia="zh-CN"/>
        </w:rPr>
        <w:t xml:space="preserve">In the Project Explorer, right-click on the current project (MyProject) and choose </w:t>
      </w:r>
      <w:r w:rsidRPr="00946C2C">
        <w:rPr>
          <w:b/>
          <w:lang w:eastAsia="zh-CN"/>
        </w:rPr>
        <w:t>Close Project</w:t>
      </w:r>
      <w:r>
        <w:rPr>
          <w:lang w:eastAsia="zh-CN"/>
        </w:rPr>
        <w:t>.</w:t>
      </w:r>
    </w:p>
    <w:p w:rsidR="00D4417D" w:rsidRDefault="00D4417D" w:rsidP="00D4417D">
      <w:pPr>
        <w:pStyle w:val="StepListContno"/>
        <w:rPr>
          <w:lang w:eastAsia="zh-CN"/>
        </w:rPr>
      </w:pPr>
      <w:r>
        <w:rPr>
          <w:lang w:eastAsia="zh-CN"/>
        </w:rPr>
        <w:t>This gets it out of the way for builds or name conflicts, without deleting any files.</w:t>
      </w:r>
    </w:p>
    <w:p w:rsidR="00D4417D" w:rsidRDefault="00D4417D" w:rsidP="00D4417D">
      <w:pPr>
        <w:pStyle w:val="StepList"/>
        <w:numPr>
          <w:ilvl w:val="0"/>
          <w:numId w:val="27"/>
        </w:numPr>
        <w:rPr>
          <w:lang w:eastAsia="zh-CN"/>
        </w:rPr>
      </w:pPr>
      <w:r>
        <w:rPr>
          <w:lang w:eastAsia="zh-CN"/>
        </w:rPr>
        <w:t xml:space="preserve">In the top Eclipse menu, choose </w:t>
      </w:r>
      <w:r w:rsidRPr="00946C2C">
        <w:rPr>
          <w:b/>
          <w:lang w:eastAsia="zh-CN"/>
        </w:rPr>
        <w:t>File &gt; Import…</w:t>
      </w:r>
      <w:r>
        <w:rPr>
          <w:lang w:eastAsia="zh-CN"/>
        </w:rPr>
        <w:t xml:space="preserve">. </w:t>
      </w:r>
    </w:p>
    <w:p w:rsidR="00D4417D" w:rsidRDefault="00D4417D" w:rsidP="00D4417D">
      <w:pPr>
        <w:pStyle w:val="StepList"/>
        <w:numPr>
          <w:ilvl w:val="0"/>
          <w:numId w:val="27"/>
        </w:numPr>
        <w:rPr>
          <w:lang w:eastAsia="zh-CN"/>
        </w:rPr>
      </w:pPr>
      <w:r>
        <w:rPr>
          <w:lang w:eastAsia="zh-CN"/>
        </w:rPr>
        <w:t xml:space="preserve">In the Import dialog, select </w:t>
      </w:r>
      <w:r w:rsidRPr="00946C2C">
        <w:rPr>
          <w:b/>
          <w:lang w:eastAsia="zh-CN"/>
        </w:rPr>
        <w:t>InfoSphere Streams Studio &gt; SPL Project</w:t>
      </w:r>
      <w:r>
        <w:rPr>
          <w:lang w:eastAsia="zh-CN"/>
        </w:rPr>
        <w:t xml:space="preserve">; click </w:t>
      </w:r>
      <w:r w:rsidRPr="00946C2C">
        <w:rPr>
          <w:b/>
          <w:lang w:eastAsia="zh-CN"/>
        </w:rPr>
        <w:t>Next &gt;</w:t>
      </w:r>
      <w:r>
        <w:rPr>
          <w:lang w:eastAsia="zh-CN"/>
        </w:rPr>
        <w:t>.</w:t>
      </w:r>
    </w:p>
    <w:p w:rsidR="00D4417D" w:rsidRDefault="00D4417D" w:rsidP="00D4417D">
      <w:pPr>
        <w:pStyle w:val="StepList"/>
        <w:numPr>
          <w:ilvl w:val="0"/>
          <w:numId w:val="27"/>
        </w:numPr>
        <w:rPr>
          <w:lang w:eastAsia="zh-CN"/>
        </w:rPr>
      </w:pPr>
      <w:r>
        <w:rPr>
          <w:lang w:eastAsia="zh-CN"/>
        </w:rPr>
        <w:t xml:space="preserve">Click </w:t>
      </w:r>
      <w:r w:rsidRPr="00946C2C">
        <w:rPr>
          <w:b/>
          <w:lang w:eastAsia="zh-CN"/>
        </w:rPr>
        <w:t>Browse…</w:t>
      </w:r>
      <w:r>
        <w:rPr>
          <w:lang w:eastAsia="zh-CN"/>
        </w:rPr>
        <w:t xml:space="preserve">; in the file browser, expand </w:t>
      </w:r>
      <w:r w:rsidRPr="00946C2C">
        <w:rPr>
          <w:b/>
          <w:lang w:eastAsia="zh-CN"/>
        </w:rPr>
        <w:t>My Home</w:t>
      </w:r>
      <w:r w:rsidRPr="00D4417D">
        <w:t>, scro</w:t>
      </w:r>
      <w:r>
        <w:t>ll down,</w:t>
      </w:r>
      <w:r>
        <w:rPr>
          <w:lang w:eastAsia="zh-CN"/>
        </w:rPr>
        <w:t xml:space="preserve"> and select </w:t>
      </w:r>
      <w:r>
        <w:rPr>
          <w:b/>
          <w:lang w:eastAsia="zh-CN"/>
        </w:rPr>
        <w:t>Labs</w:t>
      </w:r>
      <w:r>
        <w:t xml:space="preserve">. Click </w:t>
      </w:r>
      <w:r w:rsidRPr="00946C2C">
        <w:rPr>
          <w:b/>
        </w:rPr>
        <w:t>OK</w:t>
      </w:r>
      <w:r>
        <w:t>.</w:t>
      </w:r>
    </w:p>
    <w:p w:rsidR="00D4417D" w:rsidRDefault="00D4417D" w:rsidP="00D4417D">
      <w:pPr>
        <w:pStyle w:val="StepList"/>
        <w:keepNext/>
        <w:numPr>
          <w:ilvl w:val="0"/>
          <w:numId w:val="27"/>
        </w:numPr>
        <w:rPr>
          <w:lang w:eastAsia="zh-CN"/>
        </w:rPr>
      </w:pPr>
      <w:r>
        <w:t xml:space="preserve">Select (check the box) </w:t>
      </w:r>
      <w:r>
        <w:rPr>
          <w:b/>
        </w:rPr>
        <w:t>MyProject</w:t>
      </w:r>
      <w:r>
        <w:rPr>
          <w:b/>
        </w:rPr>
        <w:t>3</w:t>
      </w:r>
      <w:r>
        <w:t xml:space="preserve"> and click </w:t>
      </w:r>
      <w:r w:rsidRPr="00946C2C">
        <w:rPr>
          <w:b/>
        </w:rPr>
        <w:t>Finish</w:t>
      </w:r>
      <w:r>
        <w:t>.</w:t>
      </w:r>
    </w:p>
    <w:p w:rsidR="00D4417D" w:rsidRDefault="00D4417D" w:rsidP="00D4417D">
      <w:pPr>
        <w:pStyle w:val="StepListContno"/>
        <w:rPr>
          <w:lang w:eastAsia="zh-CN"/>
        </w:rPr>
      </w:pPr>
      <w:r>
        <w:rPr>
          <w:lang w:eastAsia="zh-CN"/>
        </w:rPr>
        <w:t>This kicks off a build, but there is no need to wait until it finishes.</w:t>
      </w:r>
    </w:p>
    <w:p w:rsidR="00D4417D" w:rsidRDefault="00D4417D" w:rsidP="00D4417D">
      <w:pPr>
        <w:pStyle w:val="StepList"/>
        <w:keepNext/>
        <w:numPr>
          <w:ilvl w:val="0"/>
          <w:numId w:val="27"/>
        </w:numPr>
        <w:rPr>
          <w:lang w:eastAsia="zh-CN"/>
        </w:rPr>
      </w:pPr>
      <w:r>
        <w:t xml:space="preserve">In the Project Explorer, expand </w:t>
      </w:r>
      <w:r>
        <w:rPr>
          <w:b/>
        </w:rPr>
        <w:t>MyProject3</w:t>
      </w:r>
      <w:r>
        <w:t xml:space="preserve"> and then </w:t>
      </w:r>
      <w:r w:rsidRPr="00484C78">
        <w:rPr>
          <w:b/>
        </w:rPr>
        <w:t>my.</w:t>
      </w:r>
      <w:proofErr w:type="gramStart"/>
      <w:r w:rsidRPr="00484C78">
        <w:rPr>
          <w:b/>
        </w:rPr>
        <w:t>name.space</w:t>
      </w:r>
      <w:proofErr w:type="gramEnd"/>
      <w:r>
        <w:t>.</w:t>
      </w:r>
    </w:p>
    <w:p w:rsidR="00D4417D" w:rsidRDefault="00D4417D" w:rsidP="00D4417D">
      <w:pPr>
        <w:pStyle w:val="StepList"/>
        <w:keepNext/>
        <w:numPr>
          <w:ilvl w:val="0"/>
          <w:numId w:val="27"/>
        </w:numPr>
        <w:rPr>
          <w:lang w:eastAsia="zh-CN"/>
        </w:rPr>
      </w:pPr>
      <w:r>
        <w:t xml:space="preserve">Double-click </w:t>
      </w:r>
      <w:r w:rsidRPr="00484C78">
        <w:rPr>
          <w:b/>
        </w:rPr>
        <w:t>MyMainComposite</w:t>
      </w:r>
      <w:r>
        <w:t xml:space="preserve"> to open it in the graphical editor.</w:t>
      </w:r>
    </w:p>
    <w:p w:rsidR="00D4417D" w:rsidRDefault="00D4417D" w:rsidP="00D4417D">
      <w:pPr>
        <w:pStyle w:val="StepList"/>
        <w:numPr>
          <w:ilvl w:val="0"/>
          <w:numId w:val="27"/>
        </w:numPr>
      </w:pPr>
      <w:r>
        <w:t xml:space="preserve">In the editor palette, right-click on </w:t>
      </w:r>
      <w:r w:rsidRPr="00D4417D">
        <w:rPr>
          <w:b/>
        </w:rPr>
        <w:t>Toolkits</w:t>
      </w:r>
      <w:r>
        <w:t xml:space="preserve">; in the context menu, uncheck </w:t>
      </w:r>
      <w:r w:rsidRPr="00D4417D">
        <w:rPr>
          <w:b/>
        </w:rPr>
        <w:t>Show All Toolkits</w:t>
      </w:r>
      <w:r>
        <w:t>.</w:t>
      </w:r>
    </w:p>
    <w:p w:rsidR="00D949F5" w:rsidRDefault="00D949F5" w:rsidP="00152A3F">
      <w:pPr>
        <w:pStyle w:val="Heading2"/>
      </w:pPr>
      <w:bookmarkStart w:id="62" w:name="_Toc448321253"/>
      <w:r>
        <w:t>Adding a test for unexpected data</w:t>
      </w:r>
      <w:bookmarkEnd w:id="62"/>
    </w:p>
    <w:p w:rsidR="00D949F5" w:rsidRDefault="00D949F5" w:rsidP="00D949F5">
      <w:pPr>
        <w:pStyle w:val="BodyText"/>
      </w:pPr>
      <w:r>
        <w:t xml:space="preserve">It is generally good practice to validate the data you receive from a feed. Data formats may not be well defined, ill-formed data does occur, and transmission noise can creep in as well. You do not want your application to fail when the data does not conform to its expectations. In this </w:t>
      </w:r>
      <w:r w:rsidR="000016DE">
        <w:t>part</w:t>
      </w:r>
      <w:r>
        <w:t>, you will be receiving live data; who knows what it will do to your analytical process?</w:t>
      </w:r>
    </w:p>
    <w:p w:rsidR="00D949F5" w:rsidRDefault="00D949F5" w:rsidP="00D949F5">
      <w:pPr>
        <w:pStyle w:val="BodyText"/>
      </w:pPr>
      <w:r>
        <w:t>As an example of this kind of validation, you will add an operator that checks one attribute, the vehicle ID (</w:t>
      </w:r>
      <w:r w:rsidRPr="009552FA">
        <w:rPr>
          <w:b/>
        </w:rPr>
        <w:t>id</w:t>
      </w:r>
      <w:r>
        <w:t xml:space="preserve">). In the data file </w:t>
      </w:r>
      <w:proofErr w:type="spellStart"/>
      <w:proofErr w:type="gramStart"/>
      <w:r w:rsidRPr="00152A3F">
        <w:rPr>
          <w:rStyle w:val="Code-Font"/>
        </w:rPr>
        <w:t>all.cars</w:t>
      </w:r>
      <w:proofErr w:type="spellEnd"/>
      <w:proofErr w:type="gramEnd"/>
      <w:r>
        <w:t>, all records have an id value of the form “</w:t>
      </w:r>
      <w:proofErr w:type="spellStart"/>
      <w:r>
        <w:t>C</w:t>
      </w:r>
      <w:r w:rsidRPr="009552FA">
        <w:rPr>
          <w:i/>
        </w:rPr>
        <w:t>nnn</w:t>
      </w:r>
      <w:proofErr w:type="spellEnd"/>
      <w:r>
        <w:t>” (presumably, with “C” for “car”). Even though it doesn’t at the moment, assume that your application depends on this format; for example, it could take a different action depending on the type of vehicle indicated by that first letter (say, “B” for “bus”); and there may be a system requirement that all vehicle IDs be exactly four characters long. Rather than silently dropping the tuple, however, it is better practice to save the “bad” data so you can audit what happened and later perhaps enhance the application.</w:t>
      </w:r>
    </w:p>
    <w:p w:rsidR="00D949F5" w:rsidRDefault="00D949F5" w:rsidP="00D949F5">
      <w:pPr>
        <w:pStyle w:val="BodyText"/>
        <w:keepNext/>
      </w:pPr>
      <w:r>
        <w:lastRenderedPageBreak/>
        <w:t>In summary, the specifications are as follows:</w:t>
      </w:r>
    </w:p>
    <w:p w:rsidR="00D949F5" w:rsidRDefault="00D949F5" w:rsidP="00D949F5">
      <w:pPr>
        <w:pStyle w:val="Caption"/>
        <w:ind w:left="1440"/>
      </w:pPr>
      <w:r>
        <w:t xml:space="preserve">Table </w:t>
      </w:r>
      <w:fldSimple w:instr=" SEQ Table \* ARABIC ">
        <w:r w:rsidR="00625674">
          <w:rPr>
            <w:noProof/>
          </w:rPr>
          <w:t>6</w:t>
        </w:r>
      </w:fldSimple>
      <w:r>
        <w:t>. Vehicle ID (</w:t>
      </w:r>
      <w:r w:rsidRPr="000C40E3">
        <w:rPr>
          <w:rFonts w:ascii="Consolas" w:hAnsi="Consolas" w:cs="Consolas"/>
        </w:rPr>
        <w:t>id</w:t>
      </w:r>
      <w:r>
        <w:t xml:space="preserve"> attribute) specifications</w:t>
      </w:r>
    </w:p>
    <w:tbl>
      <w:tblPr>
        <w:tblW w:w="0" w:type="auto"/>
        <w:tblInd w:w="15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861"/>
        <w:gridCol w:w="1478"/>
      </w:tblGrid>
      <w:tr w:rsidR="00D949F5" w:rsidTr="00E57ACC">
        <w:trPr>
          <w:cantSplit/>
        </w:trPr>
        <w:tc>
          <w:tcPr>
            <w:tcW w:w="1861" w:type="dxa"/>
            <w:shd w:val="clear" w:color="auto" w:fill="000000"/>
            <w:vAlign w:val="bottom"/>
          </w:tcPr>
          <w:p w:rsidR="00D949F5" w:rsidRPr="007176DE" w:rsidRDefault="00D949F5" w:rsidP="00D949F5">
            <w:pPr>
              <w:pStyle w:val="BodyText"/>
              <w:keepNext/>
              <w:keepLines/>
              <w:jc w:val="center"/>
              <w:rPr>
                <w:b/>
                <w:bCs/>
              </w:rPr>
            </w:pPr>
            <w:r>
              <w:rPr>
                <w:b/>
                <w:bCs/>
              </w:rPr>
              <w:t>Criterion</w:t>
            </w:r>
          </w:p>
        </w:tc>
        <w:tc>
          <w:tcPr>
            <w:tcW w:w="1478" w:type="dxa"/>
            <w:shd w:val="clear" w:color="auto" w:fill="000000"/>
            <w:vAlign w:val="bottom"/>
          </w:tcPr>
          <w:p w:rsidR="00D949F5" w:rsidRPr="007176DE" w:rsidRDefault="00D949F5" w:rsidP="00D949F5">
            <w:pPr>
              <w:pStyle w:val="BodyText"/>
              <w:keepNext/>
              <w:keepLines/>
              <w:jc w:val="center"/>
              <w:rPr>
                <w:b/>
                <w:bCs/>
              </w:rPr>
            </w:pPr>
            <w:r>
              <w:rPr>
                <w:b/>
                <w:bCs/>
              </w:rPr>
              <w:t>Value</w:t>
            </w:r>
          </w:p>
        </w:tc>
      </w:tr>
      <w:tr w:rsidR="00D949F5" w:rsidTr="00E57ACC">
        <w:trPr>
          <w:cantSplit/>
        </w:trPr>
        <w:tc>
          <w:tcPr>
            <w:tcW w:w="1861" w:type="dxa"/>
            <w:shd w:val="clear" w:color="auto" w:fill="auto"/>
            <w:vAlign w:val="center"/>
          </w:tcPr>
          <w:p w:rsidR="00D949F5" w:rsidRPr="00D949F5" w:rsidRDefault="00D949F5" w:rsidP="00D949F5">
            <w:pPr>
              <w:pStyle w:val="BodyText"/>
              <w:keepNext/>
              <w:keepLines/>
              <w:jc w:val="center"/>
              <w:rPr>
                <w:b/>
                <w:bCs/>
              </w:rPr>
            </w:pPr>
            <w:r w:rsidRPr="00D949F5">
              <w:rPr>
                <w:b/>
                <w:bCs/>
              </w:rPr>
              <w:t>First character</w:t>
            </w:r>
          </w:p>
        </w:tc>
        <w:tc>
          <w:tcPr>
            <w:tcW w:w="1478" w:type="dxa"/>
            <w:shd w:val="clear" w:color="auto" w:fill="auto"/>
            <w:vAlign w:val="center"/>
          </w:tcPr>
          <w:p w:rsidR="00D949F5" w:rsidRPr="00D949F5" w:rsidRDefault="00D949F5" w:rsidP="00D949F5">
            <w:pPr>
              <w:pStyle w:val="BodyText"/>
              <w:keepNext/>
              <w:keepLines/>
              <w:jc w:val="center"/>
              <w:rPr>
                <w:b/>
                <w:bCs/>
              </w:rPr>
            </w:pPr>
            <w:r w:rsidRPr="00D949F5">
              <w:rPr>
                <w:b/>
                <w:bCs/>
              </w:rPr>
              <w:t>“C”</w:t>
            </w:r>
          </w:p>
        </w:tc>
      </w:tr>
      <w:tr w:rsidR="00D949F5" w:rsidTr="00E57ACC">
        <w:trPr>
          <w:cantSplit/>
        </w:trPr>
        <w:tc>
          <w:tcPr>
            <w:tcW w:w="1861" w:type="dxa"/>
            <w:shd w:val="clear" w:color="auto" w:fill="auto"/>
            <w:vAlign w:val="center"/>
          </w:tcPr>
          <w:p w:rsidR="00D949F5" w:rsidRPr="00D949F5" w:rsidRDefault="00D949F5" w:rsidP="00D949F5">
            <w:pPr>
              <w:pStyle w:val="BodyText"/>
              <w:keepNext/>
              <w:keepLines/>
              <w:jc w:val="center"/>
              <w:rPr>
                <w:b/>
                <w:bCs/>
              </w:rPr>
            </w:pPr>
            <w:r w:rsidRPr="00D949F5">
              <w:rPr>
                <w:b/>
                <w:bCs/>
              </w:rPr>
              <w:t>Length</w:t>
            </w:r>
          </w:p>
        </w:tc>
        <w:tc>
          <w:tcPr>
            <w:tcW w:w="1478" w:type="dxa"/>
            <w:shd w:val="clear" w:color="auto" w:fill="auto"/>
            <w:vAlign w:val="center"/>
          </w:tcPr>
          <w:p w:rsidR="00D949F5" w:rsidRPr="00D949F5" w:rsidRDefault="00D949F5" w:rsidP="00D949F5">
            <w:pPr>
              <w:pStyle w:val="BodyText"/>
              <w:keepNext/>
              <w:keepLines/>
              <w:jc w:val="center"/>
              <w:rPr>
                <w:b/>
                <w:bCs/>
              </w:rPr>
            </w:pPr>
            <w:r w:rsidRPr="00D949F5">
              <w:rPr>
                <w:b/>
                <w:bCs/>
              </w:rPr>
              <w:t>4</w:t>
            </w:r>
          </w:p>
        </w:tc>
      </w:tr>
    </w:tbl>
    <w:p w:rsidR="00D949F5" w:rsidRDefault="00D949F5" w:rsidP="00D949F5">
      <w:pPr>
        <w:pStyle w:val="BodyText"/>
      </w:pPr>
      <w:r>
        <w:t xml:space="preserve">In other words, if any data comes in with an unexpected value for </w:t>
      </w:r>
      <w:r w:rsidRPr="004F2A3A">
        <w:rPr>
          <w:b/>
        </w:rPr>
        <w:t>id</w:t>
      </w:r>
      <w:r>
        <w:t xml:space="preserve">, your program will shunt it aside as invalid data. There are several operators that can take care of this; which one you use is to some degree a matter of taste. You have already used one that fits the bill, the </w:t>
      </w:r>
      <w:r w:rsidRPr="00CF4B57">
        <w:rPr>
          <w:b/>
        </w:rPr>
        <w:t>Filter</w:t>
      </w:r>
      <w:r>
        <w:t xml:space="preserve">. So let’s use a different one here. </w:t>
      </w:r>
    </w:p>
    <w:p w:rsidR="00D949F5" w:rsidRDefault="00D949F5" w:rsidP="00D949F5">
      <w:pPr>
        <w:pStyle w:val="BodyText"/>
      </w:pPr>
      <w:r>
        <w:t xml:space="preserve">The </w:t>
      </w:r>
      <w:r w:rsidRPr="00CF4B57">
        <w:rPr>
          <w:b/>
        </w:rPr>
        <w:t>Split</w:t>
      </w:r>
      <w:r>
        <w:t xml:space="preserve"> operator is designed to send tuples to different output ports (or none) depending on the evaluation of an arbitrary expression; this expression can, but does not have to, involve attribute values from the incoming tuple. It can have as many output ports as you need. In this case you only need two: one for the regular flow that you’ve been dealing with (the “valid” values), and one for the rest (the “not valid” ones).</w:t>
      </w:r>
    </w:p>
    <w:p w:rsidR="00D949F5" w:rsidRDefault="00D949F5" w:rsidP="00D949F5">
      <w:pPr>
        <w:pStyle w:val="BodyText"/>
      </w:pPr>
      <w:r>
        <w:t xml:space="preserve">The </w:t>
      </w:r>
      <w:r w:rsidRPr="00986784">
        <w:rPr>
          <w:b/>
        </w:rPr>
        <w:t>Split</w:t>
      </w:r>
      <w:r>
        <w:t xml:space="preserve"> mechanism works as follows (see the example in </w:t>
      </w:r>
      <w:r>
        <w:fldChar w:fldCharType="begin"/>
      </w:r>
      <w:r>
        <w:instrText xml:space="preserve"> REF _Ref355210770 \h </w:instrText>
      </w:r>
      <w:r>
        <w:fldChar w:fldCharType="separate"/>
      </w:r>
      <w:r w:rsidR="00625674">
        <w:t xml:space="preserve">Figure </w:t>
      </w:r>
      <w:r w:rsidR="00625674">
        <w:rPr>
          <w:noProof/>
        </w:rPr>
        <w:t>6</w:t>
      </w:r>
      <w:r>
        <w:fldChar w:fldCharType="end"/>
      </w:r>
      <w:r>
        <w:t xml:space="preserve">, </w:t>
      </w:r>
      <w:r>
        <w:fldChar w:fldCharType="begin"/>
      </w:r>
      <w:r>
        <w:instrText xml:space="preserve"> REF _Ref355210780 \p \h </w:instrText>
      </w:r>
      <w:r>
        <w:fldChar w:fldCharType="separate"/>
      </w:r>
      <w:r w:rsidR="00625674">
        <w:t>below</w:t>
      </w:r>
      <w:r>
        <w:fldChar w:fldCharType="end"/>
      </w:r>
      <w:r>
        <w:t>);</w:t>
      </w:r>
    </w:p>
    <w:p w:rsidR="00D949F5" w:rsidRDefault="00D949F5" w:rsidP="00D949F5">
      <w:pPr>
        <w:pStyle w:val="ListBullet"/>
      </w:pPr>
      <w:r>
        <w:t>The N output ports are numbered 0, 1, …, N-1.</w:t>
      </w:r>
    </w:p>
    <w:p w:rsidR="00D949F5" w:rsidRDefault="00D949F5" w:rsidP="00D949F5">
      <w:pPr>
        <w:pStyle w:val="ListBullet"/>
      </w:pPr>
      <w:r>
        <w:t xml:space="preserve">A parameter called </w:t>
      </w:r>
      <w:r w:rsidRPr="00963011">
        <w:rPr>
          <w:b/>
        </w:rPr>
        <w:t>index</w:t>
      </w:r>
      <w:r>
        <w:t xml:space="preserve"> contains an arbitrary expression that returns a 64-bit integer </w:t>
      </w:r>
      <w:r>
        <w:br/>
        <w:t xml:space="preserve">(an </w:t>
      </w:r>
      <w:r w:rsidRPr="00F81E8F">
        <w:rPr>
          <w:b/>
        </w:rPr>
        <w:t>int64</w:t>
      </w:r>
      <w:r>
        <w:t xml:space="preserve"> or a, if unsigned, a </w:t>
      </w:r>
      <w:r w:rsidRPr="00963011">
        <w:rPr>
          <w:b/>
        </w:rPr>
        <w:t>uint64</w:t>
      </w:r>
      <w:r>
        <w:t>).</w:t>
      </w:r>
    </w:p>
    <w:p w:rsidR="00D949F5" w:rsidRDefault="00D949F5" w:rsidP="00D949F5">
      <w:pPr>
        <w:pStyle w:val="ListBullet"/>
      </w:pPr>
      <w:r>
        <w:t>This expression is evaluated for each incoming tuple.</w:t>
      </w:r>
    </w:p>
    <w:p w:rsidR="00D949F5" w:rsidRDefault="00D949F5" w:rsidP="00D949F5">
      <w:pPr>
        <w:pStyle w:val="ListBullet"/>
      </w:pPr>
      <w:r>
        <w:t xml:space="preserve">The expression’s value, </w:t>
      </w:r>
      <w:r w:rsidRPr="00491FD7">
        <w:rPr>
          <w:i/>
        </w:rPr>
        <w:t>n</w:t>
      </w:r>
      <w:r>
        <w:t xml:space="preserve">, determines which output port </w:t>
      </w:r>
      <w:r w:rsidRPr="00491FD7">
        <w:rPr>
          <w:i/>
        </w:rPr>
        <w:t>p</w:t>
      </w:r>
      <w:r>
        <w:t xml:space="preserve"> the tuple is submitted to:</w:t>
      </w:r>
    </w:p>
    <w:p w:rsidR="00D949F5" w:rsidRDefault="00D949F5" w:rsidP="00D949F5">
      <w:pPr>
        <w:pStyle w:val="ListBullet2"/>
      </w:pPr>
      <w:r>
        <w:t xml:space="preserve">If </w:t>
      </w:r>
      <w:r w:rsidRPr="004F2A3A">
        <w:rPr>
          <w:i/>
        </w:rPr>
        <w:t>n</w:t>
      </w:r>
      <w:r>
        <w:t xml:space="preserve"> </w:t>
      </w:r>
      <w:r>
        <w:rPr>
          <w:rFonts w:cs="Arial"/>
        </w:rPr>
        <w:t>≥</w:t>
      </w:r>
      <w:r>
        <w:t xml:space="preserve"> 0, </w:t>
      </w:r>
      <w:r w:rsidRPr="004F2A3A">
        <w:rPr>
          <w:i/>
        </w:rPr>
        <w:t>p</w:t>
      </w:r>
      <w:r>
        <w:t xml:space="preserve"> = </w:t>
      </w:r>
      <w:r w:rsidRPr="00491FD7">
        <w:rPr>
          <w:i/>
        </w:rPr>
        <w:t>n</w:t>
      </w:r>
      <w:r>
        <w:t xml:space="preserve"> modulo N</w:t>
      </w:r>
    </w:p>
    <w:p w:rsidR="00D949F5" w:rsidRDefault="00D949F5" w:rsidP="00D949F5">
      <w:pPr>
        <w:pStyle w:val="ListBullet2"/>
      </w:pPr>
      <w:r>
        <w:t xml:space="preserve">If </w:t>
      </w:r>
      <w:r w:rsidRPr="00491FD7">
        <w:rPr>
          <w:i/>
        </w:rPr>
        <w:t>n</w:t>
      </w:r>
      <w:r>
        <w:t xml:space="preserve"> &lt; 0, the tuple is dropped</w:t>
      </w:r>
    </w:p>
    <w:p w:rsidR="00D949F5" w:rsidRDefault="00A15A5D" w:rsidP="00D949F5">
      <w:pPr>
        <w:pStyle w:val="StepListContno"/>
        <w:keepNext/>
      </w:pPr>
      <w:r>
        <w:rPr>
          <w:noProof/>
        </w:rPr>
        <w:drawing>
          <wp:inline distT="0" distB="0" distL="0" distR="0" wp14:anchorId="7E357B04" wp14:editId="64BD47E7">
            <wp:extent cx="4328160" cy="822960"/>
            <wp:effectExtent l="19050" t="1905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28160" cy="822960"/>
                    </a:xfrm>
                    <a:prstGeom prst="rect">
                      <a:avLst/>
                    </a:prstGeom>
                    <a:noFill/>
                    <a:ln w="6350" cmpd="sng">
                      <a:solidFill>
                        <a:srgbClr val="000000"/>
                      </a:solidFill>
                      <a:miter lim="800000"/>
                      <a:headEnd/>
                      <a:tailEnd/>
                    </a:ln>
                    <a:effectLst/>
                  </pic:spPr>
                </pic:pic>
              </a:graphicData>
            </a:graphic>
          </wp:inline>
        </w:drawing>
      </w:r>
    </w:p>
    <w:p w:rsidR="00D949F5" w:rsidRDefault="00D949F5" w:rsidP="00D949F5">
      <w:pPr>
        <w:pStyle w:val="Caption"/>
        <w:spacing w:after="120"/>
      </w:pPr>
      <w:r>
        <w:tab/>
      </w:r>
      <w:bookmarkStart w:id="63" w:name="_Ref355210770"/>
      <w:bookmarkStart w:id="64" w:name="_Ref355210780"/>
      <w:r>
        <w:t xml:space="preserve">Figure </w:t>
      </w:r>
      <w:fldSimple w:instr=" SEQ Figure \* ARABIC ">
        <w:r w:rsidR="00625674">
          <w:rPr>
            <w:noProof/>
          </w:rPr>
          <w:t>6</w:t>
        </w:r>
      </w:fldSimple>
      <w:bookmarkEnd w:id="63"/>
      <w:r>
        <w:t xml:space="preserve">. A </w:t>
      </w:r>
      <w:smartTag w:uri="urn:schemas-microsoft-com:office:smarttags" w:element="place">
        <w:smartTag w:uri="urn:schemas-microsoft-com:office:smarttags" w:element="City">
          <w:r>
            <w:t>Split</w:t>
          </w:r>
        </w:smartTag>
      </w:smartTag>
      <w:r>
        <w:t xml:space="preserve"> operator with three output ports.</w:t>
      </w:r>
      <w:bookmarkEnd w:id="64"/>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D949F5" w:rsidTr="00E57ACC">
        <w:trPr>
          <w:cantSplit/>
        </w:trPr>
        <w:tc>
          <w:tcPr>
            <w:tcW w:w="1098" w:type="dxa"/>
            <w:shd w:val="clear" w:color="auto" w:fill="E0E0E0"/>
            <w:vAlign w:val="center"/>
          </w:tcPr>
          <w:p w:rsidR="00D949F5" w:rsidRDefault="00A15A5D" w:rsidP="00E57ACC">
            <w:pPr>
              <w:pStyle w:val="BodyText"/>
              <w:keepLines/>
            </w:pPr>
            <w:r w:rsidRPr="00B92FF1">
              <w:rPr>
                <w:noProof/>
                <w:lang w:eastAsia="en-US"/>
              </w:rPr>
              <w:drawing>
                <wp:inline distT="0" distB="0" distL="0" distR="0" wp14:anchorId="4C7C6812" wp14:editId="5BB15DBE">
                  <wp:extent cx="548640" cy="548640"/>
                  <wp:effectExtent l="0" t="0" r="0" b="0"/>
                  <wp:docPr id="143"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D949F5" w:rsidRDefault="00D949F5" w:rsidP="00E57ACC">
            <w:pPr>
              <w:pStyle w:val="InformationBoxTitle"/>
            </w:pPr>
            <w:r>
              <w:t>Remember</w:t>
            </w:r>
          </w:p>
          <w:p w:rsidR="00D949F5" w:rsidRDefault="00D949F5" w:rsidP="00E57ACC">
            <w:pPr>
              <w:pStyle w:val="InformationBoxBody"/>
            </w:pPr>
            <w:r>
              <w:t xml:space="preserve">At any time during the steps below, use </w:t>
            </w:r>
            <w:r w:rsidR="00A15A5D">
              <w:rPr>
                <w:noProof/>
                <w:lang w:eastAsia="en-US"/>
              </w:rPr>
              <w:drawing>
                <wp:inline distT="0" distB="0" distL="0" distR="0" wp14:anchorId="3E662EBF" wp14:editId="711C1E5D">
                  <wp:extent cx="121920" cy="1219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7176DE">
              <w:rPr>
                <w:b/>
              </w:rPr>
              <w:t>Layout</w:t>
            </w:r>
            <w:r>
              <w:t xml:space="preserve"> and </w:t>
            </w:r>
            <w:r w:rsidR="00A15A5D">
              <w:rPr>
                <w:noProof/>
                <w:lang w:eastAsia="en-US"/>
              </w:rPr>
              <w:drawing>
                <wp:inline distT="0" distB="0" distL="0" distR="0" wp14:anchorId="5EC5D2D7" wp14:editId="66366216">
                  <wp:extent cx="121920" cy="1219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t xml:space="preserve"> </w:t>
            </w:r>
            <w:r w:rsidRPr="007176DE">
              <w:rPr>
                <w:b/>
              </w:rPr>
              <w:t>Fit to Content</w:t>
            </w:r>
            <w:r w:rsidRPr="008C556C">
              <w:t xml:space="preserve"> to kee</w:t>
            </w:r>
            <w:r>
              <w:t>p the graph organized and visible.</w:t>
            </w:r>
          </w:p>
        </w:tc>
      </w:tr>
    </w:tbl>
    <w:p w:rsidR="00D949F5" w:rsidRDefault="00D949F5" w:rsidP="003B45BF">
      <w:pPr>
        <w:pStyle w:val="StepList"/>
        <w:numPr>
          <w:ilvl w:val="0"/>
          <w:numId w:val="24"/>
        </w:numPr>
      </w:pPr>
      <w:r>
        <w:t xml:space="preserve">Add a </w:t>
      </w:r>
      <w:smartTag w:uri="urn:schemas-microsoft-com:office:smarttags" w:element="place">
        <w:smartTag w:uri="urn:schemas-microsoft-com:office:smarttags" w:element="City">
          <w:r w:rsidRPr="008E79EA">
            <w:rPr>
              <w:b/>
            </w:rPr>
            <w:t>Split</w:t>
          </w:r>
        </w:smartTag>
      </w:smartTag>
      <w:r>
        <w:t xml:space="preserve"> operator to the graph.</w:t>
      </w:r>
      <w:r w:rsidR="000E3E9D">
        <w:t xml:space="preserve"> In this case, you need one with two output ports.</w:t>
      </w:r>
    </w:p>
    <w:p w:rsidR="00E06D93" w:rsidRDefault="00D949F5" w:rsidP="003B45BF">
      <w:pPr>
        <w:pStyle w:val="StepList"/>
        <w:numPr>
          <w:ilvl w:val="1"/>
          <w:numId w:val="24"/>
        </w:numPr>
      </w:pPr>
      <w:r>
        <w:t xml:space="preserve">In the graphical editor, </w:t>
      </w:r>
      <w:r w:rsidR="00E06D93">
        <w:t xml:space="preserve">find the </w:t>
      </w:r>
      <w:r w:rsidRPr="00D3437E">
        <w:rPr>
          <w:b/>
        </w:rPr>
        <w:t>Split</w:t>
      </w:r>
      <w:r>
        <w:t xml:space="preserve"> operator</w:t>
      </w:r>
      <w:r w:rsidR="00E06D93">
        <w:t xml:space="preserve">, either by using the </w:t>
      </w:r>
      <w:r w:rsidR="00E06D93" w:rsidRPr="00E06D93">
        <w:rPr>
          <w:b/>
        </w:rPr>
        <w:t>Find</w:t>
      </w:r>
      <w:r w:rsidR="00E06D93">
        <w:t xml:space="preserve"> box or browsing down to </w:t>
      </w:r>
      <w:r w:rsidR="00E06D93" w:rsidRPr="00E06D93">
        <w:rPr>
          <w:b/>
        </w:rPr>
        <w:t xml:space="preserve">Toolkits &gt; spl &gt; </w:t>
      </w:r>
      <w:proofErr w:type="spellStart"/>
      <w:r w:rsidR="00E06D93" w:rsidRPr="00E06D93">
        <w:rPr>
          <w:b/>
        </w:rPr>
        <w:t>spl.utility</w:t>
      </w:r>
      <w:proofErr w:type="spellEnd"/>
      <w:r w:rsidR="00E06D93" w:rsidRPr="00E06D93">
        <w:rPr>
          <w:b/>
        </w:rPr>
        <w:t xml:space="preserve"> &gt; Split</w:t>
      </w:r>
      <w:r w:rsidR="00E06D93">
        <w:t>.</w:t>
      </w:r>
      <w:r>
        <w:t xml:space="preserve"> </w:t>
      </w:r>
    </w:p>
    <w:p w:rsidR="00FA7751" w:rsidRDefault="00FA7751" w:rsidP="003B45BF">
      <w:pPr>
        <w:pStyle w:val="StepList"/>
        <w:numPr>
          <w:ilvl w:val="1"/>
          <w:numId w:val="24"/>
        </w:numPr>
      </w:pPr>
      <w:r>
        <w:lastRenderedPageBreak/>
        <w:t>Drag a Split operator</w:t>
      </w:r>
      <w:r w:rsidR="000E3E9D">
        <w:t xml:space="preserve"> (not a template) </w:t>
      </w:r>
      <w:r>
        <w:t xml:space="preserve">into the canvas and drop it directly onto the  </w:t>
      </w:r>
      <w:r w:rsidRPr="00AB4CF5">
        <w:rPr>
          <w:b/>
        </w:rPr>
        <w:t>Throttled</w:t>
      </w:r>
      <w:r>
        <w:t xml:space="preserve"> stream (output of the Throttled operator). </w:t>
      </w:r>
    </w:p>
    <w:p w:rsidR="000E3E9D" w:rsidRDefault="000E3E9D" w:rsidP="003B45BF">
      <w:pPr>
        <w:pStyle w:val="StepList"/>
        <w:numPr>
          <w:ilvl w:val="1"/>
          <w:numId w:val="24"/>
        </w:numPr>
      </w:pPr>
      <w:r>
        <w:t xml:space="preserve">Drag an </w:t>
      </w:r>
      <w:r w:rsidRPr="000E3E9D">
        <w:rPr>
          <w:b/>
        </w:rPr>
        <w:t>Output Port</w:t>
      </w:r>
      <w:r>
        <w:t xml:space="preserve"> from the palette (under </w:t>
      </w:r>
      <w:r w:rsidRPr="000E3E9D">
        <w:rPr>
          <w:b/>
        </w:rPr>
        <w:t>Design</w:t>
      </w:r>
      <w:r>
        <w:t>) onto the Split operator. This gives it a second output port.</w:t>
      </w:r>
    </w:p>
    <w:p w:rsidR="000E3E9D" w:rsidRDefault="000E3E9D" w:rsidP="003B45BF">
      <w:pPr>
        <w:pStyle w:val="StepList"/>
        <w:numPr>
          <w:ilvl w:val="0"/>
          <w:numId w:val="24"/>
        </w:numPr>
      </w:pPr>
      <w:r>
        <w:t>Capture the Split’s second output stream in a file.</w:t>
      </w:r>
    </w:p>
    <w:p w:rsidR="000E3E9D" w:rsidRDefault="00D949F5" w:rsidP="000E3E9D">
      <w:pPr>
        <w:pStyle w:val="StepList"/>
        <w:numPr>
          <w:ilvl w:val="1"/>
          <w:numId w:val="24"/>
        </w:numPr>
      </w:pPr>
      <w:r>
        <w:t xml:space="preserve">Add a </w:t>
      </w:r>
      <w:r w:rsidRPr="00AB49CD">
        <w:rPr>
          <w:b/>
        </w:rPr>
        <w:t>FileSink</w:t>
      </w:r>
      <w:r>
        <w:t xml:space="preserve"> to the graph</w:t>
      </w:r>
      <w:r w:rsidR="000E3E9D">
        <w:t>.</w:t>
      </w:r>
    </w:p>
    <w:p w:rsidR="00D949F5" w:rsidRDefault="000E3E9D" w:rsidP="000E3E9D">
      <w:pPr>
        <w:pStyle w:val="StepList"/>
        <w:numPr>
          <w:ilvl w:val="1"/>
          <w:numId w:val="24"/>
        </w:numPr>
      </w:pPr>
      <w:r>
        <w:t xml:space="preserve">Drag </w:t>
      </w:r>
      <w:r w:rsidR="007A2FC9">
        <w:t xml:space="preserve">a </w:t>
      </w:r>
      <w:r w:rsidR="007A2FC9" w:rsidRPr="007A2FC9">
        <w:rPr>
          <w:b/>
        </w:rPr>
        <w:t>stream</w:t>
      </w:r>
      <w:r w:rsidR="007A2FC9">
        <w:t xml:space="preserve"> from the</w:t>
      </w:r>
      <w:r w:rsidR="00D949F5">
        <w:t xml:space="preserve"> second output o</w:t>
      </w:r>
      <w:r w:rsidR="007A2FC9">
        <w:t>f</w:t>
      </w:r>
      <w:r w:rsidR="00D949F5">
        <w:t xml:space="preserve"> the </w:t>
      </w:r>
      <w:r w:rsidR="00D949F5" w:rsidRPr="00AB49CD">
        <w:rPr>
          <w:b/>
        </w:rPr>
        <w:t>Split</w:t>
      </w:r>
      <w:r w:rsidR="00D949F5">
        <w:t xml:space="preserve"> </w:t>
      </w:r>
      <w:r w:rsidR="007A2FC9">
        <w:t xml:space="preserve">to the input of the new </w:t>
      </w:r>
      <w:r w:rsidR="007A2FC9" w:rsidRPr="007A2FC9">
        <w:rPr>
          <w:b/>
        </w:rPr>
        <w:t>FileSink</w:t>
      </w:r>
      <w:r w:rsidR="00D949F5">
        <w:t>.</w:t>
      </w:r>
    </w:p>
    <w:p w:rsidR="000E3E9D" w:rsidRDefault="000E3E9D" w:rsidP="000E3E9D">
      <w:pPr>
        <w:pStyle w:val="StepList"/>
        <w:numPr>
          <w:ilvl w:val="1"/>
          <w:numId w:val="24"/>
        </w:numPr>
      </w:pPr>
      <w:r>
        <w:t xml:space="preserve">Drag the </w:t>
      </w:r>
      <w:r w:rsidRPr="000E3E9D">
        <w:rPr>
          <w:b/>
        </w:rPr>
        <w:t>LocationType</w:t>
      </w:r>
      <w:r>
        <w:t xml:space="preserve"> schema from the palette (under </w:t>
      </w:r>
      <w:r w:rsidRPr="000E3E9D">
        <w:rPr>
          <w:b/>
        </w:rPr>
        <w:t>Current Graph</w:t>
      </w:r>
      <w:r>
        <w:t>/</w:t>
      </w:r>
      <w:r w:rsidRPr="000E3E9D">
        <w:rPr>
          <w:b/>
        </w:rPr>
        <w:t>Schemas</w:t>
      </w:r>
      <w:r>
        <w:t>) onto the new stream. This turns it from dashed to solid.</w:t>
      </w:r>
    </w:p>
    <w:p w:rsidR="007A2FC9" w:rsidRDefault="007A2FC9" w:rsidP="007A2FC9">
      <w:pPr>
        <w:pStyle w:val="StepListContno"/>
      </w:pPr>
      <w:r>
        <w:t xml:space="preserve">Notice that the new stream from the Split’s </w:t>
      </w:r>
      <w:r w:rsidR="000E3E9D">
        <w:t>first output port</w:t>
      </w:r>
      <w:r>
        <w:t xml:space="preserve"> </w:t>
      </w:r>
      <w:r w:rsidR="000E3E9D">
        <w:t xml:space="preserve">is already </w:t>
      </w:r>
      <w:r>
        <w:t xml:space="preserve">solid: </w:t>
      </w:r>
      <w:r w:rsidR="000E3E9D">
        <w:t xml:space="preserve">it </w:t>
      </w:r>
      <w:r>
        <w:t>automatically inherit</w:t>
      </w:r>
      <w:r w:rsidR="000E3E9D">
        <w:t>s</w:t>
      </w:r>
      <w:r>
        <w:t xml:space="preserve"> the schema from the original Throttled stream</w:t>
      </w:r>
      <w:r w:rsidR="000E3E9D">
        <w:t>.</w:t>
      </w:r>
    </w:p>
    <w:p w:rsidR="007A2FC9" w:rsidRDefault="007A2FC9" w:rsidP="007A2FC9">
      <w:pPr>
        <w:pStyle w:val="StepList"/>
      </w:pPr>
      <w:r>
        <w:t xml:space="preserve">Edit the properties of each of the new streams; in the </w:t>
      </w:r>
      <w:r w:rsidRPr="007A2FC9">
        <w:rPr>
          <w:b/>
        </w:rPr>
        <w:t>General</w:t>
      </w:r>
      <w:r>
        <w:t xml:space="preserve"> tab, rename the first stream (the one that goes to </w:t>
      </w:r>
      <w:r w:rsidRPr="007A2FC9">
        <w:rPr>
          <w:b/>
        </w:rPr>
        <w:t>Filtered</w:t>
      </w:r>
      <w:r>
        <w:t xml:space="preserve">) to </w:t>
      </w:r>
      <w:r w:rsidRPr="007A2FC9">
        <w:rPr>
          <w:rStyle w:val="Code-Font"/>
        </w:rPr>
        <w:t>Expected</w:t>
      </w:r>
      <w:r>
        <w:t xml:space="preserve">; rename the second to </w:t>
      </w:r>
      <w:r w:rsidRPr="007A2FC9">
        <w:rPr>
          <w:rStyle w:val="Code-Font"/>
        </w:rPr>
        <w:t>Unexpected</w:t>
      </w:r>
      <w:r>
        <w:t>.</w:t>
      </w:r>
    </w:p>
    <w:p w:rsidR="00D949F5" w:rsidRDefault="00C0201D" w:rsidP="00E54C53">
      <w:pPr>
        <w:pStyle w:val="StepListContno"/>
      </w:pPr>
      <w:r>
        <w:rPr>
          <w:noProof/>
        </w:rPr>
        <w:drawing>
          <wp:inline distT="0" distB="0" distL="0" distR="0" wp14:anchorId="4F5DD9FB" wp14:editId="5E8052EA">
            <wp:extent cx="5612101" cy="1097280"/>
            <wp:effectExtent l="0" t="0" r="825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01" cy="1097280"/>
                    </a:xfrm>
                    <a:prstGeom prst="rect">
                      <a:avLst/>
                    </a:prstGeom>
                  </pic:spPr>
                </pic:pic>
              </a:graphicData>
            </a:graphic>
          </wp:inline>
        </w:drawing>
      </w:r>
    </w:p>
    <w:p w:rsidR="00D949F5" w:rsidRDefault="00D949F5" w:rsidP="003B45BF">
      <w:pPr>
        <w:pStyle w:val="StepList"/>
        <w:numPr>
          <w:ilvl w:val="0"/>
          <w:numId w:val="24"/>
        </w:numPr>
      </w:pPr>
      <w:r>
        <w:t xml:space="preserve">Configure the </w:t>
      </w:r>
      <w:smartTag w:uri="urn:schemas-microsoft-com:office:smarttags" w:element="place">
        <w:smartTag w:uri="urn:schemas-microsoft-com:office:smarttags" w:element="City">
          <w:r w:rsidRPr="008E79EA">
            <w:rPr>
              <w:b/>
            </w:rPr>
            <w:t>Split</w:t>
          </w:r>
        </w:smartTag>
      </w:smartTag>
      <w:r>
        <w:t xml:space="preserve"> operator</w:t>
      </w:r>
      <w:r w:rsidR="00C0201D">
        <w:t>. Because it has two output streams, it is better to set a descriptive alias than to blank it out; otherwise, it would be known by the name of the first output stream (</w:t>
      </w:r>
      <w:r w:rsidR="00C0201D" w:rsidRPr="00C0201D">
        <w:rPr>
          <w:rStyle w:val="Code-Font"/>
        </w:rPr>
        <w:t>Expected</w:t>
      </w:r>
      <w:r w:rsidR="00C0201D">
        <w:t>), which is somewhat misleading.</w:t>
      </w:r>
    </w:p>
    <w:p w:rsidR="00C0201D" w:rsidRDefault="00C0201D" w:rsidP="003B45BF">
      <w:pPr>
        <w:pStyle w:val="StepList"/>
        <w:numPr>
          <w:ilvl w:val="1"/>
          <w:numId w:val="24"/>
        </w:numPr>
      </w:pPr>
      <w:r>
        <w:t xml:space="preserve">Edit the operator properties. In the </w:t>
      </w:r>
      <w:r w:rsidRPr="00C0201D">
        <w:rPr>
          <w:b/>
        </w:rPr>
        <w:t>General</w:t>
      </w:r>
      <w:r>
        <w:t xml:space="preserve"> tab, </w:t>
      </w:r>
      <w:r w:rsidRPr="00C0201D">
        <w:rPr>
          <w:b/>
        </w:rPr>
        <w:t>Rename</w:t>
      </w:r>
      <w:r>
        <w:t xml:space="preserve"> it to </w:t>
      </w:r>
      <w:proofErr w:type="spellStart"/>
      <w:r w:rsidRPr="00C0201D">
        <w:rPr>
          <w:rStyle w:val="Code-Font"/>
        </w:rPr>
        <w:t>IDChecker</w:t>
      </w:r>
      <w:proofErr w:type="spellEnd"/>
      <w:r>
        <w:t>.</w:t>
      </w:r>
    </w:p>
    <w:p w:rsidR="00D949F5" w:rsidRDefault="00C0201D" w:rsidP="002B4959">
      <w:pPr>
        <w:pStyle w:val="StepList"/>
        <w:numPr>
          <w:ilvl w:val="1"/>
          <w:numId w:val="16"/>
        </w:numPr>
      </w:pPr>
      <w:r>
        <w:t>I</w:t>
      </w:r>
      <w:r w:rsidR="00D949F5">
        <w:t xml:space="preserve">n the </w:t>
      </w:r>
      <w:r w:rsidR="00D949F5" w:rsidRPr="00BC64EB">
        <w:rPr>
          <w:b/>
        </w:rPr>
        <w:t>Param</w:t>
      </w:r>
      <w:r w:rsidR="00D949F5">
        <w:t xml:space="preserve"> tab, </w:t>
      </w:r>
      <w:r w:rsidR="002B4959">
        <w:t xml:space="preserve">click </w:t>
      </w:r>
      <w:r w:rsidR="002B4959" w:rsidRPr="002B4959">
        <w:rPr>
          <w:b/>
        </w:rPr>
        <w:t>Add…</w:t>
      </w:r>
      <w:r w:rsidR="002B4959">
        <w:t xml:space="preserve">; check </w:t>
      </w:r>
      <w:r w:rsidR="002B4959" w:rsidRPr="002B4959">
        <w:rPr>
          <w:b/>
        </w:rPr>
        <w:t>index</w:t>
      </w:r>
      <w:r w:rsidR="002B4959">
        <w:t xml:space="preserve"> and click </w:t>
      </w:r>
      <w:r w:rsidR="002B4959" w:rsidRPr="002B4959">
        <w:rPr>
          <w:b/>
        </w:rPr>
        <w:t>OK</w:t>
      </w:r>
      <w:r w:rsidR="002B4959">
        <w:t>.</w:t>
      </w:r>
    </w:p>
    <w:p w:rsidR="00D949F5" w:rsidRPr="00E30BE7" w:rsidRDefault="00D949F5" w:rsidP="003B45BF">
      <w:pPr>
        <w:pStyle w:val="StepList"/>
        <w:numPr>
          <w:ilvl w:val="1"/>
          <w:numId w:val="24"/>
        </w:numPr>
        <w:rPr>
          <w:rStyle w:val="Code-Font"/>
          <w:rFonts w:ascii="Arial" w:hAnsi="Arial"/>
        </w:rPr>
      </w:pPr>
      <w:r>
        <w:t xml:space="preserve">In the </w:t>
      </w:r>
      <w:r w:rsidR="00C0201D" w:rsidRPr="00C0201D">
        <w:rPr>
          <w:b/>
        </w:rPr>
        <w:t>Value</w:t>
      </w:r>
      <w:r w:rsidR="00C0201D">
        <w:t xml:space="preserve"> </w:t>
      </w:r>
      <w:r>
        <w:t xml:space="preserve">field for the </w:t>
      </w:r>
      <w:r w:rsidRPr="00986784">
        <w:rPr>
          <w:b/>
        </w:rPr>
        <w:t>index</w:t>
      </w:r>
      <w:r>
        <w:t xml:space="preserve"> parameter, type the following </w:t>
      </w:r>
      <w:r w:rsidRPr="00986784">
        <w:rPr>
          <w:b/>
        </w:rPr>
        <w:t>exactly</w:t>
      </w:r>
      <w:r>
        <w:rPr>
          <w:b/>
        </w:rPr>
        <w:t xml:space="preserve"> </w:t>
      </w:r>
      <w:r w:rsidRPr="00DB48B9">
        <w:t>(</w:t>
      </w:r>
      <w:r>
        <w:t xml:space="preserve">NOTE: </w:t>
      </w:r>
      <w:r w:rsidRPr="00DB48B9">
        <w:t>the "</w:t>
      </w:r>
      <w:r w:rsidRPr="00DB48B9">
        <w:rPr>
          <w:rStyle w:val="Code-Font"/>
        </w:rPr>
        <w:t>l</w:t>
      </w:r>
      <w:r w:rsidRPr="00DB48B9">
        <w:t xml:space="preserve">" after </w:t>
      </w:r>
      <w:r w:rsidRPr="00DB48B9">
        <w:rPr>
          <w:rStyle w:val="Code-Font"/>
        </w:rPr>
        <w:t>0</w:t>
      </w:r>
      <w:r w:rsidRPr="00DB48B9">
        <w:t xml:space="preserve"> and </w:t>
      </w:r>
      <w:r w:rsidRPr="00DB48B9">
        <w:rPr>
          <w:rStyle w:val="Code-Font"/>
        </w:rPr>
        <w:t>1</w:t>
      </w:r>
      <w:r w:rsidRPr="00DB48B9">
        <w:t xml:space="preserve"> is a lowercase letter ell</w:t>
      </w:r>
      <w:r>
        <w:t>, to indicate a “long”, 64-bit integer</w:t>
      </w:r>
      <w:r w:rsidRPr="00DB48B9">
        <w:t>)</w:t>
      </w:r>
      <w:r>
        <w:t>:</w:t>
      </w:r>
      <w:r>
        <w:br/>
      </w:r>
      <w:r>
        <w:rPr>
          <w:rStyle w:val="Code-Font"/>
        </w:rPr>
        <w:t xml:space="preserve">   </w:t>
      </w:r>
      <w:r w:rsidRPr="00331A42">
        <w:rPr>
          <w:rStyle w:val="Code-Font"/>
        </w:rPr>
        <w:t>substring(id,0,1) == "</w:t>
      </w:r>
      <w:r>
        <w:rPr>
          <w:rStyle w:val="Code-Font"/>
        </w:rPr>
        <w:t>C</w:t>
      </w:r>
      <w:r w:rsidRPr="00331A42">
        <w:rPr>
          <w:rStyle w:val="Code-Font"/>
        </w:rPr>
        <w:t>" &amp;&amp; length(id) == 4</w:t>
      </w:r>
      <w:r w:rsidRPr="00B944D1">
        <w:rPr>
          <w:rStyle w:val="Code-Font"/>
        </w:rPr>
        <w:t xml:space="preserve"> ? 0l : 1l</w:t>
      </w:r>
    </w:p>
    <w:p w:rsidR="002B4959" w:rsidRDefault="00D949F5" w:rsidP="00482DB3">
      <w:pPr>
        <w:pStyle w:val="StepListContno"/>
        <w:numPr>
          <w:ilvl w:val="1"/>
          <w:numId w:val="4"/>
        </w:numPr>
      </w:pPr>
      <w:r>
        <w:t xml:space="preserve">How to read this? “If the substring of the </w:t>
      </w:r>
      <w:r w:rsidRPr="00C82CD0">
        <w:rPr>
          <w:rStyle w:val="Code-Font"/>
        </w:rPr>
        <w:t>id</w:t>
      </w:r>
      <w:r>
        <w:t xml:space="preserve"> attribute starting at offset zero with length one (in other words, the first character of </w:t>
      </w:r>
      <w:r w:rsidRPr="00C82CD0">
        <w:rPr>
          <w:rStyle w:val="Code-Font"/>
        </w:rPr>
        <w:t>id</w:t>
      </w:r>
      <w:r w:rsidR="002B4959">
        <w:t>) is ‘C’</w:t>
      </w:r>
      <w:r>
        <w:t xml:space="preserve"> and the length of the </w:t>
      </w:r>
      <w:r w:rsidRPr="00C82CD0">
        <w:rPr>
          <w:rStyle w:val="Code-Font"/>
        </w:rPr>
        <w:t>id</w:t>
      </w:r>
      <w:r>
        <w:t xml:space="preserve"> attribute is four, then zero; otherwise one.”</w:t>
      </w:r>
      <w:r w:rsidRPr="00962E5D">
        <w:t xml:space="preserve"> </w:t>
      </w:r>
      <w:r>
        <w:t xml:space="preserve">So, proper IDs go out </w:t>
      </w:r>
      <w:r w:rsidR="00C0201D">
        <w:t xml:space="preserve">from </w:t>
      </w:r>
      <w:r>
        <w:t>the first port (</w:t>
      </w:r>
      <w:r w:rsidR="00C0201D" w:rsidRPr="00787C5A">
        <w:rPr>
          <w:b/>
        </w:rPr>
        <w:t>Expected</w:t>
      </w:r>
      <w:r>
        <w:t xml:space="preserve">), and everything else goes out </w:t>
      </w:r>
      <w:r w:rsidR="00C0201D">
        <w:t xml:space="preserve">from </w:t>
      </w:r>
      <w:r>
        <w:t xml:space="preserve">the second port, </w:t>
      </w:r>
      <w:r w:rsidR="00C0201D" w:rsidRPr="00787C5A">
        <w:rPr>
          <w:b/>
        </w:rPr>
        <w:t>Unexpected</w:t>
      </w:r>
      <w:r>
        <w:t>.</w:t>
      </w:r>
    </w:p>
    <w:p w:rsidR="00D949F5" w:rsidRDefault="00787C5A" w:rsidP="00482DB3">
      <w:pPr>
        <w:pStyle w:val="StepListContno"/>
        <w:numPr>
          <w:ilvl w:val="1"/>
          <w:numId w:val="4"/>
        </w:numPr>
      </w:pPr>
      <w:r>
        <w:rPr>
          <w:noProof/>
        </w:rPr>
        <w:lastRenderedPageBreak/>
        <w:drawing>
          <wp:inline distT="0" distB="0" distL="0" distR="0" wp14:anchorId="7BF9C7F3" wp14:editId="3878B987">
            <wp:extent cx="3657600" cy="109113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1091133"/>
                    </a:xfrm>
                    <a:prstGeom prst="rect">
                      <a:avLst/>
                    </a:prstGeom>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D949F5" w:rsidTr="00E57ACC">
        <w:trPr>
          <w:cantSplit/>
        </w:trPr>
        <w:tc>
          <w:tcPr>
            <w:tcW w:w="1098" w:type="dxa"/>
            <w:shd w:val="clear" w:color="auto" w:fill="E0E0E0"/>
            <w:vAlign w:val="center"/>
          </w:tcPr>
          <w:p w:rsidR="00D949F5" w:rsidRDefault="00A15A5D" w:rsidP="00E57ACC">
            <w:pPr>
              <w:pStyle w:val="BodyText"/>
              <w:keepLines/>
            </w:pPr>
            <w:r w:rsidRPr="00B92FF1">
              <w:rPr>
                <w:noProof/>
                <w:lang w:eastAsia="en-US"/>
              </w:rPr>
              <w:drawing>
                <wp:inline distT="0" distB="0" distL="0" distR="0" wp14:anchorId="0A723A73" wp14:editId="5B390F6A">
                  <wp:extent cx="548640" cy="548640"/>
                  <wp:effectExtent l="0" t="0" r="0" b="0"/>
                  <wp:docPr id="156"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D949F5" w:rsidRDefault="00E54C53" w:rsidP="00E57ACC">
            <w:pPr>
              <w:pStyle w:val="InformationBoxTitle"/>
            </w:pPr>
            <w:r>
              <w:t>SPL expression language syntax</w:t>
            </w:r>
          </w:p>
          <w:p w:rsidR="00D949F5" w:rsidRDefault="00D949F5" w:rsidP="00E57ACC">
            <w:pPr>
              <w:pStyle w:val="InformationBoxBody"/>
            </w:pPr>
            <w:r>
              <w:t xml:space="preserve">The syntax </w:t>
            </w:r>
            <w:r w:rsidRPr="00C33368">
              <w:rPr>
                <w:rStyle w:val="Code-Font"/>
              </w:rPr>
              <w:t xml:space="preserve">&lt;boolean-expression&gt; </w:t>
            </w:r>
            <w:r w:rsidRPr="007176DE">
              <w:rPr>
                <w:rStyle w:val="Code-Font"/>
                <w:b/>
              </w:rPr>
              <w:t>?</w:t>
            </w:r>
            <w:r w:rsidRPr="00C33368">
              <w:rPr>
                <w:rStyle w:val="Code-Font"/>
              </w:rPr>
              <w:t xml:space="preserve"> &lt;action-if-true&gt; </w:t>
            </w:r>
            <w:r w:rsidRPr="007176DE">
              <w:rPr>
                <w:rStyle w:val="Code-Font"/>
                <w:b/>
              </w:rPr>
              <w:t>:</w:t>
            </w:r>
            <w:r w:rsidRPr="00C33368">
              <w:rPr>
                <w:rStyle w:val="Code-Font"/>
              </w:rPr>
              <w:t xml:space="preserve"> &lt;action-if-false&gt;</w:t>
            </w:r>
            <w:r>
              <w:t xml:space="preserve"> </w:t>
            </w:r>
            <w:r>
              <w:br/>
              <w:t xml:space="preserve">is known from C, Java, and other languages. The functions </w:t>
            </w:r>
            <w:r w:rsidRPr="003346D9">
              <w:rPr>
                <w:rStyle w:val="Code-Font"/>
              </w:rPr>
              <w:t>substring(</w:t>
            </w:r>
            <w:proofErr w:type="spellStart"/>
            <w:r w:rsidRPr="003346D9">
              <w:rPr>
                <w:rStyle w:val="Code-Font"/>
              </w:rPr>
              <w:t>string,start,length</w:t>
            </w:r>
            <w:proofErr w:type="spellEnd"/>
            <w:r w:rsidRPr="003346D9">
              <w:rPr>
                <w:rStyle w:val="Code-Font"/>
              </w:rPr>
              <w:t>)</w:t>
            </w:r>
            <w:r>
              <w:t xml:space="preserve"> and </w:t>
            </w:r>
            <w:r w:rsidRPr="003346D9">
              <w:rPr>
                <w:rStyle w:val="Code-Font"/>
              </w:rPr>
              <w:t>length(string)</w:t>
            </w:r>
            <w:r w:rsidRPr="003346D9">
              <w:t xml:space="preserve"> </w:t>
            </w:r>
            <w:r>
              <w:t>are from the Standard Toolkit. The suffix “</w:t>
            </w:r>
            <w:r w:rsidRPr="00F86DAB">
              <w:rPr>
                <w:rStyle w:val="Code-Font"/>
              </w:rPr>
              <w:t>l</w:t>
            </w:r>
            <w:r>
              <w:t>” (the letter ell) indicates that the numbers are 64-bit values (“long” integers). SPL does not make implicit type conversions; integer numbers with no suffix are 32-bit values, and assigning one to a 64-bit parameter would raise an error.</w:t>
            </w:r>
          </w:p>
        </w:tc>
      </w:tr>
    </w:tbl>
    <w:p w:rsidR="00C70257" w:rsidRDefault="00D949F5" w:rsidP="00D949F5">
      <w:pPr>
        <w:pStyle w:val="StepList"/>
        <w:keepNext/>
      </w:pPr>
      <w:r>
        <w:t>Configure</w:t>
      </w:r>
      <w:r w:rsidR="00C70257">
        <w:t xml:space="preserve"> the new</w:t>
      </w:r>
      <w:r>
        <w:t xml:space="preserve"> </w:t>
      </w:r>
      <w:r w:rsidRPr="00CA5B3B">
        <w:rPr>
          <w:b/>
        </w:rPr>
        <w:t>FileSink</w:t>
      </w:r>
      <w:r w:rsidR="00C70257">
        <w:t xml:space="preserve"> operator</w:t>
      </w:r>
      <w:r>
        <w:t xml:space="preserve">. You’ve used a FileSink in two previous </w:t>
      </w:r>
      <w:r w:rsidR="000016DE">
        <w:t>part</w:t>
      </w:r>
      <w:r>
        <w:t xml:space="preserve">s, so refer back to those if you forgot how to do it. </w:t>
      </w:r>
    </w:p>
    <w:p w:rsidR="00C70257" w:rsidRDefault="00387890" w:rsidP="003B45BF">
      <w:pPr>
        <w:pStyle w:val="StepList"/>
        <w:keepNext/>
        <w:numPr>
          <w:ilvl w:val="1"/>
          <w:numId w:val="16"/>
        </w:numPr>
      </w:pPr>
      <w:r>
        <w:t>First</w:t>
      </w:r>
      <w:r w:rsidR="002B4959">
        <w:t xml:space="preserve"> </w:t>
      </w:r>
      <w:r w:rsidR="00C70257" w:rsidRPr="00C70257">
        <w:rPr>
          <w:b/>
        </w:rPr>
        <w:t>Rename</w:t>
      </w:r>
      <w:r w:rsidR="00C70257">
        <w:t xml:space="preserve"> </w:t>
      </w:r>
      <w:r>
        <w:t>it</w:t>
      </w:r>
      <w:r w:rsidR="002B4959">
        <w:t xml:space="preserve"> </w:t>
      </w:r>
      <w:r w:rsidR="00C70257">
        <w:t xml:space="preserve">to </w:t>
      </w:r>
      <w:proofErr w:type="spellStart"/>
      <w:r w:rsidR="00C70257" w:rsidRPr="00C70257">
        <w:rPr>
          <w:rStyle w:val="Code-Font"/>
        </w:rPr>
        <w:t>ErrWriter</w:t>
      </w:r>
      <w:proofErr w:type="spellEnd"/>
      <w:r w:rsidR="00C70257">
        <w:t>.</w:t>
      </w:r>
    </w:p>
    <w:p w:rsidR="00D949F5" w:rsidRDefault="00D949F5" w:rsidP="003B45BF">
      <w:pPr>
        <w:pStyle w:val="StepList"/>
        <w:keepNext/>
        <w:numPr>
          <w:ilvl w:val="1"/>
          <w:numId w:val="16"/>
        </w:numPr>
      </w:pPr>
      <w:r>
        <w:t>Set the following parameter values:</w:t>
      </w:r>
    </w:p>
    <w:p w:rsidR="00D949F5" w:rsidRPr="00E54C53" w:rsidRDefault="00D949F5" w:rsidP="000E0932">
      <w:pPr>
        <w:pStyle w:val="Caption"/>
      </w:pPr>
      <w:r>
        <w:tab/>
        <w:t xml:space="preserve">Table </w:t>
      </w:r>
      <w:fldSimple w:instr=" SEQ Table \* ARABIC ">
        <w:r w:rsidR="00625674">
          <w:rPr>
            <w:noProof/>
          </w:rPr>
          <w:t>7</w:t>
        </w:r>
      </w:fldSimple>
      <w:r>
        <w:t xml:space="preserve">. Parameter values for </w:t>
      </w:r>
      <w:proofErr w:type="spellStart"/>
      <w:r w:rsidR="00557758">
        <w:t>ErrWriter</w:t>
      </w:r>
      <w:proofErr w:type="spellEnd"/>
      <w:r>
        <w:t xml:space="preserve">. Note the extra parameter </w:t>
      </w:r>
      <w:r w:rsidRPr="00BF3D9D">
        <w:rPr>
          <w:rStyle w:val="Code-Font"/>
        </w:rPr>
        <w:t>flush</w:t>
      </w:r>
      <w:r>
        <w:t>.</w:t>
      </w:r>
    </w:p>
    <w:tbl>
      <w:tblPr>
        <w:tblStyle w:val="TableGrid3"/>
        <w:tblW w:w="0" w:type="auto"/>
        <w:tblLook w:val="01E0" w:firstRow="1" w:lastRow="1" w:firstColumn="1" w:lastColumn="1" w:noHBand="0" w:noVBand="0"/>
      </w:tblPr>
      <w:tblGrid>
        <w:gridCol w:w="1591"/>
        <w:gridCol w:w="2650"/>
      </w:tblGrid>
      <w:tr w:rsidR="00D949F5" w:rsidTr="000E09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1" w:type="dxa"/>
          </w:tcPr>
          <w:p w:rsidR="00D949F5" w:rsidRPr="007176DE" w:rsidRDefault="00D949F5" w:rsidP="00E57ACC">
            <w:pPr>
              <w:pStyle w:val="BodyText"/>
              <w:keepNext/>
              <w:keepLines/>
              <w:rPr>
                <w:b w:val="0"/>
                <w:bCs/>
              </w:rPr>
            </w:pPr>
            <w:r w:rsidRPr="007176DE">
              <w:rPr>
                <w:b w:val="0"/>
                <w:bCs/>
              </w:rPr>
              <w:t>Parameter</w:t>
            </w:r>
          </w:p>
        </w:tc>
        <w:tc>
          <w:tcPr>
            <w:cnfStyle w:val="000100001000" w:firstRow="0" w:lastRow="0" w:firstColumn="0" w:lastColumn="1" w:oddVBand="0" w:evenVBand="0" w:oddHBand="0" w:evenHBand="0" w:firstRowFirstColumn="0" w:firstRowLastColumn="1" w:lastRowFirstColumn="0" w:lastRowLastColumn="0"/>
            <w:tcW w:w="2650" w:type="dxa"/>
          </w:tcPr>
          <w:p w:rsidR="00D949F5" w:rsidRPr="007176DE" w:rsidRDefault="00D949F5" w:rsidP="00E57ACC">
            <w:pPr>
              <w:pStyle w:val="BodyText"/>
              <w:keepNext/>
              <w:keepLines/>
              <w:rPr>
                <w:b w:val="0"/>
                <w:bCs w:val="0"/>
              </w:rPr>
            </w:pPr>
            <w:r w:rsidRPr="007176DE">
              <w:rPr>
                <w:b w:val="0"/>
                <w:bCs w:val="0"/>
              </w:rPr>
              <w:t>Value</w:t>
            </w:r>
          </w:p>
        </w:tc>
      </w:tr>
      <w:tr w:rsidR="00D949F5" w:rsidTr="000E0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D949F5" w:rsidRPr="007176DE" w:rsidRDefault="00D949F5" w:rsidP="00E57ACC">
            <w:pPr>
              <w:pStyle w:val="BodyText"/>
              <w:keepNext/>
              <w:keepLines/>
              <w:rPr>
                <w:b/>
                <w:bCs/>
              </w:rPr>
            </w:pPr>
            <w:r w:rsidRPr="007176DE">
              <w:rPr>
                <w:b/>
                <w:bCs/>
              </w:rPr>
              <w:t>file</w:t>
            </w:r>
          </w:p>
        </w:tc>
        <w:tc>
          <w:tcPr>
            <w:cnfStyle w:val="000100000000" w:firstRow="0" w:lastRow="0" w:firstColumn="0" w:lastColumn="1" w:oddVBand="0" w:evenVBand="0" w:oddHBand="0" w:evenHBand="0" w:firstRowFirstColumn="0" w:firstRowLastColumn="0" w:lastRowFirstColumn="0" w:lastRowLastColumn="0"/>
            <w:tcW w:w="2650" w:type="dxa"/>
          </w:tcPr>
          <w:p w:rsidR="00D949F5" w:rsidRPr="007176DE" w:rsidRDefault="00D949F5" w:rsidP="00E57ACC">
            <w:pPr>
              <w:pStyle w:val="BodyText"/>
              <w:keepNext/>
              <w:keepLines/>
              <w:rPr>
                <w:rStyle w:val="Code-Font"/>
                <w:bCs w:val="0"/>
              </w:rPr>
            </w:pPr>
            <w:r>
              <w:rPr>
                <w:rStyle w:val="Code-Font"/>
                <w:bCs w:val="0"/>
              </w:rPr>
              <w:t>"</w:t>
            </w:r>
            <w:proofErr w:type="spellStart"/>
            <w:r w:rsidRPr="007176DE">
              <w:rPr>
                <w:rStyle w:val="Code-Font"/>
                <w:bCs w:val="0"/>
              </w:rPr>
              <w:t>error.</w:t>
            </w:r>
            <w:r>
              <w:rPr>
                <w:rStyle w:val="Code-Font"/>
                <w:bCs w:val="0"/>
              </w:rPr>
              <w:t>observations</w:t>
            </w:r>
            <w:proofErr w:type="spellEnd"/>
            <w:r>
              <w:rPr>
                <w:rStyle w:val="Code-Font"/>
                <w:bCs w:val="0"/>
              </w:rPr>
              <w:t>"</w:t>
            </w:r>
          </w:p>
        </w:tc>
      </w:tr>
      <w:tr w:rsidR="00D949F5" w:rsidTr="000E09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D949F5" w:rsidRPr="007176DE" w:rsidRDefault="00D949F5" w:rsidP="00E57ACC">
            <w:pPr>
              <w:pStyle w:val="BodyText"/>
              <w:keepNext/>
              <w:keepLines/>
              <w:rPr>
                <w:b/>
                <w:bCs/>
              </w:rPr>
            </w:pPr>
            <w:r w:rsidRPr="007176DE">
              <w:rPr>
                <w:b/>
                <w:bCs/>
              </w:rPr>
              <w:t>flush</w:t>
            </w:r>
          </w:p>
        </w:tc>
        <w:tc>
          <w:tcPr>
            <w:cnfStyle w:val="000100000000" w:firstRow="0" w:lastRow="0" w:firstColumn="0" w:lastColumn="1" w:oddVBand="0" w:evenVBand="0" w:oddHBand="0" w:evenHBand="0" w:firstRowFirstColumn="0" w:firstRowLastColumn="0" w:lastRowFirstColumn="0" w:lastRowLastColumn="0"/>
            <w:tcW w:w="2650" w:type="dxa"/>
          </w:tcPr>
          <w:p w:rsidR="00D949F5" w:rsidRPr="007176DE" w:rsidRDefault="00D949F5" w:rsidP="00E57ACC">
            <w:pPr>
              <w:pStyle w:val="BodyText"/>
              <w:keepNext/>
              <w:keepLines/>
              <w:rPr>
                <w:rStyle w:val="Code-Font"/>
                <w:bCs w:val="0"/>
              </w:rPr>
            </w:pPr>
            <w:r>
              <w:rPr>
                <w:rStyle w:val="Code-Font"/>
                <w:bCs w:val="0"/>
              </w:rPr>
              <w:t>2</w:t>
            </w:r>
            <w:r w:rsidRPr="007176DE">
              <w:rPr>
                <w:rStyle w:val="Code-Font"/>
                <w:bCs w:val="0"/>
              </w:rPr>
              <w:t>u</w:t>
            </w:r>
          </w:p>
        </w:tc>
      </w:tr>
      <w:tr w:rsidR="00D949F5" w:rsidTr="000E0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D949F5" w:rsidRPr="007176DE" w:rsidRDefault="00D949F5" w:rsidP="00E57ACC">
            <w:pPr>
              <w:pStyle w:val="BodyText"/>
              <w:keepNext/>
              <w:keepLines/>
              <w:rPr>
                <w:b/>
                <w:bCs/>
              </w:rPr>
            </w:pPr>
            <w:r w:rsidRPr="007176DE">
              <w:rPr>
                <w:b/>
                <w:bCs/>
              </w:rPr>
              <w:t>format</w:t>
            </w:r>
          </w:p>
        </w:tc>
        <w:tc>
          <w:tcPr>
            <w:cnfStyle w:val="000100000000" w:firstRow="0" w:lastRow="0" w:firstColumn="0" w:lastColumn="1" w:oddVBand="0" w:evenVBand="0" w:oddHBand="0" w:evenHBand="0" w:firstRowFirstColumn="0" w:firstRowLastColumn="0" w:lastRowFirstColumn="0" w:lastRowLastColumn="0"/>
            <w:tcW w:w="2650" w:type="dxa"/>
          </w:tcPr>
          <w:p w:rsidR="00D949F5" w:rsidRPr="007176DE" w:rsidRDefault="002B4959" w:rsidP="00E57ACC">
            <w:pPr>
              <w:pStyle w:val="BodyText"/>
              <w:keepNext/>
              <w:keepLines/>
              <w:rPr>
                <w:rStyle w:val="Code-Font"/>
                <w:bCs w:val="0"/>
              </w:rPr>
            </w:pPr>
            <w:r>
              <w:rPr>
                <w:rStyle w:val="Code-Font"/>
                <w:bCs w:val="0"/>
              </w:rPr>
              <w:t>c</w:t>
            </w:r>
            <w:r w:rsidR="00D949F5" w:rsidRPr="007176DE">
              <w:rPr>
                <w:rStyle w:val="Code-Font"/>
                <w:bCs w:val="0"/>
              </w:rPr>
              <w:t>sv</w:t>
            </w:r>
          </w:p>
        </w:tc>
      </w:tr>
      <w:tr w:rsidR="00D949F5" w:rsidTr="000E0932">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91" w:type="dxa"/>
          </w:tcPr>
          <w:p w:rsidR="00D949F5" w:rsidRPr="007176DE" w:rsidRDefault="00D949F5" w:rsidP="00E57ACC">
            <w:pPr>
              <w:pStyle w:val="BodyText"/>
              <w:keepNext/>
              <w:keepLines/>
              <w:rPr>
                <w:b/>
                <w:bCs w:val="0"/>
              </w:rPr>
            </w:pPr>
            <w:r w:rsidRPr="007176DE">
              <w:rPr>
                <w:b/>
                <w:bCs w:val="0"/>
              </w:rPr>
              <w:t>quoteStrings</w:t>
            </w:r>
          </w:p>
        </w:tc>
        <w:tc>
          <w:tcPr>
            <w:cnfStyle w:val="000100000010" w:firstRow="0" w:lastRow="0" w:firstColumn="0" w:lastColumn="1" w:oddVBand="0" w:evenVBand="0" w:oddHBand="0" w:evenHBand="0" w:firstRowFirstColumn="0" w:firstRowLastColumn="0" w:lastRowFirstColumn="0" w:lastRowLastColumn="1"/>
            <w:tcW w:w="2650" w:type="dxa"/>
          </w:tcPr>
          <w:p w:rsidR="00D949F5" w:rsidRPr="007176DE" w:rsidRDefault="002B4959" w:rsidP="00E57ACC">
            <w:pPr>
              <w:pStyle w:val="BodyText"/>
              <w:keepNext/>
              <w:keepLines/>
              <w:rPr>
                <w:rStyle w:val="Code-Font"/>
                <w:bCs w:val="0"/>
              </w:rPr>
            </w:pPr>
            <w:r>
              <w:rPr>
                <w:rStyle w:val="Code-Font"/>
                <w:bCs w:val="0"/>
              </w:rPr>
              <w:t>f</w:t>
            </w:r>
            <w:r w:rsidR="00D949F5" w:rsidRPr="007176DE">
              <w:rPr>
                <w:rStyle w:val="Code-Font"/>
                <w:bCs w:val="0"/>
              </w:rPr>
              <w:t>alse</w:t>
            </w:r>
          </w:p>
        </w:tc>
      </w:tr>
    </w:tbl>
    <w:p w:rsidR="00D949F5" w:rsidRPr="00BF5639" w:rsidRDefault="00D949F5" w:rsidP="00D949F5">
      <w:pPr>
        <w:spacing w:before="0" w:after="0"/>
        <w:rPr>
          <w:vanish/>
        </w:rPr>
      </w:pPr>
    </w:p>
    <w:tbl>
      <w:tblPr>
        <w:tblpPr w:leftFromText="180" w:rightFromText="180" w:vertAnchor="text" w:horzAnchor="margin" w:tblpY="362"/>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D949F5" w:rsidTr="00E57ACC">
        <w:trPr>
          <w:cantSplit/>
        </w:trPr>
        <w:tc>
          <w:tcPr>
            <w:tcW w:w="1098" w:type="dxa"/>
            <w:shd w:val="clear" w:color="auto" w:fill="E0E0E0"/>
            <w:vAlign w:val="center"/>
          </w:tcPr>
          <w:p w:rsidR="00D949F5" w:rsidRDefault="00A15A5D" w:rsidP="00E57ACC">
            <w:pPr>
              <w:pStyle w:val="BodyText"/>
              <w:keepLines/>
            </w:pPr>
            <w:r w:rsidRPr="00B92FF1">
              <w:rPr>
                <w:noProof/>
                <w:lang w:eastAsia="en-US"/>
              </w:rPr>
              <w:drawing>
                <wp:inline distT="0" distB="0" distL="0" distR="0" wp14:anchorId="371133D8" wp14:editId="29FEB33F">
                  <wp:extent cx="548640" cy="548640"/>
                  <wp:effectExtent l="0" t="0" r="0" b="0"/>
                  <wp:docPr id="159" name="Picture 3"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in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D949F5" w:rsidRDefault="000E0932" w:rsidP="00E57ACC">
            <w:pPr>
              <w:pStyle w:val="InformationBoxTitle"/>
            </w:pPr>
            <w:r>
              <w:t>Flushing buffered file writes</w:t>
            </w:r>
          </w:p>
          <w:p w:rsidR="00D949F5" w:rsidRDefault="00D949F5" w:rsidP="00BF3D9D">
            <w:pPr>
              <w:pStyle w:val="InformationBoxBody"/>
            </w:pPr>
            <w:r>
              <w:t>FileSink performs buffered file I/O, meaning that it writes to buffers maintained by system libraries rather than directly to disk. These buffers</w:t>
            </w:r>
            <w:r w:rsidR="00BF3D9D">
              <w:t xml:space="preserve"> are only written out to disk (</w:t>
            </w:r>
            <w:r w:rsidRPr="00BF3D9D">
              <w:rPr>
                <w:i/>
              </w:rPr>
              <w:t>flushed</w:t>
            </w:r>
            <w:r>
              <w:t xml:space="preserve">) as they fill up, or when the requesting application terminates. When the output is a slow trickle, this can mean that you will not see anything in the file for a long time. Setting </w:t>
            </w:r>
            <w:r w:rsidRPr="00643118">
              <w:rPr>
                <w:rStyle w:val="Code-Font"/>
              </w:rPr>
              <w:t>flush</w:t>
            </w:r>
            <w:r>
              <w:t xml:space="preserve"> to </w:t>
            </w:r>
            <w:r>
              <w:rPr>
                <w:rStyle w:val="Code-Font"/>
              </w:rPr>
              <w:t>2</w:t>
            </w:r>
            <w:r w:rsidRPr="00643118">
              <w:rPr>
                <w:rStyle w:val="Code-Font"/>
              </w:rPr>
              <w:t>u</w:t>
            </w:r>
            <w:r>
              <w:t xml:space="preserve"> (the </w:t>
            </w:r>
            <w:r w:rsidRPr="00643118">
              <w:rPr>
                <w:rStyle w:val="Code-Font"/>
              </w:rPr>
              <w:t>u</w:t>
            </w:r>
            <w:r>
              <w:t xml:space="preserve"> is for “unsigned” integer) guarantees that you will see data at least in batches of two records.</w:t>
            </w:r>
          </w:p>
        </w:tc>
      </w:tr>
    </w:tbl>
    <w:p w:rsidR="00D949F5" w:rsidRPr="00B05CDF" w:rsidRDefault="00D949F5" w:rsidP="00D949F5">
      <w:pPr>
        <w:pStyle w:val="StepList"/>
      </w:pPr>
      <w:r w:rsidRPr="00934C62">
        <w:t>Save</w:t>
      </w:r>
      <w:r w:rsidRPr="003C3F57">
        <w:t>,</w:t>
      </w:r>
      <w:r>
        <w:t xml:space="preserve"> launch the app</w:t>
      </w:r>
      <w:r w:rsidR="00C70257">
        <w:t>,</w:t>
      </w:r>
      <w:r>
        <w:t xml:space="preserve"> and verify that the original output</w:t>
      </w:r>
      <w:r w:rsidR="00C70257">
        <w:t xml:space="preserve"> files,</w:t>
      </w:r>
      <w:r>
        <w:t xml:space="preserve"> </w:t>
      </w:r>
      <w:proofErr w:type="spellStart"/>
      <w:r>
        <w:rPr>
          <w:b/>
        </w:rPr>
        <w:t>filtered.cars</w:t>
      </w:r>
      <w:proofErr w:type="spellEnd"/>
      <w:r w:rsidR="00C70257">
        <w:t xml:space="preserve"> and </w:t>
      </w:r>
      <w:proofErr w:type="spellStart"/>
      <w:r w:rsidR="00C70257">
        <w:rPr>
          <w:b/>
        </w:rPr>
        <w:t>average.speeds</w:t>
      </w:r>
      <w:proofErr w:type="spellEnd"/>
      <w:r>
        <w:t xml:space="preserve">, </w:t>
      </w:r>
      <w:r w:rsidR="00C70257">
        <w:t>are</w:t>
      </w:r>
      <w:r>
        <w:t xml:space="preserve"> being written </w:t>
      </w:r>
      <w:r w:rsidR="00C70257">
        <w:t xml:space="preserve">to the data directory </w:t>
      </w:r>
      <w:r>
        <w:t>as before, and that the new output file (</w:t>
      </w:r>
      <w:proofErr w:type="spellStart"/>
      <w:r w:rsidRPr="000D331E">
        <w:rPr>
          <w:b/>
        </w:rPr>
        <w:t>error.</w:t>
      </w:r>
      <w:r>
        <w:rPr>
          <w:b/>
        </w:rPr>
        <w:t>observations</w:t>
      </w:r>
      <w:proofErr w:type="spellEnd"/>
      <w:r>
        <w:t xml:space="preserve">) has at least two records in it, after a suitable amount of time: the input file contains two records with a malformed </w:t>
      </w:r>
      <w:r w:rsidR="00C70257">
        <w:t xml:space="preserve">ID </w:t>
      </w:r>
      <w:r>
        <w:t xml:space="preserve">(and other abnormal </w:t>
      </w:r>
      <w:r w:rsidR="00557758">
        <w:t xml:space="preserve">attribute </w:t>
      </w:r>
      <w:r>
        <w:t>values as well).</w:t>
      </w:r>
    </w:p>
    <w:p w:rsidR="00B05CDF" w:rsidRDefault="00B05CDF" w:rsidP="00152A3F">
      <w:pPr>
        <w:pStyle w:val="Heading2"/>
      </w:pPr>
      <w:bookmarkStart w:id="65" w:name="_Toc448321254"/>
      <w:r>
        <w:lastRenderedPageBreak/>
        <w:t xml:space="preserve">Splitting off the ingest </w:t>
      </w:r>
      <w:r w:rsidR="00BB0B3F">
        <w:t>module</w:t>
      </w:r>
      <w:bookmarkEnd w:id="65"/>
    </w:p>
    <w:p w:rsidR="00BB0B3F" w:rsidRDefault="00BB0B3F" w:rsidP="00BB0B3F">
      <w:pPr>
        <w:rPr>
          <w:lang w:eastAsia="zh-CN"/>
        </w:rPr>
      </w:pPr>
      <w:r>
        <w:rPr>
          <w:lang w:eastAsia="zh-CN"/>
        </w:rPr>
        <w:t xml:space="preserve">Now it gets interesting. </w:t>
      </w:r>
      <w:r w:rsidR="00931333">
        <w:rPr>
          <w:lang w:eastAsia="zh-CN"/>
        </w:rPr>
        <w:t>Within a Streams application,</w:t>
      </w:r>
      <w:r>
        <w:rPr>
          <w:lang w:eastAsia="zh-CN"/>
        </w:rPr>
        <w:t xml:space="preserve"> data </w:t>
      </w:r>
      <w:r w:rsidR="00931333">
        <w:rPr>
          <w:lang w:eastAsia="zh-CN"/>
        </w:rPr>
        <w:t xml:space="preserve">flows </w:t>
      </w:r>
      <w:r>
        <w:rPr>
          <w:lang w:eastAsia="zh-CN"/>
        </w:rPr>
        <w:t xml:space="preserve">from operator to operator on </w:t>
      </w:r>
      <w:r w:rsidRPr="00931333">
        <w:rPr>
          <w:b/>
          <w:lang w:eastAsia="zh-CN"/>
        </w:rPr>
        <w:t>streams</w:t>
      </w:r>
      <w:r>
        <w:rPr>
          <w:lang w:eastAsia="zh-CN"/>
        </w:rPr>
        <w:t xml:space="preserve">, which are fast and flexible </w:t>
      </w:r>
      <w:r w:rsidR="003A0E44">
        <w:rPr>
          <w:lang w:eastAsia="zh-CN"/>
        </w:rPr>
        <w:t xml:space="preserve">transport links. The </w:t>
      </w:r>
      <w:r w:rsidR="009D24A8">
        <w:rPr>
          <w:lang w:eastAsia="zh-CN"/>
        </w:rPr>
        <w:t xml:space="preserve">Streams application </w:t>
      </w:r>
      <w:r w:rsidR="003A0E44">
        <w:rPr>
          <w:lang w:eastAsia="zh-CN"/>
        </w:rPr>
        <w:t xml:space="preserve">developer is not concerned with how these are implemented. They may work differently between operators running on different hosts, in different PEs on the same host, or within the same PE, but the logic of the graph </w:t>
      </w:r>
      <w:r w:rsidR="00E76751">
        <w:rPr>
          <w:lang w:eastAsia="zh-CN"/>
        </w:rPr>
        <w:t>stays the same</w:t>
      </w:r>
      <w:r w:rsidR="003A0E44">
        <w:rPr>
          <w:lang w:eastAsia="zh-CN"/>
        </w:rPr>
        <w:t xml:space="preserve">. When an application needs to exchange data with the outside world, that requires </w:t>
      </w:r>
      <w:r w:rsidR="00931333">
        <w:rPr>
          <w:lang w:eastAsia="zh-CN"/>
        </w:rPr>
        <w:t xml:space="preserve">the </w:t>
      </w:r>
      <w:r w:rsidR="003A0E44">
        <w:rPr>
          <w:lang w:eastAsia="zh-CN"/>
        </w:rPr>
        <w:t xml:space="preserve">explicit use of </w:t>
      </w:r>
      <w:r w:rsidR="003A0E44" w:rsidRPr="00931333">
        <w:rPr>
          <w:b/>
          <w:lang w:eastAsia="zh-CN"/>
        </w:rPr>
        <w:t>source</w:t>
      </w:r>
      <w:r w:rsidR="003A0E44">
        <w:rPr>
          <w:lang w:eastAsia="zh-CN"/>
        </w:rPr>
        <w:t xml:space="preserve"> and </w:t>
      </w:r>
      <w:r w:rsidR="003A0E44" w:rsidRPr="00931333">
        <w:rPr>
          <w:b/>
          <w:lang w:eastAsia="zh-CN"/>
        </w:rPr>
        <w:t>sink</w:t>
      </w:r>
      <w:r w:rsidR="003A0E44">
        <w:rPr>
          <w:lang w:eastAsia="zh-CN"/>
        </w:rPr>
        <w:t xml:space="preserve"> operators—for file I/O,</w:t>
      </w:r>
      <w:r w:rsidR="00C70257">
        <w:rPr>
          <w:lang w:eastAsia="zh-CN"/>
        </w:rPr>
        <w:t xml:space="preserve"> </w:t>
      </w:r>
      <w:r w:rsidR="009D24A8">
        <w:rPr>
          <w:lang w:eastAsia="zh-CN"/>
        </w:rPr>
        <w:t xml:space="preserve">ODBC, </w:t>
      </w:r>
      <w:r w:rsidR="003A0E44">
        <w:rPr>
          <w:lang w:eastAsia="zh-CN"/>
        </w:rPr>
        <w:t>TCP, UDP, or HTTP connections,</w:t>
      </w:r>
      <w:r w:rsidR="002F43FB">
        <w:rPr>
          <w:lang w:eastAsia="zh-CN"/>
        </w:rPr>
        <w:t xml:space="preserve"> message queues,</w:t>
      </w:r>
      <w:r w:rsidR="00931333">
        <w:rPr>
          <w:lang w:eastAsia="zh-CN"/>
        </w:rPr>
        <w:t xml:space="preserve"> and so on.</w:t>
      </w:r>
    </w:p>
    <w:p w:rsidR="00931333" w:rsidRDefault="00931333" w:rsidP="00BB0B3F">
      <w:pPr>
        <w:rPr>
          <w:lang w:eastAsia="zh-CN"/>
        </w:rPr>
      </w:pPr>
      <w:r>
        <w:rPr>
          <w:lang w:eastAsia="zh-CN"/>
        </w:rPr>
        <w:t xml:space="preserve">For Streams applications running in the same instance, however, another mode of data exchange is possible: </w:t>
      </w:r>
      <w:r w:rsidRPr="00931333">
        <w:rPr>
          <w:b/>
          <w:lang w:eastAsia="zh-CN"/>
        </w:rPr>
        <w:t>Export</w:t>
      </w:r>
      <w:r>
        <w:rPr>
          <w:lang w:eastAsia="zh-CN"/>
        </w:rPr>
        <w:t xml:space="preserve"> and </w:t>
      </w:r>
      <w:r w:rsidRPr="00931333">
        <w:rPr>
          <w:b/>
          <w:lang w:eastAsia="zh-CN"/>
        </w:rPr>
        <w:t>Import</w:t>
      </w:r>
      <w:r>
        <w:rPr>
          <w:lang w:eastAsia="zh-CN"/>
        </w:rPr>
        <w:t xml:space="preserve">. </w:t>
      </w:r>
      <w:r w:rsidR="009C7678">
        <w:rPr>
          <w:lang w:eastAsia="zh-CN"/>
        </w:rPr>
        <w:t xml:space="preserve">An application can export a stream, making it available to other applications running in the instance; one or more applications can import such a stream, based on flexible criteria. </w:t>
      </w:r>
      <w:r w:rsidR="00CD5EED">
        <w:rPr>
          <w:lang w:eastAsia="zh-CN"/>
        </w:rPr>
        <w:t xml:space="preserve">Exported </w:t>
      </w:r>
      <w:r>
        <w:rPr>
          <w:lang w:eastAsia="zh-CN"/>
        </w:rPr>
        <w:t xml:space="preserve">streams, once they are connected, are just like all the other streams that run between PEs </w:t>
      </w:r>
      <w:r w:rsidR="009C7678">
        <w:rPr>
          <w:lang w:eastAsia="zh-CN"/>
        </w:rPr>
        <w:t>within an application—fast and flexible. It’s only at the time a job is submitted or canceled that the runtime services get involved to see which links need to be made or broken; once that’s done, there is no difference in runtime behavior</w:t>
      </w:r>
      <w:r w:rsidR="003F16FD">
        <w:rPr>
          <w:lang w:eastAsia="zh-CN"/>
        </w:rPr>
        <w:t xml:space="preserve"> (well, almost none, but the difference is beyond the scope of this lab)</w:t>
      </w:r>
      <w:r w:rsidR="009C7678">
        <w:rPr>
          <w:lang w:eastAsia="zh-CN"/>
        </w:rPr>
        <w:t>, and there is no performance penalty.</w:t>
      </w:r>
    </w:p>
    <w:p w:rsidR="009C7678" w:rsidRDefault="009C7678" w:rsidP="00BB0B3F">
      <w:pPr>
        <w:rPr>
          <w:lang w:eastAsia="zh-CN"/>
        </w:rPr>
      </w:pPr>
      <w:r>
        <w:rPr>
          <w:lang w:eastAsia="zh-CN"/>
        </w:rPr>
        <w:t xml:space="preserve">But there is a tremendous gain in flexibility. Application stream connections can be made based on publish-and-subscribe criteria, and this </w:t>
      </w:r>
      <w:r w:rsidR="0021446D">
        <w:rPr>
          <w:lang w:eastAsia="zh-CN"/>
        </w:rPr>
        <w:t>allows developers to design completely modular solutions, where one module can evolve</w:t>
      </w:r>
      <w:r w:rsidR="003F16FD">
        <w:rPr>
          <w:lang w:eastAsia="zh-CN"/>
        </w:rPr>
        <w:t xml:space="preserve"> and</w:t>
      </w:r>
      <w:r w:rsidR="0021446D">
        <w:rPr>
          <w:lang w:eastAsia="zh-CN"/>
        </w:rPr>
        <w:t xml:space="preserve"> be replaced, removed, or replicated, without affecting the other modules. It keeps individual modules small and specialized.</w:t>
      </w:r>
    </w:p>
    <w:p w:rsidR="0021446D" w:rsidRDefault="0021446D" w:rsidP="00BB0B3F">
      <w:pPr>
        <w:rPr>
          <w:lang w:eastAsia="zh-CN"/>
        </w:rPr>
      </w:pPr>
      <w:r>
        <w:rPr>
          <w:lang w:eastAsia="zh-CN"/>
        </w:rPr>
        <w:t xml:space="preserve">In </w:t>
      </w:r>
      <w:r w:rsidR="003F16FD">
        <w:rPr>
          <w:lang w:eastAsia="zh-CN"/>
        </w:rPr>
        <w:t xml:space="preserve">the </w:t>
      </w:r>
      <w:r>
        <w:rPr>
          <w:lang w:eastAsia="zh-CN"/>
        </w:rPr>
        <w:t>lab</w:t>
      </w:r>
      <w:r w:rsidR="003F16FD">
        <w:rPr>
          <w:lang w:eastAsia="zh-CN"/>
        </w:rPr>
        <w:t xml:space="preserve"> so far</w:t>
      </w:r>
      <w:r>
        <w:rPr>
          <w:lang w:eastAsia="zh-CN"/>
        </w:rPr>
        <w:t xml:space="preserve">, </w:t>
      </w:r>
      <w:r w:rsidR="00AC54E8">
        <w:rPr>
          <w:lang w:eastAsia="zh-CN"/>
        </w:rPr>
        <w:t>you</w:t>
      </w:r>
      <w:r>
        <w:rPr>
          <w:lang w:eastAsia="zh-CN"/>
        </w:rPr>
        <w:t xml:space="preserve"> have </w:t>
      </w:r>
      <w:r w:rsidR="00881D72">
        <w:rPr>
          <w:lang w:eastAsia="zh-CN"/>
        </w:rPr>
        <w:t xml:space="preserve">built </w:t>
      </w:r>
      <w:r>
        <w:rPr>
          <w:lang w:eastAsia="zh-CN"/>
        </w:rPr>
        <w:t xml:space="preserve">a monolithic app, but there is a logical division. The front end of the app, from DirectoryScan to Throttle, is concerned with reading data, in this case from files, and “replaying” that data </w:t>
      </w:r>
      <w:r w:rsidR="000E7990">
        <w:rPr>
          <w:lang w:eastAsia="zh-CN"/>
        </w:rPr>
        <w:t xml:space="preserve">in a controlled fashion to make it look like a real-time feed. The rest of the app, from </w:t>
      </w:r>
      <w:smartTag w:uri="urn:schemas-microsoft-com:office:smarttags" w:element="City">
        <w:smartTag w:uri="urn:schemas-microsoft-com:office:smarttags" w:element="place">
          <w:r w:rsidR="000E7990">
            <w:rPr>
              <w:lang w:eastAsia="zh-CN"/>
            </w:rPr>
            <w:t>Split</w:t>
          </w:r>
        </w:smartTag>
      </w:smartTag>
      <w:r w:rsidR="000E7990">
        <w:rPr>
          <w:lang w:eastAsia="zh-CN"/>
        </w:rPr>
        <w:t xml:space="preserve"> to </w:t>
      </w:r>
      <w:proofErr w:type="spellStart"/>
      <w:r w:rsidR="000E7990">
        <w:rPr>
          <w:lang w:eastAsia="zh-CN"/>
        </w:rPr>
        <w:t>FileSinks</w:t>
      </w:r>
      <w:proofErr w:type="spellEnd"/>
      <w:r w:rsidR="000E7990">
        <w:rPr>
          <w:lang w:eastAsia="zh-CN"/>
        </w:rPr>
        <w:t xml:space="preserve">, performs analysis and writes out the results. If </w:t>
      </w:r>
      <w:r w:rsidR="00AC54E8">
        <w:rPr>
          <w:lang w:eastAsia="zh-CN"/>
        </w:rPr>
        <w:t>you</w:t>
      </w:r>
      <w:r w:rsidR="000E7990">
        <w:rPr>
          <w:lang w:eastAsia="zh-CN"/>
        </w:rPr>
        <w:t xml:space="preserve"> split off the front end into a separate “Ingest” module, </w:t>
      </w:r>
      <w:r w:rsidR="00041DDB">
        <w:rPr>
          <w:lang w:eastAsia="zh-CN"/>
        </w:rPr>
        <w:t>you</w:t>
      </w:r>
      <w:r w:rsidR="000E7990">
        <w:rPr>
          <w:lang w:eastAsia="zh-CN"/>
        </w:rPr>
        <w:t xml:space="preserve"> can imagine that it would become easy to have another module, alongside it or as a replacement, that produces tuples that have the same structure and similar contents, but that come from a completely different source. And that is exactly what this </w:t>
      </w:r>
      <w:r w:rsidR="000016DE">
        <w:rPr>
          <w:lang w:eastAsia="zh-CN"/>
        </w:rPr>
        <w:t>part</w:t>
      </w:r>
      <w:r w:rsidR="000E7990">
        <w:rPr>
          <w:lang w:eastAsia="zh-CN"/>
        </w:rPr>
        <w:t xml:space="preserve"> will do: add another module that reads a live data feed</w:t>
      </w:r>
      <w:r w:rsidR="003E7ABB">
        <w:rPr>
          <w:lang w:eastAsia="zh-CN"/>
        </w:rPr>
        <w:t xml:space="preserve"> and makes the data available for processing by the rest of this application.</w:t>
      </w:r>
    </w:p>
    <w:p w:rsidR="003E7ABB" w:rsidRDefault="003E7ABB" w:rsidP="003B45BF">
      <w:pPr>
        <w:pStyle w:val="StepList"/>
        <w:numPr>
          <w:ilvl w:val="0"/>
          <w:numId w:val="25"/>
        </w:numPr>
        <w:rPr>
          <w:lang w:eastAsia="zh-CN"/>
        </w:rPr>
      </w:pPr>
      <w:r>
        <w:rPr>
          <w:lang w:eastAsia="zh-CN"/>
        </w:rPr>
        <w:t xml:space="preserve">In the graphical editor, drag a </w:t>
      </w:r>
      <w:r w:rsidRPr="0032283D">
        <w:rPr>
          <w:b/>
          <w:lang w:eastAsia="zh-CN"/>
        </w:rPr>
        <w:t>Composite</w:t>
      </w:r>
      <w:r>
        <w:rPr>
          <w:lang w:eastAsia="zh-CN"/>
        </w:rPr>
        <w:t xml:space="preserve"> </w:t>
      </w:r>
      <w:r w:rsidR="003B1400">
        <w:rPr>
          <w:lang w:eastAsia="zh-CN"/>
        </w:rPr>
        <w:t xml:space="preserve">(under </w:t>
      </w:r>
      <w:r w:rsidR="003B1400" w:rsidRPr="003B1400">
        <w:rPr>
          <w:b/>
          <w:lang w:eastAsia="zh-CN"/>
        </w:rPr>
        <w:t>Design</w:t>
      </w:r>
      <w:r w:rsidR="003B1400">
        <w:rPr>
          <w:lang w:eastAsia="zh-CN"/>
        </w:rPr>
        <w:t xml:space="preserve"> in the palette) </w:t>
      </w:r>
      <w:r>
        <w:rPr>
          <w:lang w:eastAsia="zh-CN"/>
        </w:rPr>
        <w:t>and drop it on the canvas. Not on the existing main composite</w:t>
      </w:r>
      <w:r w:rsidR="0032283D">
        <w:rPr>
          <w:lang w:eastAsia="zh-CN"/>
        </w:rPr>
        <w:t xml:space="preserve">, but outside of any graphical object. The editor will call it </w:t>
      </w:r>
      <w:r w:rsidR="0032283D" w:rsidRPr="0032283D">
        <w:rPr>
          <w:rStyle w:val="Code-Font"/>
        </w:rPr>
        <w:t>Comp</w:t>
      </w:r>
      <w:r w:rsidR="003F16FD">
        <w:rPr>
          <w:rStyle w:val="Code-Font"/>
        </w:rPr>
        <w:t>osite</w:t>
      </w:r>
      <w:r w:rsidR="0032283D">
        <w:rPr>
          <w:lang w:eastAsia="zh-CN"/>
        </w:rPr>
        <w:t>;</w:t>
      </w:r>
      <w:r w:rsidR="003B1400">
        <w:rPr>
          <w:lang w:eastAsia="zh-CN"/>
        </w:rPr>
        <w:t xml:space="preserve"> </w:t>
      </w:r>
      <w:r w:rsidR="0032283D">
        <w:rPr>
          <w:lang w:eastAsia="zh-CN"/>
        </w:rPr>
        <w:t xml:space="preserve">rename it </w:t>
      </w:r>
      <w:r w:rsidR="00881D72">
        <w:rPr>
          <w:lang w:eastAsia="zh-CN"/>
        </w:rPr>
        <w:t xml:space="preserve">to </w:t>
      </w:r>
      <w:proofErr w:type="spellStart"/>
      <w:r w:rsidR="0032283D" w:rsidRPr="0032283D">
        <w:rPr>
          <w:b/>
          <w:lang w:eastAsia="zh-CN"/>
        </w:rPr>
        <w:t>FileIngest</w:t>
      </w:r>
      <w:proofErr w:type="spellEnd"/>
      <w:r w:rsidR="0032283D">
        <w:rPr>
          <w:lang w:eastAsia="zh-CN"/>
        </w:rPr>
        <w:t>.</w:t>
      </w:r>
    </w:p>
    <w:p w:rsidR="004004A0" w:rsidRDefault="004004A0" w:rsidP="00881D72">
      <w:pPr>
        <w:pStyle w:val="BodyText"/>
      </w:pPr>
      <w:r>
        <w:t>Notice that the new composite appears in the Project Explorer, but it does not have a build associated with it. Create one.</w:t>
      </w:r>
    </w:p>
    <w:p w:rsidR="004004A0" w:rsidRDefault="004004A0" w:rsidP="004004A0">
      <w:pPr>
        <w:pStyle w:val="StepList"/>
        <w:rPr>
          <w:lang w:eastAsia="zh-CN"/>
        </w:rPr>
      </w:pPr>
      <w:r>
        <w:rPr>
          <w:lang w:eastAsia="zh-CN"/>
        </w:rPr>
        <w:t xml:space="preserve">In the </w:t>
      </w:r>
      <w:r w:rsidRPr="00447D86">
        <w:rPr>
          <w:b/>
          <w:lang w:eastAsia="zh-CN"/>
        </w:rPr>
        <w:t>Project Explorer</w:t>
      </w:r>
      <w:r>
        <w:rPr>
          <w:lang w:eastAsia="zh-CN"/>
        </w:rPr>
        <w:t xml:space="preserve">, right-click the </w:t>
      </w:r>
      <w:proofErr w:type="spellStart"/>
      <w:r w:rsidRPr="00447D86">
        <w:rPr>
          <w:b/>
          <w:lang w:eastAsia="zh-CN"/>
        </w:rPr>
        <w:t>FileIngest</w:t>
      </w:r>
      <w:proofErr w:type="spellEnd"/>
      <w:r w:rsidR="00B8135D">
        <w:rPr>
          <w:lang w:eastAsia="zh-CN"/>
        </w:rPr>
        <w:t xml:space="preserve"> </w:t>
      </w:r>
      <w:r>
        <w:rPr>
          <w:lang w:eastAsia="zh-CN"/>
        </w:rPr>
        <w:t>main composite</w:t>
      </w:r>
      <w:r w:rsidR="00447D86">
        <w:rPr>
          <w:lang w:eastAsia="zh-CN"/>
        </w:rPr>
        <w:t xml:space="preserve">. Choose </w:t>
      </w:r>
      <w:r w:rsidR="00447D86" w:rsidRPr="00447D86">
        <w:rPr>
          <w:b/>
          <w:lang w:eastAsia="zh-CN"/>
        </w:rPr>
        <w:t>New &gt; Distributed Build</w:t>
      </w:r>
      <w:r w:rsidR="00447D86">
        <w:rPr>
          <w:lang w:eastAsia="zh-CN"/>
        </w:rPr>
        <w:t xml:space="preserve">. In the dialog that pops up, </w:t>
      </w:r>
      <w:r w:rsidR="00E76751">
        <w:rPr>
          <w:lang w:eastAsia="zh-CN"/>
        </w:rPr>
        <w:t xml:space="preserve">change the </w:t>
      </w:r>
      <w:r w:rsidR="00E76751" w:rsidRPr="00B16B2D">
        <w:rPr>
          <w:b/>
          <w:lang w:eastAsia="zh-CN"/>
        </w:rPr>
        <w:t>Configuration name</w:t>
      </w:r>
      <w:r w:rsidR="00E76751">
        <w:rPr>
          <w:lang w:eastAsia="zh-CN"/>
        </w:rPr>
        <w:t xml:space="preserve"> to </w:t>
      </w:r>
      <w:r w:rsidR="00E76751" w:rsidRPr="00B16B2D">
        <w:rPr>
          <w:rStyle w:val="Code-Font"/>
        </w:rPr>
        <w:t>Distributed</w:t>
      </w:r>
      <w:r w:rsidR="00B16B2D">
        <w:t>, accept all other defaults,</w:t>
      </w:r>
      <w:r w:rsidR="00447D86">
        <w:rPr>
          <w:lang w:eastAsia="zh-CN"/>
        </w:rPr>
        <w:t xml:space="preserve"> and click </w:t>
      </w:r>
      <w:r w:rsidR="00447D86" w:rsidRPr="00447D86">
        <w:rPr>
          <w:b/>
          <w:lang w:eastAsia="zh-CN"/>
        </w:rPr>
        <w:t>OK</w:t>
      </w:r>
      <w:r w:rsidR="00447D86">
        <w:rPr>
          <w:lang w:eastAsia="zh-CN"/>
        </w:rPr>
        <w:t>.</w:t>
      </w:r>
    </w:p>
    <w:p w:rsidR="00CF4227" w:rsidRDefault="00CF4227" w:rsidP="003B45BF">
      <w:pPr>
        <w:pStyle w:val="StepList"/>
        <w:numPr>
          <w:ilvl w:val="0"/>
          <w:numId w:val="25"/>
        </w:numPr>
        <w:rPr>
          <w:lang w:eastAsia="zh-CN"/>
        </w:rPr>
      </w:pPr>
      <w:r>
        <w:rPr>
          <w:lang w:eastAsia="zh-CN"/>
        </w:rPr>
        <w:t>Move the three front-end operators from the old main composite to the new.</w:t>
      </w:r>
    </w:p>
    <w:p w:rsidR="00CF4227" w:rsidRDefault="0032283D" w:rsidP="003B45BF">
      <w:pPr>
        <w:pStyle w:val="StepList"/>
        <w:numPr>
          <w:ilvl w:val="1"/>
          <w:numId w:val="25"/>
        </w:numPr>
        <w:rPr>
          <w:lang w:eastAsia="zh-CN"/>
        </w:rPr>
      </w:pPr>
      <w:r>
        <w:rPr>
          <w:lang w:eastAsia="zh-CN"/>
        </w:rPr>
        <w:t xml:space="preserve">In </w:t>
      </w:r>
      <w:r w:rsidR="003B1400" w:rsidRPr="00FB5098">
        <w:rPr>
          <w:b/>
          <w:lang w:eastAsia="zh-CN"/>
        </w:rPr>
        <w:t>MyMainComposite</w:t>
      </w:r>
      <w:r>
        <w:rPr>
          <w:lang w:eastAsia="zh-CN"/>
        </w:rPr>
        <w:t xml:space="preserve">, select the three operators </w:t>
      </w:r>
      <w:r w:rsidR="00B16B2D">
        <w:rPr>
          <w:b/>
          <w:lang w:eastAsia="zh-CN"/>
        </w:rPr>
        <w:t>Files</w:t>
      </w:r>
      <w:r>
        <w:rPr>
          <w:lang w:eastAsia="zh-CN"/>
        </w:rPr>
        <w:t xml:space="preserve">, </w:t>
      </w:r>
      <w:r w:rsidR="00B16B2D">
        <w:rPr>
          <w:b/>
          <w:lang w:eastAsia="zh-CN"/>
        </w:rPr>
        <w:t>Observations</w:t>
      </w:r>
      <w:r>
        <w:rPr>
          <w:lang w:eastAsia="zh-CN"/>
        </w:rPr>
        <w:t xml:space="preserve">, and </w:t>
      </w:r>
      <w:r w:rsidRPr="0032283D">
        <w:rPr>
          <w:b/>
          <w:lang w:eastAsia="zh-CN"/>
        </w:rPr>
        <w:t>Throttle</w:t>
      </w:r>
      <w:r w:rsidR="00B16B2D">
        <w:rPr>
          <w:b/>
          <w:lang w:eastAsia="zh-CN"/>
        </w:rPr>
        <w:t>d</w:t>
      </w:r>
      <w:r>
        <w:rPr>
          <w:lang w:eastAsia="zh-CN"/>
        </w:rPr>
        <w:t xml:space="preserve">. </w:t>
      </w:r>
    </w:p>
    <w:p w:rsidR="0032283D" w:rsidRDefault="0032283D" w:rsidP="00C545CE">
      <w:pPr>
        <w:pStyle w:val="StepListContno"/>
        <w:numPr>
          <w:ilvl w:val="1"/>
          <w:numId w:val="4"/>
        </w:numPr>
        <w:rPr>
          <w:lang w:eastAsia="zh-CN"/>
        </w:rPr>
      </w:pPr>
      <w:r>
        <w:rPr>
          <w:lang w:eastAsia="zh-CN"/>
        </w:rPr>
        <w:t xml:space="preserve">To do this, hold down the </w:t>
      </w:r>
      <w:r w:rsidR="00CF4227">
        <w:rPr>
          <w:b/>
          <w:lang w:eastAsia="zh-CN"/>
        </w:rPr>
        <w:t>Ctrl-</w:t>
      </w:r>
      <w:r w:rsidRPr="0032283D">
        <w:rPr>
          <w:b/>
          <w:lang w:eastAsia="zh-CN"/>
        </w:rPr>
        <w:t>key</w:t>
      </w:r>
      <w:r>
        <w:rPr>
          <w:lang w:eastAsia="zh-CN"/>
        </w:rPr>
        <w:t xml:space="preserve"> while clicking each one in turn.</w:t>
      </w:r>
      <w:r w:rsidR="00CF4227">
        <w:rPr>
          <w:lang w:eastAsia="zh-CN"/>
        </w:rPr>
        <w:t xml:space="preserve"> Cut them (</w:t>
      </w:r>
      <w:proofErr w:type="spellStart"/>
      <w:r w:rsidR="00CF4227" w:rsidRPr="00CF4227">
        <w:rPr>
          <w:b/>
          <w:lang w:eastAsia="zh-CN"/>
        </w:rPr>
        <w:t>Ctrl+X</w:t>
      </w:r>
      <w:proofErr w:type="spellEnd"/>
      <w:r w:rsidR="00CF4227">
        <w:rPr>
          <w:lang w:eastAsia="zh-CN"/>
        </w:rPr>
        <w:t xml:space="preserve"> or right-click, </w:t>
      </w:r>
      <w:r w:rsidR="00CF4227" w:rsidRPr="00CF4227">
        <w:rPr>
          <w:b/>
          <w:lang w:eastAsia="zh-CN"/>
        </w:rPr>
        <w:t>Cut</w:t>
      </w:r>
      <w:r w:rsidR="00CF4227">
        <w:rPr>
          <w:lang w:eastAsia="zh-CN"/>
        </w:rPr>
        <w:t xml:space="preserve">) to the clipboard. </w:t>
      </w:r>
    </w:p>
    <w:p w:rsidR="00CF4227" w:rsidRDefault="00CF4227" w:rsidP="003B45BF">
      <w:pPr>
        <w:pStyle w:val="StepList"/>
        <w:numPr>
          <w:ilvl w:val="1"/>
          <w:numId w:val="19"/>
        </w:numPr>
        <w:rPr>
          <w:lang w:eastAsia="zh-CN"/>
        </w:rPr>
      </w:pPr>
      <w:r>
        <w:rPr>
          <w:lang w:eastAsia="zh-CN"/>
        </w:rPr>
        <w:lastRenderedPageBreak/>
        <w:t xml:space="preserve">Select the </w:t>
      </w:r>
      <w:proofErr w:type="spellStart"/>
      <w:r w:rsidR="00B8135D">
        <w:rPr>
          <w:lang w:eastAsia="zh-CN"/>
        </w:rPr>
        <w:t>FileIngest</w:t>
      </w:r>
      <w:proofErr w:type="spellEnd"/>
      <w:r>
        <w:rPr>
          <w:lang w:eastAsia="zh-CN"/>
        </w:rPr>
        <w:t xml:space="preserve"> composite; paste the three operators in (</w:t>
      </w:r>
      <w:proofErr w:type="spellStart"/>
      <w:r w:rsidRPr="00CF4227">
        <w:rPr>
          <w:b/>
          <w:lang w:eastAsia="zh-CN"/>
        </w:rPr>
        <w:t>Ctrl+V</w:t>
      </w:r>
      <w:proofErr w:type="spellEnd"/>
      <w:r>
        <w:rPr>
          <w:lang w:eastAsia="zh-CN"/>
        </w:rPr>
        <w:t xml:space="preserve"> or right-click, </w:t>
      </w:r>
      <w:r w:rsidRPr="00CF4227">
        <w:rPr>
          <w:b/>
          <w:lang w:eastAsia="zh-CN"/>
        </w:rPr>
        <w:t>Paste</w:t>
      </w:r>
      <w:r>
        <w:rPr>
          <w:lang w:eastAsia="zh-CN"/>
        </w:rPr>
        <w:t>).</w:t>
      </w:r>
    </w:p>
    <w:p w:rsidR="005A51D4" w:rsidRDefault="005A51D4" w:rsidP="005A51D4">
      <w:pPr>
        <w:pStyle w:val="BodyText"/>
      </w:pPr>
      <w:r>
        <w:t xml:space="preserve">You now have two applications (main composites) in the same code module (SPL file). This is not standard practice, but it does work. </w:t>
      </w:r>
      <w:r w:rsidR="00E540A3">
        <w:t>T</w:t>
      </w:r>
      <w:r>
        <w:t>he applications</w:t>
      </w:r>
      <w:r w:rsidR="00E540A3">
        <w:t>, however,</w:t>
      </w:r>
      <w:r>
        <w:t xml:space="preserve"> are not complete: </w:t>
      </w:r>
      <w:r w:rsidR="00AC54E8">
        <w:t>you</w:t>
      </w:r>
      <w:r>
        <w:t xml:space="preserve"> have broken the link between </w:t>
      </w:r>
      <w:r w:rsidRPr="005A51D4">
        <w:rPr>
          <w:b/>
        </w:rPr>
        <w:t>Throttle</w:t>
      </w:r>
      <w:r w:rsidR="00B16B2D">
        <w:rPr>
          <w:b/>
        </w:rPr>
        <w:t>d</w:t>
      </w:r>
      <w:r>
        <w:t xml:space="preserve"> and </w:t>
      </w:r>
      <w:proofErr w:type="spellStart"/>
      <w:r w:rsidR="00B16B2D">
        <w:rPr>
          <w:b/>
        </w:rPr>
        <w:t>IDChecker</w:t>
      </w:r>
      <w:proofErr w:type="spellEnd"/>
      <w:r w:rsidR="00167CAD">
        <w:t>.</w:t>
      </w:r>
    </w:p>
    <w:p w:rsidR="00506747" w:rsidRPr="000E0932" w:rsidRDefault="00B16B2D" w:rsidP="00B16B2D">
      <w:pPr>
        <w:pStyle w:val="BodyText"/>
        <w:jc w:val="center"/>
      </w:pPr>
      <w:r>
        <w:rPr>
          <w:noProof/>
          <w:lang w:eastAsia="en-US"/>
        </w:rPr>
        <w:drawing>
          <wp:inline distT="0" distB="0" distL="0" distR="0" wp14:anchorId="2B2F4032" wp14:editId="4EBE7C81">
            <wp:extent cx="3528203" cy="1828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8203" cy="1828800"/>
                    </a:xfrm>
                    <a:prstGeom prst="rect">
                      <a:avLst/>
                    </a:prstGeom>
                  </pic:spPr>
                </pic:pic>
              </a:graphicData>
            </a:graphic>
          </wp:inline>
        </w:drawing>
      </w:r>
    </w:p>
    <w:p w:rsidR="002E6AFE" w:rsidRDefault="002E6AFE" w:rsidP="005A51D4">
      <w:pPr>
        <w:pStyle w:val="StepList"/>
      </w:pPr>
      <w:r>
        <w:t xml:space="preserve">Set up the new application </w:t>
      </w:r>
      <w:r w:rsidR="004E0177">
        <w:t>(</w:t>
      </w:r>
      <w:proofErr w:type="spellStart"/>
      <w:r w:rsidR="004E0177" w:rsidRPr="00B16B2D">
        <w:rPr>
          <w:b/>
        </w:rPr>
        <w:t>FileIngest</w:t>
      </w:r>
      <w:proofErr w:type="spellEnd"/>
      <w:r w:rsidR="004E0177">
        <w:t xml:space="preserve">) </w:t>
      </w:r>
      <w:r>
        <w:t>for stream export.</w:t>
      </w:r>
    </w:p>
    <w:p w:rsidR="005A51D4" w:rsidRDefault="005A51D4" w:rsidP="003B45BF">
      <w:pPr>
        <w:pStyle w:val="StepList"/>
        <w:numPr>
          <w:ilvl w:val="1"/>
          <w:numId w:val="19"/>
        </w:numPr>
      </w:pPr>
      <w:r>
        <w:t xml:space="preserve">In the palette, find the </w:t>
      </w:r>
      <w:r w:rsidRPr="005A51D4">
        <w:rPr>
          <w:b/>
        </w:rPr>
        <w:t>Export</w:t>
      </w:r>
      <w:r>
        <w:t xml:space="preserve"> operator and drop </w:t>
      </w:r>
      <w:r w:rsidR="00E540A3">
        <w:t>one</w:t>
      </w:r>
      <w:r w:rsidR="00FB5098">
        <w:t xml:space="preserve"> </w:t>
      </w:r>
      <w:r>
        <w:t xml:space="preserve">into the </w:t>
      </w:r>
      <w:proofErr w:type="spellStart"/>
      <w:r w:rsidR="00475F19" w:rsidRPr="00B16B2D">
        <w:rPr>
          <w:b/>
        </w:rPr>
        <w:t>FileIngest</w:t>
      </w:r>
      <w:proofErr w:type="spellEnd"/>
      <w:r w:rsidR="00475F19">
        <w:t xml:space="preserve"> </w:t>
      </w:r>
      <w:r>
        <w:t>composite.</w:t>
      </w:r>
    </w:p>
    <w:p w:rsidR="002E6AFE" w:rsidRDefault="002E6AFE" w:rsidP="003B45BF">
      <w:pPr>
        <w:pStyle w:val="StepList"/>
        <w:numPr>
          <w:ilvl w:val="1"/>
          <w:numId w:val="19"/>
        </w:numPr>
      </w:pPr>
      <w:r>
        <w:t xml:space="preserve">Drag a stream from </w:t>
      </w:r>
      <w:r w:rsidRPr="002E6AFE">
        <w:rPr>
          <w:b/>
        </w:rPr>
        <w:t>Throttle</w:t>
      </w:r>
      <w:r w:rsidR="00B16B2D">
        <w:rPr>
          <w:b/>
        </w:rPr>
        <w:t>d</w:t>
      </w:r>
      <w:r>
        <w:t xml:space="preserve"> to</w:t>
      </w:r>
      <w:r w:rsidR="00B16B2D">
        <w:t xml:space="preserve"> the</w:t>
      </w:r>
      <w:r>
        <w:t xml:space="preserve"> </w:t>
      </w:r>
      <w:r w:rsidRPr="002E6AFE">
        <w:rPr>
          <w:b/>
        </w:rPr>
        <w:t>Export</w:t>
      </w:r>
      <w:r w:rsidR="00B16B2D">
        <w:t xml:space="preserve"> operator</w:t>
      </w:r>
      <w:r>
        <w:t>.</w:t>
      </w:r>
      <w:r w:rsidR="00894A14">
        <w:t xml:space="preserve"> Note that the schema is remembered even while there was no stream, since it belongs to the output </w:t>
      </w:r>
      <w:smartTag w:uri="urn:schemas-microsoft-com:office:smarttags" w:element="PlaceType">
        <w:r w:rsidR="00894A14">
          <w:t>port</w:t>
        </w:r>
      </w:smartTag>
      <w:r w:rsidR="00894A14">
        <w:t xml:space="preserve"> of </w:t>
      </w:r>
      <w:r w:rsidR="00894A14" w:rsidRPr="00B16B2D">
        <w:rPr>
          <w:b/>
        </w:rPr>
        <w:t>Throttle</w:t>
      </w:r>
      <w:r w:rsidR="00B16B2D" w:rsidRPr="00B16B2D">
        <w:rPr>
          <w:b/>
        </w:rPr>
        <w:t>d</w:t>
      </w:r>
      <w:r w:rsidR="00B16B2D">
        <w:t>.</w:t>
      </w:r>
    </w:p>
    <w:p w:rsidR="00B16B2D" w:rsidRDefault="00B16B2D" w:rsidP="003B45BF">
      <w:pPr>
        <w:pStyle w:val="StepList"/>
        <w:numPr>
          <w:ilvl w:val="1"/>
          <w:numId w:val="19"/>
        </w:numPr>
      </w:pPr>
      <w:r>
        <w:t xml:space="preserve">Edit the </w:t>
      </w:r>
      <w:r>
        <w:rPr>
          <w:b/>
        </w:rPr>
        <w:t>Export</w:t>
      </w:r>
      <w:r w:rsidR="00894A14">
        <w:t xml:space="preserve"> </w:t>
      </w:r>
      <w:r>
        <w:t xml:space="preserve">operator’s properties; </w:t>
      </w:r>
      <w:r w:rsidRPr="00B16B2D">
        <w:rPr>
          <w:b/>
        </w:rPr>
        <w:t>Rename</w:t>
      </w:r>
      <w:r>
        <w:t xml:space="preserve"> it to </w:t>
      </w:r>
      <w:proofErr w:type="spellStart"/>
      <w:r w:rsidRPr="00B16B2D">
        <w:rPr>
          <w:rStyle w:val="Code-Font"/>
        </w:rPr>
        <w:t>FileExporter</w:t>
      </w:r>
      <w:proofErr w:type="spellEnd"/>
      <w:r>
        <w:t>.</w:t>
      </w:r>
    </w:p>
    <w:p w:rsidR="00894A14" w:rsidRPr="00143E48" w:rsidRDefault="00B16B2D" w:rsidP="003B45BF">
      <w:pPr>
        <w:pStyle w:val="StepList"/>
        <w:numPr>
          <w:ilvl w:val="1"/>
          <w:numId w:val="19"/>
        </w:numPr>
        <w:rPr>
          <w:rStyle w:val="Code-Font"/>
          <w:rFonts w:ascii="Arial" w:hAnsi="Arial"/>
        </w:rPr>
      </w:pPr>
      <w:r>
        <w:t xml:space="preserve">In </w:t>
      </w:r>
      <w:r w:rsidR="00894A14">
        <w:t xml:space="preserve">the </w:t>
      </w:r>
      <w:r w:rsidR="00894A14" w:rsidRPr="00143E48">
        <w:rPr>
          <w:b/>
        </w:rPr>
        <w:t>Param</w:t>
      </w:r>
      <w:r w:rsidR="00894A14">
        <w:t xml:space="preserve"> tab</w:t>
      </w:r>
      <w:r>
        <w:t xml:space="preserve">, </w:t>
      </w:r>
      <w:r w:rsidR="00FB5098">
        <w:t xml:space="preserve">add </w:t>
      </w:r>
      <w:r>
        <w:t xml:space="preserve">the </w:t>
      </w:r>
      <w:r w:rsidRPr="00143E48">
        <w:rPr>
          <w:b/>
        </w:rPr>
        <w:t>properties</w:t>
      </w:r>
      <w:r>
        <w:t xml:space="preserve"> parameter.</w:t>
      </w:r>
      <w:r w:rsidR="00143E48">
        <w:t xml:space="preserve"> </w:t>
      </w:r>
      <w:r w:rsidR="00894A14">
        <w:t xml:space="preserve">In the </w:t>
      </w:r>
      <w:r w:rsidR="00143E48" w:rsidRPr="00143E48">
        <w:rPr>
          <w:b/>
        </w:rPr>
        <w:t>Value</w:t>
      </w:r>
      <w:r w:rsidR="00143E48">
        <w:t xml:space="preserve"> </w:t>
      </w:r>
      <w:r w:rsidR="00894A14">
        <w:t xml:space="preserve">field for </w:t>
      </w:r>
      <w:r w:rsidR="00894A14" w:rsidRPr="00143E48">
        <w:rPr>
          <w:b/>
        </w:rPr>
        <w:t>properties</w:t>
      </w:r>
      <w:r w:rsidR="00894A14">
        <w:t xml:space="preserve">, </w:t>
      </w:r>
      <w:r w:rsidR="005E7611">
        <w:t>enter the following “tuple literal”:</w:t>
      </w:r>
      <w:r w:rsidR="005E7611">
        <w:br/>
      </w:r>
      <w:r w:rsidR="002671B8" w:rsidRPr="002671B8">
        <w:rPr>
          <w:rStyle w:val="Code-Font"/>
        </w:rPr>
        <w:t>{ category = "</w:t>
      </w:r>
      <w:r w:rsidR="002F43FB">
        <w:rPr>
          <w:rStyle w:val="Code-Font"/>
        </w:rPr>
        <w:t>vehicle positions</w:t>
      </w:r>
      <w:r w:rsidR="002671B8" w:rsidRPr="002671B8">
        <w:rPr>
          <w:rStyle w:val="Code-Font"/>
        </w:rPr>
        <w:t>", feed = "sample file" }</w:t>
      </w:r>
    </w:p>
    <w:p w:rsidR="00506747" w:rsidRPr="005E7611" w:rsidRDefault="007B6DEA" w:rsidP="002D26F9">
      <w:pPr>
        <w:pStyle w:val="StepListContno"/>
        <w:numPr>
          <w:ilvl w:val="1"/>
          <w:numId w:val="4"/>
        </w:numPr>
        <w:rPr>
          <w:rStyle w:val="Code-Font"/>
          <w:rFonts w:ascii="Arial" w:hAnsi="Arial"/>
        </w:rPr>
      </w:pPr>
      <w:r>
        <w:rPr>
          <w:noProof/>
        </w:rPr>
        <w:drawing>
          <wp:inline distT="0" distB="0" distL="0" distR="0" wp14:anchorId="7CBB3F7F" wp14:editId="367FD4C9">
            <wp:extent cx="3657600" cy="1025353"/>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7600" cy="1025353"/>
                    </a:xfrm>
                    <a:prstGeom prst="rect">
                      <a:avLst/>
                    </a:prstGeom>
                  </pic:spPr>
                </pic:pic>
              </a:graphicData>
            </a:graphic>
          </wp:inline>
        </w:drawing>
      </w:r>
    </w:p>
    <w:p w:rsidR="005E7611" w:rsidRDefault="005E7611" w:rsidP="002671B8">
      <w:pPr>
        <w:pStyle w:val="BodyText"/>
      </w:pPr>
      <w:r>
        <w:t>What this does is “publish” the stream with a set of properties that are completely arbit</w:t>
      </w:r>
      <w:r w:rsidR="00FB5098">
        <w:t>rary pairs of names and values</w:t>
      </w:r>
      <w:r>
        <w:t>.</w:t>
      </w:r>
      <w:r w:rsidR="004004A0">
        <w:t xml:space="preserve"> The idea is that an importing application can look for </w:t>
      </w:r>
      <w:r w:rsidR="00866DDC">
        <w:t xml:space="preserve">streams that satisfy a certain </w:t>
      </w:r>
      <w:r w:rsidR="004004A0" w:rsidRPr="00866DDC">
        <w:rPr>
          <w:i/>
        </w:rPr>
        <w:t>subscription</w:t>
      </w:r>
      <w:r w:rsidR="004004A0">
        <w:t>: a set of properties that need to match.</w:t>
      </w:r>
    </w:p>
    <w:p w:rsidR="00447D86" w:rsidRDefault="00447D86" w:rsidP="003B45BF">
      <w:pPr>
        <w:pStyle w:val="StepList"/>
        <w:numPr>
          <w:ilvl w:val="1"/>
          <w:numId w:val="19"/>
        </w:numPr>
      </w:pPr>
      <w:r w:rsidRPr="00934C62">
        <w:t>Save</w:t>
      </w:r>
      <w:r>
        <w:t xml:space="preserve">. The </w:t>
      </w:r>
      <w:proofErr w:type="spellStart"/>
      <w:r w:rsidR="004E0177" w:rsidRPr="007B6DEA">
        <w:rPr>
          <w:b/>
        </w:rPr>
        <w:t>FileIngest</w:t>
      </w:r>
      <w:proofErr w:type="spellEnd"/>
      <w:r w:rsidR="004E0177">
        <w:t xml:space="preserve"> application </w:t>
      </w:r>
      <w:r>
        <w:t xml:space="preserve">builds, but </w:t>
      </w:r>
      <w:r w:rsidR="00FB5098" w:rsidRPr="00FB5098">
        <w:rPr>
          <w:b/>
        </w:rPr>
        <w:t>MyMainComposite</w:t>
      </w:r>
      <w:r w:rsidR="00FB5098">
        <w:t xml:space="preserve"> </w:t>
      </w:r>
      <w:r>
        <w:t>still has errors.</w:t>
      </w:r>
    </w:p>
    <w:p w:rsidR="00447D86" w:rsidRPr="00BB0B3F" w:rsidRDefault="00447D86" w:rsidP="00447D86">
      <w:pPr>
        <w:pStyle w:val="StepList"/>
      </w:pPr>
      <w:r>
        <w:t>Set up the original application for stream import.</w:t>
      </w:r>
    </w:p>
    <w:p w:rsidR="00D86984" w:rsidRDefault="00D86984" w:rsidP="003B45BF">
      <w:pPr>
        <w:pStyle w:val="StepList"/>
        <w:numPr>
          <w:ilvl w:val="1"/>
          <w:numId w:val="19"/>
        </w:numPr>
      </w:pPr>
      <w:r>
        <w:t xml:space="preserve">In the palette, find the </w:t>
      </w:r>
      <w:r>
        <w:rPr>
          <w:b/>
        </w:rPr>
        <w:t>Import</w:t>
      </w:r>
      <w:r>
        <w:t xml:space="preserve"> operator and drop it into the old main composite.</w:t>
      </w:r>
    </w:p>
    <w:p w:rsidR="00381493" w:rsidRDefault="00D86984" w:rsidP="003B45BF">
      <w:pPr>
        <w:pStyle w:val="StepList"/>
        <w:numPr>
          <w:ilvl w:val="1"/>
          <w:numId w:val="19"/>
        </w:numPr>
      </w:pPr>
      <w:r>
        <w:t xml:space="preserve">Drag a stream from </w:t>
      </w:r>
      <w:r>
        <w:rPr>
          <w:b/>
        </w:rPr>
        <w:t>Import</w:t>
      </w:r>
      <w:r w:rsidR="002C4394" w:rsidRPr="002C4394">
        <w:rPr>
          <w:b/>
        </w:rPr>
        <w:t>_</w:t>
      </w:r>
      <w:r w:rsidR="0076084B">
        <w:rPr>
          <w:b/>
        </w:rPr>
        <w:t>11</w:t>
      </w:r>
      <w:r>
        <w:t xml:space="preserve"> to </w:t>
      </w:r>
      <w:proofErr w:type="spellStart"/>
      <w:r w:rsidR="0076084B">
        <w:rPr>
          <w:b/>
        </w:rPr>
        <w:t>IDChecker</w:t>
      </w:r>
      <w:proofErr w:type="spellEnd"/>
      <w:r w:rsidR="0076084B">
        <w:t>.</w:t>
      </w:r>
    </w:p>
    <w:p w:rsidR="00FB5098" w:rsidRDefault="00443E6F" w:rsidP="003B45BF">
      <w:pPr>
        <w:pStyle w:val="StepList"/>
        <w:numPr>
          <w:ilvl w:val="1"/>
          <w:numId w:val="19"/>
        </w:numPr>
      </w:pPr>
      <w:r>
        <w:lastRenderedPageBreak/>
        <w:t xml:space="preserve">Assign a schema to this stream, by dragging and dropping </w:t>
      </w:r>
      <w:r w:rsidRPr="00C82CD0">
        <w:rPr>
          <w:b/>
        </w:rPr>
        <w:t>LocationType</w:t>
      </w:r>
      <w:r>
        <w:t xml:space="preserve"> from the palette.</w:t>
      </w:r>
    </w:p>
    <w:p w:rsidR="00381493" w:rsidRDefault="0076084B" w:rsidP="003B45BF">
      <w:pPr>
        <w:pStyle w:val="StepList"/>
        <w:numPr>
          <w:ilvl w:val="1"/>
          <w:numId w:val="19"/>
        </w:numPr>
      </w:pPr>
      <w:r>
        <w:rPr>
          <w:b/>
        </w:rPr>
        <w:t>Rename</w:t>
      </w:r>
      <w:r>
        <w:t xml:space="preserve"> </w:t>
      </w:r>
      <w:r w:rsidR="00FB5098">
        <w:t xml:space="preserve">the new stream </w:t>
      </w:r>
      <w:r>
        <w:t xml:space="preserve">to </w:t>
      </w:r>
      <w:r w:rsidRPr="0076084B">
        <w:rPr>
          <w:rStyle w:val="Code-Font"/>
        </w:rPr>
        <w:t>Observations</w:t>
      </w:r>
      <w:r>
        <w:t>. (There is already another stream called Observations, but it is now in a different main composite, so there is no name collision.)</w:t>
      </w:r>
    </w:p>
    <w:p w:rsidR="0076084B" w:rsidRDefault="00D86984" w:rsidP="003B45BF">
      <w:pPr>
        <w:pStyle w:val="StepList"/>
        <w:numPr>
          <w:ilvl w:val="1"/>
          <w:numId w:val="19"/>
        </w:numPr>
      </w:pPr>
      <w:r>
        <w:t>Select</w:t>
      </w:r>
      <w:r w:rsidR="0076084B">
        <w:t xml:space="preserve"> the</w:t>
      </w:r>
      <w:r>
        <w:t xml:space="preserve"> </w:t>
      </w:r>
      <w:r w:rsidR="00381493">
        <w:rPr>
          <w:b/>
        </w:rPr>
        <w:t>Import</w:t>
      </w:r>
      <w:r>
        <w:t xml:space="preserve"> </w:t>
      </w:r>
      <w:r w:rsidR="0076084B">
        <w:t xml:space="preserve">operator and </w:t>
      </w:r>
      <w:r w:rsidR="0076084B" w:rsidRPr="0076084B">
        <w:rPr>
          <w:b/>
        </w:rPr>
        <w:t>Rename</w:t>
      </w:r>
      <w:r w:rsidR="0076084B">
        <w:t xml:space="preserve"> it to Observations by blanking out the alias.</w:t>
      </w:r>
    </w:p>
    <w:p w:rsidR="00D86984" w:rsidRPr="002D26F9" w:rsidRDefault="00787C5A" w:rsidP="003B45BF">
      <w:pPr>
        <w:pStyle w:val="StepList"/>
        <w:numPr>
          <w:ilvl w:val="1"/>
          <w:numId w:val="19"/>
        </w:numPr>
        <w:rPr>
          <w:rStyle w:val="Code-Font"/>
          <w:rFonts w:ascii="Arial" w:hAnsi="Arial"/>
        </w:rPr>
      </w:pPr>
      <w:r>
        <w:t>In</w:t>
      </w:r>
      <w:r w:rsidR="00D86984">
        <w:t xml:space="preserve"> the </w:t>
      </w:r>
      <w:r w:rsidR="00D86984" w:rsidRPr="00894A14">
        <w:rPr>
          <w:b/>
        </w:rPr>
        <w:t>Param</w:t>
      </w:r>
      <w:r w:rsidR="00D86984">
        <w:t xml:space="preserve"> tab</w:t>
      </w:r>
      <w:r>
        <w:t>,</w:t>
      </w:r>
      <w:r w:rsidR="00D86984">
        <w:t xml:space="preserve"> </w:t>
      </w:r>
      <w:r>
        <w:t xml:space="preserve">edit the Value for </w:t>
      </w:r>
      <w:r w:rsidR="00381493">
        <w:t xml:space="preserve">parameter </w:t>
      </w:r>
      <w:r w:rsidR="00381493" w:rsidRPr="00381493">
        <w:rPr>
          <w:b/>
        </w:rPr>
        <w:t>subscription</w:t>
      </w:r>
      <w:r w:rsidR="006A25C8">
        <w:t>.</w:t>
      </w:r>
      <w:r>
        <w:t xml:space="preserve"> Replace the </w:t>
      </w:r>
      <w:r w:rsidR="006A25C8">
        <w:t xml:space="preserve">placeholder </w:t>
      </w:r>
      <w:proofErr w:type="spellStart"/>
      <w:r w:rsidR="006A25C8" w:rsidRPr="006A25C8">
        <w:rPr>
          <w:rStyle w:val="Code-Font"/>
        </w:rPr>
        <w:t>parameterValue</w:t>
      </w:r>
      <w:proofErr w:type="spellEnd"/>
      <w:r w:rsidR="00D86984">
        <w:t xml:space="preserve"> </w:t>
      </w:r>
      <w:r>
        <w:t xml:space="preserve">with </w:t>
      </w:r>
      <w:r w:rsidR="00D86984">
        <w:t xml:space="preserve">the following </w:t>
      </w:r>
      <w:r w:rsidR="006A25C8">
        <w:t>boolean expression</w:t>
      </w:r>
      <w:r w:rsidR="00D86984">
        <w:t>:</w:t>
      </w:r>
      <w:r>
        <w:br/>
        <w:t xml:space="preserve">            </w:t>
      </w:r>
      <w:r w:rsidR="002671B8" w:rsidRPr="002671B8">
        <w:rPr>
          <w:rStyle w:val="Code-Font"/>
        </w:rPr>
        <w:t>category == "</w:t>
      </w:r>
      <w:r w:rsidR="002F43FB">
        <w:rPr>
          <w:rStyle w:val="Code-Font"/>
        </w:rPr>
        <w:t>vehicle positions</w:t>
      </w:r>
      <w:r w:rsidR="002671B8" w:rsidRPr="002671B8">
        <w:rPr>
          <w:rStyle w:val="Code-Font"/>
        </w:rPr>
        <w:t>"</w:t>
      </w:r>
    </w:p>
    <w:p w:rsidR="002D26F9" w:rsidRPr="006A0736" w:rsidRDefault="00787C5A" w:rsidP="002D26F9">
      <w:pPr>
        <w:pStyle w:val="StepListContno"/>
        <w:numPr>
          <w:ilvl w:val="1"/>
          <w:numId w:val="4"/>
        </w:numPr>
        <w:rPr>
          <w:rStyle w:val="Code-Font"/>
          <w:rFonts w:ascii="Arial" w:hAnsi="Arial"/>
        </w:rPr>
      </w:pPr>
      <w:r>
        <w:rPr>
          <w:noProof/>
        </w:rPr>
        <w:drawing>
          <wp:inline distT="0" distB="0" distL="0" distR="0" wp14:anchorId="6113015A" wp14:editId="3127CDD6">
            <wp:extent cx="3657600" cy="136439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600" cy="1364394"/>
                    </a:xfrm>
                    <a:prstGeom prst="rect">
                      <a:avLst/>
                    </a:prstGeom>
                  </pic:spPr>
                </pic:pic>
              </a:graphicData>
            </a:graphic>
          </wp:inline>
        </w:drawing>
      </w:r>
    </w:p>
    <w:p w:rsidR="006A0736" w:rsidRDefault="006A0736" w:rsidP="006A0736">
      <w:pPr>
        <w:pStyle w:val="StepListContno"/>
      </w:pPr>
      <w:r>
        <w:rPr>
          <w:rStyle w:val="Code-Font"/>
          <w:rFonts w:ascii="Arial" w:hAnsi="Arial"/>
        </w:rPr>
        <w:t xml:space="preserve">Notice that this is only looking for one property: the key </w:t>
      </w:r>
      <w:r w:rsidR="002671B8">
        <w:rPr>
          <w:rStyle w:val="Code-Font"/>
        </w:rPr>
        <w:t>category</w:t>
      </w:r>
      <w:r w:rsidRPr="002671B8">
        <w:t xml:space="preserve"> </w:t>
      </w:r>
      <w:r>
        <w:rPr>
          <w:rStyle w:val="Code-Font"/>
          <w:rFonts w:ascii="Arial" w:hAnsi="Arial"/>
        </w:rPr>
        <w:t xml:space="preserve">and the value </w:t>
      </w:r>
      <w:r>
        <w:rPr>
          <w:rStyle w:val="Code-Font"/>
        </w:rPr>
        <w:t>"</w:t>
      </w:r>
      <w:r w:rsidR="002F43FB">
        <w:rPr>
          <w:rStyle w:val="Code-Font"/>
        </w:rPr>
        <w:t>vehicle positions</w:t>
      </w:r>
      <w:r>
        <w:rPr>
          <w:rStyle w:val="Code-Font"/>
        </w:rPr>
        <w:t>"</w:t>
      </w:r>
      <w:r w:rsidRPr="006A0736">
        <w:t xml:space="preserve">. It is perfectly fine to ignore the other one that happens to be available; </w:t>
      </w:r>
      <w:r>
        <w:t xml:space="preserve">if </w:t>
      </w:r>
      <w:r w:rsidRPr="006A0736">
        <w:t>the subscription predicate is satisfied, the connection is mad</w:t>
      </w:r>
      <w:r w:rsidR="0081213F">
        <w:t>e (</w:t>
      </w:r>
      <w:r>
        <w:t>as long as the stream types match</w:t>
      </w:r>
      <w:r w:rsidR="0081213F">
        <w:t>).</w:t>
      </w:r>
    </w:p>
    <w:p w:rsidR="00934C62" w:rsidRDefault="00934C62" w:rsidP="003B45BF">
      <w:pPr>
        <w:pStyle w:val="StepList"/>
        <w:numPr>
          <w:ilvl w:val="1"/>
          <w:numId w:val="19"/>
        </w:numPr>
      </w:pPr>
      <w:r w:rsidRPr="00FB5098">
        <w:rPr>
          <w:b/>
        </w:rPr>
        <w:t>Save</w:t>
      </w:r>
      <w:r>
        <w:t>.</w:t>
      </w:r>
    </w:p>
    <w:p w:rsidR="005E4913" w:rsidRDefault="005E4913" w:rsidP="0081213F">
      <w:pPr>
        <w:pStyle w:val="StepList"/>
      </w:pPr>
      <w:r>
        <w:t>Test the new arrangement of two collaborating applications.</w:t>
      </w:r>
    </w:p>
    <w:p w:rsidR="0081213F" w:rsidRDefault="0081213F" w:rsidP="003B45BF">
      <w:pPr>
        <w:pStyle w:val="StepList"/>
        <w:numPr>
          <w:ilvl w:val="1"/>
          <w:numId w:val="19"/>
        </w:numPr>
      </w:pPr>
      <w:r>
        <w:t xml:space="preserve">In the </w:t>
      </w:r>
      <w:r w:rsidRPr="0081213F">
        <w:rPr>
          <w:b/>
        </w:rPr>
        <w:t>Instance Graph</w:t>
      </w:r>
      <w:r>
        <w:t xml:space="preserve">, cancel any remaining jobs. Set the color scheme to </w:t>
      </w:r>
      <w:r w:rsidRPr="0081213F">
        <w:rPr>
          <w:b/>
        </w:rPr>
        <w:t>Flow Under 100 [</w:t>
      </w:r>
      <w:proofErr w:type="spellStart"/>
      <w:r w:rsidRPr="0081213F">
        <w:rPr>
          <w:b/>
        </w:rPr>
        <w:t>nTup</w:t>
      </w:r>
      <w:r w:rsidR="00E541C0">
        <w:rPr>
          <w:b/>
        </w:rPr>
        <w:t>l</w:t>
      </w:r>
      <w:r w:rsidRPr="0081213F">
        <w:rPr>
          <w:b/>
        </w:rPr>
        <w:t>es</w:t>
      </w:r>
      <w:proofErr w:type="spellEnd"/>
      <w:r w:rsidRPr="0081213F">
        <w:rPr>
          <w:b/>
        </w:rPr>
        <w:t>/s]</w:t>
      </w:r>
      <w:r>
        <w:t>.</w:t>
      </w:r>
      <w:r w:rsidR="005E4913">
        <w:t xml:space="preserve"> Enlarge the view so you can comfortably see</w:t>
      </w:r>
      <w:r w:rsidR="00443E6F">
        <w:t xml:space="preserve"> </w:t>
      </w:r>
      <w:r w:rsidR="008C4698">
        <w:t>the two</w:t>
      </w:r>
      <w:r w:rsidR="005E4913">
        <w:t xml:space="preserve"> jobs.</w:t>
      </w:r>
    </w:p>
    <w:p w:rsidR="005E4913" w:rsidRDefault="005E4913" w:rsidP="003B45BF">
      <w:pPr>
        <w:pStyle w:val="StepList"/>
        <w:numPr>
          <w:ilvl w:val="1"/>
          <w:numId w:val="19"/>
        </w:numPr>
      </w:pPr>
      <w:r>
        <w:t>In the Project Explorer, launch the old application</w:t>
      </w:r>
      <w:r w:rsidR="00690F99">
        <w:t>,</w:t>
      </w:r>
      <w:r>
        <w:t xml:space="preserve"> </w:t>
      </w:r>
      <w:r w:rsidR="00D12F92">
        <w:rPr>
          <w:b/>
        </w:rPr>
        <w:t>MyMainComposite</w:t>
      </w:r>
      <w:r>
        <w:t>.</w:t>
      </w:r>
    </w:p>
    <w:p w:rsidR="005E4913" w:rsidRDefault="005E4913" w:rsidP="003B45BF">
      <w:pPr>
        <w:pStyle w:val="StepList"/>
        <w:numPr>
          <w:ilvl w:val="1"/>
          <w:numId w:val="19"/>
        </w:numPr>
      </w:pPr>
      <w:r>
        <w:t>L</w:t>
      </w:r>
      <w:r w:rsidR="00690F99">
        <w:t xml:space="preserve">aunch the new application </w:t>
      </w:r>
      <w:proofErr w:type="spellStart"/>
      <w:r w:rsidRPr="005E4913">
        <w:rPr>
          <w:b/>
        </w:rPr>
        <w:t>FileIngest</w:t>
      </w:r>
      <w:proofErr w:type="spellEnd"/>
      <w:r>
        <w:t>.</w:t>
      </w:r>
    </w:p>
    <w:p w:rsidR="001E2B9B" w:rsidRDefault="001E2B9B" w:rsidP="001946BA">
      <w:pPr>
        <w:pStyle w:val="BodyText"/>
      </w:pPr>
      <w:r>
        <w:t>Notice that the tuples flow from operator to operator throughout the instance graph, even though they are divided into two main composites.</w:t>
      </w:r>
      <w:r w:rsidR="001946BA">
        <w:t xml:space="preserve"> Leave the two applications running; you’ll be adding a third.</w:t>
      </w:r>
    </w:p>
    <w:p w:rsidR="00DC5FE5" w:rsidRPr="006A0736" w:rsidRDefault="00690F99" w:rsidP="001946BA">
      <w:pPr>
        <w:pStyle w:val="BodyText"/>
      </w:pPr>
      <w:r>
        <w:rPr>
          <w:noProof/>
          <w:lang w:eastAsia="en-US"/>
        </w:rPr>
        <w:drawing>
          <wp:inline distT="0" distB="0" distL="0" distR="0" wp14:anchorId="5F10530C" wp14:editId="104ED811">
            <wp:extent cx="6492240" cy="1105535"/>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92240" cy="1105535"/>
                    </a:xfrm>
                    <a:prstGeom prst="rect">
                      <a:avLst/>
                    </a:prstGeom>
                  </pic:spPr>
                </pic:pic>
              </a:graphicData>
            </a:graphic>
          </wp:inline>
        </w:drawing>
      </w:r>
    </w:p>
    <w:p w:rsidR="00B05CDF" w:rsidRDefault="00B05CDF" w:rsidP="00152A3F">
      <w:pPr>
        <w:pStyle w:val="Heading2"/>
      </w:pPr>
      <w:bookmarkStart w:id="66" w:name="_Toc448321255"/>
      <w:r>
        <w:lastRenderedPageBreak/>
        <w:t>Adding a live feed</w:t>
      </w:r>
      <w:bookmarkEnd w:id="66"/>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F9093A" w:rsidTr="007176DE">
        <w:trPr>
          <w:cantSplit/>
        </w:trPr>
        <w:tc>
          <w:tcPr>
            <w:tcW w:w="1098" w:type="dxa"/>
            <w:shd w:val="clear" w:color="auto" w:fill="E0E0E0"/>
            <w:vAlign w:val="center"/>
          </w:tcPr>
          <w:p w:rsidR="00F9093A" w:rsidRDefault="00A15A5D" w:rsidP="007176DE">
            <w:pPr>
              <w:pStyle w:val="BodyText"/>
              <w:keepLines/>
            </w:pPr>
            <w:r w:rsidRPr="001E3096">
              <w:rPr>
                <w:noProof/>
                <w:lang w:eastAsia="en-US"/>
              </w:rPr>
              <w:drawing>
                <wp:inline distT="0" distB="0" distL="0" distR="0" wp14:anchorId="3BC3BC73" wp14:editId="5F214B10">
                  <wp:extent cx="548640" cy="548640"/>
                  <wp:effectExtent l="0" t="0" r="0" b="0"/>
                  <wp:docPr id="168" name="Picture 168"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F9093A" w:rsidRDefault="00F9093A" w:rsidP="001F4DBA">
            <w:pPr>
              <w:pStyle w:val="InformationBoxTitle"/>
            </w:pPr>
            <w:r>
              <w:t>Note</w:t>
            </w:r>
          </w:p>
          <w:p w:rsidR="004A31EE" w:rsidRDefault="00F9093A" w:rsidP="001F4DBA">
            <w:pPr>
              <w:pStyle w:val="InformationBoxBody"/>
            </w:pPr>
            <w:r>
              <w:t xml:space="preserve">This section assumes that you have internet connectivity. If your lab </w:t>
            </w:r>
            <w:r w:rsidR="00DD429F">
              <w:t xml:space="preserve">environment </w:t>
            </w:r>
            <w:r>
              <w:t xml:space="preserve">is not connected, you can still go through the steps of importing and launching the application and </w:t>
            </w:r>
            <w:r w:rsidR="00C92F36">
              <w:t>seeing</w:t>
            </w:r>
            <w:r>
              <w:t xml:space="preserve"> the connections being made, but no live data will flow.</w:t>
            </w:r>
            <w:r w:rsidR="004A31EE">
              <w:t xml:space="preserve"> </w:t>
            </w:r>
            <w:r w:rsidR="00C92F36">
              <w:t>In most cases, there will be no other symptoms.</w:t>
            </w:r>
          </w:p>
          <w:p w:rsidR="00F9093A" w:rsidRDefault="004A31EE" w:rsidP="00DD429F">
            <w:pPr>
              <w:pStyle w:val="InformationBoxBody"/>
            </w:pPr>
            <w:r>
              <w:t xml:space="preserve">In </w:t>
            </w:r>
            <w:r w:rsidR="00DD429F">
              <w:t xml:space="preserve">instructor-led events in </w:t>
            </w:r>
            <w:r w:rsidR="00C92F36">
              <w:t>venues</w:t>
            </w:r>
            <w:r>
              <w:t xml:space="preserve"> where participants’ machines have no connectivity, the instructor may </w:t>
            </w:r>
            <w:r w:rsidR="00934247">
              <w:t>go through this section</w:t>
            </w:r>
            <w:r>
              <w:t xml:space="preserve"> as a demonstration rather than an exercise for everyone to complete.</w:t>
            </w:r>
          </w:p>
        </w:tc>
      </w:tr>
    </w:tbl>
    <w:p w:rsidR="009C109E" w:rsidRDefault="009C109E" w:rsidP="00F9093A">
      <w:pPr>
        <w:pStyle w:val="BodyText"/>
      </w:pPr>
      <w:r>
        <w:t>Rather than building a live-data ingest application from scratch, you will i</w:t>
      </w:r>
      <w:r w:rsidRPr="00337E69">
        <w:rPr>
          <w:b/>
        </w:rPr>
        <w:t>mport a Streams project</w:t>
      </w:r>
      <w:r>
        <w:t xml:space="preserve"> that has already been prepared. This application uses </w:t>
      </w:r>
      <w:r w:rsidR="00CD5EED">
        <w:t xml:space="preserve">an operator called </w:t>
      </w:r>
      <w:proofErr w:type="spellStart"/>
      <w:r w:rsidR="00CD5EED" w:rsidRPr="00CD5EED">
        <w:rPr>
          <w:b/>
        </w:rPr>
        <w:t>HTTPGetXMLContent</w:t>
      </w:r>
      <w:proofErr w:type="spellEnd"/>
      <w:r w:rsidR="00CD5EED">
        <w:t>,</w:t>
      </w:r>
      <w:r>
        <w:t xml:space="preserve"> from </w:t>
      </w:r>
      <w:r w:rsidR="00CD5EED">
        <w:t xml:space="preserve">a version of the </w:t>
      </w:r>
      <w:proofErr w:type="spellStart"/>
      <w:r w:rsidR="00CD5EED">
        <w:rPr>
          <w:b/>
        </w:rPr>
        <w:t>com.ibm.streamsx.inet</w:t>
      </w:r>
      <w:proofErr w:type="spellEnd"/>
      <w:r w:rsidRPr="00337E69">
        <w:rPr>
          <w:b/>
        </w:rPr>
        <w:t xml:space="preserve"> Toolkit</w:t>
      </w:r>
      <w:r w:rsidR="000F60BA" w:rsidRPr="00CD5EED">
        <w:t xml:space="preserve"> </w:t>
      </w:r>
      <w:r w:rsidR="00CD5EED" w:rsidRPr="00CD5EED">
        <w:t>that</w:t>
      </w:r>
      <w:r>
        <w:t xml:space="preserve"> </w:t>
      </w:r>
      <w:r w:rsidR="00CD5EED">
        <w:t xml:space="preserve">can currently only be found on GitHub, </w:t>
      </w:r>
      <w:r>
        <w:t xml:space="preserve">to connect to </w:t>
      </w:r>
      <w:r w:rsidR="00514B9E">
        <w:t xml:space="preserve">a </w:t>
      </w:r>
      <w:r w:rsidR="00514B9E" w:rsidRPr="00514B9E">
        <w:t>web services</w:t>
      </w:r>
      <w:r w:rsidR="00514B9E">
        <w:rPr>
          <w:b/>
        </w:rPr>
        <w:t xml:space="preserve"> </w:t>
      </w:r>
      <w:r>
        <w:t xml:space="preserve">feed </w:t>
      </w:r>
      <w:r w:rsidR="00514B9E">
        <w:t xml:space="preserve">from </w:t>
      </w:r>
      <w:r w:rsidR="00514B9E" w:rsidRPr="00514B9E">
        <w:rPr>
          <w:b/>
        </w:rPr>
        <w:t>NextBus.com</w:t>
      </w:r>
      <w:r w:rsidR="00514B9E">
        <w:t xml:space="preserve"> </w:t>
      </w:r>
      <w:r>
        <w:t xml:space="preserve">and periodically (every </w:t>
      </w:r>
      <w:r w:rsidR="005417B4">
        <w:t>30</w:t>
      </w:r>
      <w:r>
        <w:t xml:space="preserve"> seconds) download the </w:t>
      </w:r>
      <w:r w:rsidR="00514B9E">
        <w:t>current locations, speeds, and headings of San Francisco Muni’s buses and trams</w:t>
      </w:r>
      <w:r>
        <w:t>.</w:t>
      </w:r>
      <w:r w:rsidR="0084002B">
        <w:t xml:space="preserve"> It parses</w:t>
      </w:r>
      <w:r w:rsidR="00514B9E">
        <w:t>, filters,</w:t>
      </w:r>
      <w:r w:rsidR="0084002B">
        <w:t xml:space="preserve"> and transforms the data and makes the result look similar to the file data—though </w:t>
      </w:r>
      <w:r w:rsidR="008C4698">
        <w:t xml:space="preserve">some </w:t>
      </w:r>
      <w:r w:rsidR="0084002B">
        <w:t>differences</w:t>
      </w:r>
      <w:r w:rsidR="008C4698">
        <w:t xml:space="preserve"> remain</w:t>
      </w:r>
      <w:r w:rsidR="0084002B">
        <w:t xml:space="preserve">. It exports the </w:t>
      </w:r>
      <w:r w:rsidR="008C4698">
        <w:t xml:space="preserve">resulting </w:t>
      </w:r>
      <w:r w:rsidR="0084002B">
        <w:t xml:space="preserve">stream with a set of properties that match the subscription of </w:t>
      </w:r>
      <w:r w:rsidR="001A2B90">
        <w:t>y</w:t>
      </w:r>
      <w:r w:rsidR="0084002B">
        <w:t xml:space="preserve">our processing app; when you launch the </w:t>
      </w:r>
      <w:r w:rsidR="00514B9E">
        <w:rPr>
          <w:b/>
        </w:rPr>
        <w:t xml:space="preserve">NextBus </w:t>
      </w:r>
      <w:r w:rsidR="0084002B">
        <w:t>app, the connection is</w:t>
      </w:r>
      <w:r w:rsidR="008C4698">
        <w:t xml:space="preserve"> automatically made and data flows continuous</w:t>
      </w:r>
      <w:r w:rsidR="0084002B">
        <w:t>ly until you cancel the job.</w:t>
      </w:r>
    </w:p>
    <w:p w:rsidR="00E40B05" w:rsidRDefault="00E40B05" w:rsidP="003C5D56">
      <w:pPr>
        <w:pStyle w:val="StepList"/>
        <w:numPr>
          <w:ilvl w:val="0"/>
          <w:numId w:val="30"/>
        </w:numPr>
      </w:pPr>
      <w:r>
        <w:t xml:space="preserve">Before you can use the NextBus project, you must tell Studio where to find the version of the </w:t>
      </w:r>
      <w:proofErr w:type="spellStart"/>
      <w:r>
        <w:t>com.ibm.streamsx.inet</w:t>
      </w:r>
      <w:proofErr w:type="spellEnd"/>
      <w:r>
        <w:t xml:space="preserve"> toolkit that it depends on.</w:t>
      </w:r>
    </w:p>
    <w:p w:rsidR="00E40B05" w:rsidRDefault="00E40B05" w:rsidP="003C5D56">
      <w:pPr>
        <w:pStyle w:val="StepList"/>
        <w:numPr>
          <w:ilvl w:val="1"/>
          <w:numId w:val="30"/>
        </w:numPr>
      </w:pPr>
      <w:r>
        <w:rPr>
          <w:lang w:eastAsia="zh-CN"/>
        </w:rPr>
        <w:t xml:space="preserve">In the </w:t>
      </w:r>
      <w:r w:rsidRPr="00E40B05">
        <w:rPr>
          <w:b/>
          <w:lang w:eastAsia="zh-CN"/>
        </w:rPr>
        <w:t>Streams Explorer</w:t>
      </w:r>
      <w:r>
        <w:rPr>
          <w:lang w:eastAsia="zh-CN"/>
        </w:rPr>
        <w:t xml:space="preserve">, expand </w:t>
      </w:r>
      <w:r w:rsidRPr="00E40B05">
        <w:rPr>
          <w:b/>
          <w:lang w:eastAsia="zh-CN"/>
        </w:rPr>
        <w:t>InfoSphere Streams Installations [</w:t>
      </w:r>
      <w:r w:rsidR="009C2984">
        <w:rPr>
          <w:b/>
          <w:lang w:eastAsia="zh-CN"/>
        </w:rPr>
        <w:t>4.1.0</w:t>
      </w:r>
      <w:r w:rsidRPr="00E40B05">
        <w:rPr>
          <w:b/>
          <w:lang w:eastAsia="zh-CN"/>
        </w:rPr>
        <w:t xml:space="preserve">.0] &gt; InfoSphere Streams </w:t>
      </w:r>
      <w:r w:rsidR="009C2984">
        <w:rPr>
          <w:b/>
          <w:lang w:eastAsia="zh-CN"/>
        </w:rPr>
        <w:t>4.1.0</w:t>
      </w:r>
      <w:r w:rsidRPr="00E40B05">
        <w:rPr>
          <w:b/>
          <w:lang w:eastAsia="zh-CN"/>
        </w:rPr>
        <w:t>.0 &gt; Toolkit Locations</w:t>
      </w:r>
      <w:r>
        <w:rPr>
          <w:lang w:eastAsia="zh-CN"/>
        </w:rPr>
        <w:t>.</w:t>
      </w:r>
    </w:p>
    <w:p w:rsidR="00E40B05" w:rsidRDefault="00E40B05" w:rsidP="003C5D56">
      <w:pPr>
        <w:pStyle w:val="StepList"/>
        <w:numPr>
          <w:ilvl w:val="1"/>
          <w:numId w:val="30"/>
        </w:numPr>
      </w:pPr>
      <w:r>
        <w:rPr>
          <w:lang w:eastAsia="zh-CN"/>
        </w:rPr>
        <w:t xml:space="preserve">Right-click </w:t>
      </w:r>
      <w:r w:rsidRPr="00E40B05">
        <w:rPr>
          <w:b/>
          <w:lang w:eastAsia="zh-CN"/>
        </w:rPr>
        <w:t>Toolkit Locations</w:t>
      </w:r>
      <w:r>
        <w:rPr>
          <w:lang w:eastAsia="zh-CN"/>
        </w:rPr>
        <w:t xml:space="preserve"> and choose </w:t>
      </w:r>
      <w:r w:rsidRPr="00E40B05">
        <w:rPr>
          <w:b/>
          <w:lang w:eastAsia="zh-CN"/>
        </w:rPr>
        <w:t>Add Toolkit Location…</w:t>
      </w:r>
      <w:r>
        <w:rPr>
          <w:lang w:eastAsia="zh-CN"/>
        </w:rPr>
        <w:t>.</w:t>
      </w:r>
    </w:p>
    <w:p w:rsidR="00E40B05" w:rsidRDefault="00E40B05" w:rsidP="003C5D56">
      <w:pPr>
        <w:pStyle w:val="StepList"/>
        <w:numPr>
          <w:ilvl w:val="1"/>
          <w:numId w:val="30"/>
        </w:numPr>
      </w:pPr>
      <w:r>
        <w:rPr>
          <w:lang w:eastAsia="zh-CN"/>
        </w:rPr>
        <w:t xml:space="preserve">In the </w:t>
      </w:r>
      <w:r w:rsidRPr="00E40B05">
        <w:rPr>
          <w:b/>
          <w:lang w:eastAsia="zh-CN"/>
        </w:rPr>
        <w:t>Add toolkit location</w:t>
      </w:r>
      <w:r>
        <w:rPr>
          <w:lang w:eastAsia="zh-CN"/>
        </w:rPr>
        <w:t xml:space="preserve"> dialog, </w:t>
      </w:r>
      <w:r w:rsidR="00936242">
        <w:rPr>
          <w:lang w:eastAsia="zh-CN"/>
        </w:rPr>
        <w:t xml:space="preserve">click </w:t>
      </w:r>
      <w:r w:rsidR="00936242" w:rsidRPr="00936242">
        <w:rPr>
          <w:b/>
          <w:lang w:eastAsia="zh-CN"/>
        </w:rPr>
        <w:t>Directory…</w:t>
      </w:r>
      <w:r w:rsidR="00936242">
        <w:rPr>
          <w:lang w:eastAsia="zh-CN"/>
        </w:rPr>
        <w:t xml:space="preserve"> and browse to </w:t>
      </w:r>
      <w:r w:rsidR="00936242" w:rsidRPr="00936242">
        <w:rPr>
          <w:b/>
          <w:lang w:eastAsia="zh-CN"/>
        </w:rPr>
        <w:t>My Home &gt; Toolkits</w:t>
      </w:r>
      <w:r w:rsidR="00936242">
        <w:rPr>
          <w:lang w:eastAsia="zh-CN"/>
        </w:rPr>
        <w:t xml:space="preserve">. (My Home is all the way at the top; the dialog comes up in the completely separate Root tree.) Select </w:t>
      </w:r>
      <w:r w:rsidR="00936242" w:rsidRPr="00936242">
        <w:rPr>
          <w:b/>
          <w:lang w:eastAsia="zh-CN"/>
        </w:rPr>
        <w:t>Toolkits</w:t>
      </w:r>
      <w:r w:rsidR="00936242">
        <w:rPr>
          <w:lang w:eastAsia="zh-CN"/>
        </w:rPr>
        <w:t xml:space="preserve"> and click </w:t>
      </w:r>
      <w:r w:rsidR="00936242" w:rsidRPr="00936242">
        <w:rPr>
          <w:b/>
          <w:lang w:eastAsia="zh-CN"/>
        </w:rPr>
        <w:t>OK</w:t>
      </w:r>
      <w:r w:rsidR="00936242">
        <w:rPr>
          <w:lang w:eastAsia="zh-CN"/>
        </w:rPr>
        <w:t>.</w:t>
      </w:r>
    </w:p>
    <w:p w:rsidR="00936242" w:rsidRDefault="00936242" w:rsidP="003C5D56">
      <w:pPr>
        <w:pStyle w:val="StepList"/>
        <w:numPr>
          <w:ilvl w:val="1"/>
          <w:numId w:val="30"/>
        </w:numPr>
      </w:pPr>
      <w:r>
        <w:rPr>
          <w:lang w:eastAsia="zh-CN"/>
        </w:rPr>
        <w:t xml:space="preserve">Click </w:t>
      </w:r>
      <w:r w:rsidRPr="00936242">
        <w:rPr>
          <w:b/>
          <w:lang w:eastAsia="zh-CN"/>
        </w:rPr>
        <w:t>OK</w:t>
      </w:r>
      <w:r>
        <w:rPr>
          <w:lang w:eastAsia="zh-CN"/>
        </w:rPr>
        <w:t xml:space="preserve"> again.</w:t>
      </w:r>
    </w:p>
    <w:p w:rsidR="00936242" w:rsidRDefault="00936242" w:rsidP="00936242">
      <w:pPr>
        <w:pStyle w:val="StepListContno"/>
      </w:pPr>
      <w:r>
        <w:rPr>
          <w:lang w:eastAsia="zh-CN"/>
        </w:rPr>
        <w:t xml:space="preserve">If you expand the new location, </w:t>
      </w:r>
      <w:r w:rsidRPr="00936242">
        <w:rPr>
          <w:b/>
          <w:lang w:eastAsia="zh-CN"/>
        </w:rPr>
        <w:t>(Local) /home/streamsadmin/Toolkits</w:t>
      </w:r>
      <w:r>
        <w:rPr>
          <w:lang w:eastAsia="zh-CN"/>
        </w:rPr>
        <w:t xml:space="preserve">, you see </w:t>
      </w:r>
      <w:proofErr w:type="spellStart"/>
      <w:r w:rsidRPr="00936242">
        <w:rPr>
          <w:b/>
          <w:lang w:eastAsia="zh-CN"/>
        </w:rPr>
        <w:t>com.ibm.streamsx.inet</w:t>
      </w:r>
      <w:proofErr w:type="spellEnd"/>
      <w:r w:rsidRPr="00936242">
        <w:rPr>
          <w:b/>
          <w:lang w:eastAsia="zh-CN"/>
        </w:rPr>
        <w:t>[2.5.0]</w:t>
      </w:r>
      <w:r>
        <w:rPr>
          <w:lang w:eastAsia="zh-CN"/>
        </w:rPr>
        <w:t>. This is different from the version of this toolkit that is installed with Streams (2.0.1), so the NextBus project can select the right one by version. (You’ll find the 2.0.1 version under the location STREAMS_SPLPATH.)</w:t>
      </w:r>
    </w:p>
    <w:p w:rsidR="00B10A92" w:rsidRDefault="00B10A92" w:rsidP="003C5D56">
      <w:pPr>
        <w:pStyle w:val="StepList"/>
        <w:numPr>
          <w:ilvl w:val="0"/>
          <w:numId w:val="30"/>
        </w:numPr>
        <w:rPr>
          <w:lang w:eastAsia="zh-CN"/>
        </w:rPr>
      </w:pPr>
      <w:r>
        <w:rPr>
          <w:lang w:eastAsia="zh-CN"/>
        </w:rPr>
        <w:t xml:space="preserve">Import the </w:t>
      </w:r>
      <w:r w:rsidR="00514B9E">
        <w:rPr>
          <w:lang w:eastAsia="zh-CN"/>
        </w:rPr>
        <w:t>NextBus</w:t>
      </w:r>
      <w:r>
        <w:rPr>
          <w:lang w:eastAsia="zh-CN"/>
        </w:rPr>
        <w:t xml:space="preserve"> project</w:t>
      </w:r>
      <w:r w:rsidR="00B12817">
        <w:rPr>
          <w:lang w:eastAsia="zh-CN"/>
        </w:rPr>
        <w:t>.</w:t>
      </w:r>
    </w:p>
    <w:p w:rsidR="006527CB" w:rsidRDefault="00B10A92" w:rsidP="003C5D56">
      <w:pPr>
        <w:pStyle w:val="StepList"/>
        <w:numPr>
          <w:ilvl w:val="1"/>
          <w:numId w:val="30"/>
        </w:numPr>
        <w:rPr>
          <w:lang w:eastAsia="zh-CN"/>
        </w:rPr>
      </w:pPr>
      <w:r>
        <w:rPr>
          <w:lang w:eastAsia="zh-CN"/>
        </w:rPr>
        <w:t xml:space="preserve">In the top Eclipse menu, choose </w:t>
      </w:r>
      <w:r w:rsidRPr="00B10A92">
        <w:rPr>
          <w:b/>
          <w:lang w:eastAsia="zh-CN"/>
        </w:rPr>
        <w:t>File &gt; Import…</w:t>
      </w:r>
      <w:r>
        <w:rPr>
          <w:lang w:eastAsia="zh-CN"/>
        </w:rPr>
        <w:t xml:space="preserve">. </w:t>
      </w:r>
    </w:p>
    <w:p w:rsidR="00337E69" w:rsidRDefault="00B10A92" w:rsidP="003C5D56">
      <w:pPr>
        <w:pStyle w:val="StepList"/>
        <w:numPr>
          <w:ilvl w:val="1"/>
          <w:numId w:val="30"/>
        </w:numPr>
        <w:rPr>
          <w:lang w:eastAsia="zh-CN"/>
        </w:rPr>
      </w:pPr>
      <w:r>
        <w:rPr>
          <w:lang w:eastAsia="zh-CN"/>
        </w:rPr>
        <w:t xml:space="preserve">In the Import dialog, select </w:t>
      </w:r>
      <w:r w:rsidRPr="00B10A92">
        <w:rPr>
          <w:b/>
          <w:lang w:eastAsia="zh-CN"/>
        </w:rPr>
        <w:t>InfoSphere Streams Studio &gt; SPL Project</w:t>
      </w:r>
      <w:r>
        <w:rPr>
          <w:lang w:eastAsia="zh-CN"/>
        </w:rPr>
        <w:t xml:space="preserve">; click </w:t>
      </w:r>
      <w:r w:rsidRPr="00B10A92">
        <w:rPr>
          <w:b/>
          <w:lang w:eastAsia="zh-CN"/>
        </w:rPr>
        <w:t>Next &gt;</w:t>
      </w:r>
      <w:r>
        <w:rPr>
          <w:lang w:eastAsia="zh-CN"/>
        </w:rPr>
        <w:t>.</w:t>
      </w:r>
    </w:p>
    <w:p w:rsidR="00764EAE" w:rsidRDefault="006527CB" w:rsidP="003C5D56">
      <w:pPr>
        <w:pStyle w:val="StepList"/>
        <w:numPr>
          <w:ilvl w:val="1"/>
          <w:numId w:val="30"/>
        </w:numPr>
        <w:rPr>
          <w:lang w:eastAsia="zh-CN"/>
        </w:rPr>
      </w:pPr>
      <w:r>
        <w:rPr>
          <w:lang w:eastAsia="zh-CN"/>
        </w:rPr>
        <w:t xml:space="preserve">Click </w:t>
      </w:r>
      <w:r w:rsidRPr="00525679">
        <w:rPr>
          <w:b/>
          <w:lang w:eastAsia="zh-CN"/>
        </w:rPr>
        <w:t>Browse…</w:t>
      </w:r>
      <w:r>
        <w:rPr>
          <w:lang w:eastAsia="zh-CN"/>
        </w:rPr>
        <w:t xml:space="preserve">; </w:t>
      </w:r>
      <w:r w:rsidR="0095137C">
        <w:rPr>
          <w:lang w:eastAsia="zh-CN"/>
        </w:rPr>
        <w:t xml:space="preserve">in </w:t>
      </w:r>
      <w:r>
        <w:rPr>
          <w:lang w:eastAsia="zh-CN"/>
        </w:rPr>
        <w:t xml:space="preserve">the file browser, </w:t>
      </w:r>
      <w:r w:rsidR="0095137C">
        <w:rPr>
          <w:lang w:eastAsia="zh-CN"/>
        </w:rPr>
        <w:t>expand</w:t>
      </w:r>
      <w:r>
        <w:rPr>
          <w:lang w:eastAsia="zh-CN"/>
        </w:rPr>
        <w:t xml:space="preserve"> </w:t>
      </w:r>
      <w:r w:rsidR="001F41A8">
        <w:rPr>
          <w:b/>
          <w:lang w:eastAsia="zh-CN"/>
        </w:rPr>
        <w:t>My Home</w:t>
      </w:r>
      <w:r w:rsidR="00525679">
        <w:rPr>
          <w:lang w:eastAsia="zh-CN"/>
        </w:rPr>
        <w:t xml:space="preserve"> </w:t>
      </w:r>
      <w:r>
        <w:rPr>
          <w:lang w:eastAsia="zh-CN"/>
        </w:rPr>
        <w:t xml:space="preserve">and </w:t>
      </w:r>
      <w:r w:rsidR="00FC60F2">
        <w:rPr>
          <w:lang w:eastAsia="zh-CN"/>
        </w:rPr>
        <w:t>select</w:t>
      </w:r>
      <w:r w:rsidR="0095137C">
        <w:rPr>
          <w:lang w:eastAsia="zh-CN"/>
        </w:rPr>
        <w:t xml:space="preserve"> </w:t>
      </w:r>
      <w:r w:rsidR="00CD5EED">
        <w:rPr>
          <w:b/>
          <w:lang w:eastAsia="zh-CN"/>
        </w:rPr>
        <w:t>Toolkits</w:t>
      </w:r>
      <w:r w:rsidR="0095137C">
        <w:t>.</w:t>
      </w:r>
      <w:r w:rsidR="00525679">
        <w:t xml:space="preserve"> Click </w:t>
      </w:r>
      <w:r w:rsidR="00525679" w:rsidRPr="00525679">
        <w:rPr>
          <w:b/>
        </w:rPr>
        <w:t>OK</w:t>
      </w:r>
      <w:r w:rsidR="00525679">
        <w:t>.</w:t>
      </w:r>
    </w:p>
    <w:p w:rsidR="00525679" w:rsidRDefault="00525679" w:rsidP="003C5D56">
      <w:pPr>
        <w:pStyle w:val="StepList"/>
        <w:keepNext/>
        <w:numPr>
          <w:ilvl w:val="1"/>
          <w:numId w:val="30"/>
        </w:numPr>
        <w:rPr>
          <w:lang w:eastAsia="zh-CN"/>
        </w:rPr>
      </w:pPr>
      <w:r>
        <w:lastRenderedPageBreak/>
        <w:t xml:space="preserve">Select </w:t>
      </w:r>
      <w:r w:rsidR="005417B4">
        <w:rPr>
          <w:b/>
        </w:rPr>
        <w:t>NextBus</w:t>
      </w:r>
      <w:r>
        <w:t xml:space="preserve"> and click </w:t>
      </w:r>
      <w:r w:rsidRPr="00525679">
        <w:rPr>
          <w:b/>
        </w:rPr>
        <w:t>Finish</w:t>
      </w:r>
      <w:r>
        <w:t>.</w:t>
      </w:r>
    </w:p>
    <w:p w:rsidR="00764EAE" w:rsidRDefault="00E40B05" w:rsidP="00764EAE">
      <w:pPr>
        <w:pStyle w:val="StepListContno"/>
        <w:numPr>
          <w:ilvl w:val="1"/>
          <w:numId w:val="4"/>
        </w:numPr>
        <w:rPr>
          <w:lang w:eastAsia="zh-CN"/>
        </w:rPr>
      </w:pPr>
      <w:r>
        <w:rPr>
          <w:noProof/>
        </w:rPr>
        <w:drawing>
          <wp:inline distT="0" distB="0" distL="0" distR="0" wp14:anchorId="1B498300" wp14:editId="6E3356D6">
            <wp:extent cx="2834640" cy="255822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4640" cy="2558223"/>
                    </a:xfrm>
                    <a:prstGeom prst="rect">
                      <a:avLst/>
                    </a:prstGeom>
                  </pic:spPr>
                </pic:pic>
              </a:graphicData>
            </a:graphic>
          </wp:inline>
        </w:drawing>
      </w:r>
    </w:p>
    <w:p w:rsidR="00525679" w:rsidRDefault="00936242" w:rsidP="003C5D56">
      <w:pPr>
        <w:pStyle w:val="StepList"/>
        <w:numPr>
          <w:ilvl w:val="0"/>
          <w:numId w:val="30"/>
        </w:numPr>
        <w:rPr>
          <w:lang w:eastAsia="zh-CN"/>
        </w:rPr>
      </w:pPr>
      <w:r>
        <w:rPr>
          <w:lang w:eastAsia="zh-CN"/>
        </w:rPr>
        <w:t xml:space="preserve">Expand project </w:t>
      </w:r>
      <w:r w:rsidRPr="00936242">
        <w:rPr>
          <w:b/>
          <w:lang w:eastAsia="zh-CN"/>
        </w:rPr>
        <w:t>NextBus</w:t>
      </w:r>
      <w:r w:rsidRPr="00936242">
        <w:t xml:space="preserve"> and </w:t>
      </w:r>
      <w:r>
        <w:t>namespace</w:t>
      </w:r>
      <w:r w:rsidRPr="00936242">
        <w:rPr>
          <w:b/>
          <w:lang w:eastAsia="zh-CN"/>
        </w:rPr>
        <w:t xml:space="preserve"> </w:t>
      </w:r>
      <w:proofErr w:type="spellStart"/>
      <w:r w:rsidRPr="00936242">
        <w:rPr>
          <w:b/>
          <w:lang w:eastAsia="zh-CN"/>
        </w:rPr>
        <w:t>com.ibm.streamslab.transportation.nextbus</w:t>
      </w:r>
      <w:proofErr w:type="spellEnd"/>
      <w:r>
        <w:rPr>
          <w:lang w:eastAsia="zh-CN"/>
        </w:rPr>
        <w:t xml:space="preserve">. </w:t>
      </w:r>
      <w:r w:rsidR="00525679">
        <w:rPr>
          <w:lang w:eastAsia="zh-CN"/>
        </w:rPr>
        <w:t>Launch app</w:t>
      </w:r>
      <w:r>
        <w:rPr>
          <w:lang w:eastAsia="zh-CN"/>
        </w:rPr>
        <w:t>lication</w:t>
      </w:r>
      <w:r w:rsidR="00525679">
        <w:rPr>
          <w:lang w:eastAsia="zh-CN"/>
        </w:rPr>
        <w:t xml:space="preserve"> </w:t>
      </w:r>
      <w:proofErr w:type="spellStart"/>
      <w:r w:rsidRPr="00936242">
        <w:rPr>
          <w:b/>
          <w:lang w:eastAsia="zh-CN"/>
        </w:rPr>
        <w:t>NextBusIngest</w:t>
      </w:r>
      <w:proofErr w:type="spellEnd"/>
      <w:r>
        <w:rPr>
          <w:lang w:eastAsia="zh-CN"/>
        </w:rPr>
        <w:t xml:space="preserve"> </w:t>
      </w:r>
      <w:r w:rsidR="00525679">
        <w:rPr>
          <w:lang w:eastAsia="zh-CN"/>
        </w:rPr>
        <w:t>(you may have to wait till the project build finishes).</w:t>
      </w:r>
    </w:p>
    <w:p w:rsidR="00F9093A" w:rsidRDefault="00525679" w:rsidP="003C5D56">
      <w:pPr>
        <w:pStyle w:val="StepList"/>
        <w:numPr>
          <w:ilvl w:val="0"/>
          <w:numId w:val="30"/>
        </w:numPr>
        <w:rPr>
          <w:lang w:eastAsia="zh-CN"/>
        </w:rPr>
      </w:pPr>
      <w:r>
        <w:rPr>
          <w:lang w:eastAsia="zh-CN"/>
        </w:rPr>
        <w:t xml:space="preserve">Maximize </w:t>
      </w:r>
      <w:r w:rsidR="00F9093A">
        <w:rPr>
          <w:lang w:eastAsia="zh-CN"/>
        </w:rPr>
        <w:t xml:space="preserve">and organize </w:t>
      </w:r>
      <w:r>
        <w:rPr>
          <w:lang w:eastAsia="zh-CN"/>
        </w:rPr>
        <w:t xml:space="preserve">the </w:t>
      </w:r>
      <w:r w:rsidR="00F9093A">
        <w:rPr>
          <w:lang w:eastAsia="zh-CN"/>
        </w:rPr>
        <w:t xml:space="preserve">Instance Graph. </w:t>
      </w:r>
      <w:r w:rsidR="00294126">
        <w:rPr>
          <w:lang w:eastAsia="zh-CN"/>
        </w:rPr>
        <w:t xml:space="preserve">If you want, you can expand the nested composites in the </w:t>
      </w:r>
      <w:proofErr w:type="spellStart"/>
      <w:r w:rsidR="00294126">
        <w:rPr>
          <w:lang w:eastAsia="zh-CN"/>
        </w:rPr>
        <w:t>NextBusIngest</w:t>
      </w:r>
      <w:proofErr w:type="spellEnd"/>
      <w:r w:rsidR="00294126">
        <w:rPr>
          <w:lang w:eastAsia="zh-CN"/>
        </w:rPr>
        <w:t xml:space="preserve"> job.</w:t>
      </w:r>
    </w:p>
    <w:p w:rsidR="00525679" w:rsidRDefault="00F9093A" w:rsidP="00F9093A">
      <w:pPr>
        <w:pStyle w:val="BodyText"/>
      </w:pPr>
      <w:r>
        <w:t>You should see the three applications all connected</w:t>
      </w:r>
      <w:r w:rsidR="00007D18">
        <w:t xml:space="preserve">; tuples flow from the </w:t>
      </w:r>
      <w:proofErr w:type="spellStart"/>
      <w:r w:rsidR="00007D18" w:rsidRPr="00007D18">
        <w:rPr>
          <w:b/>
        </w:rPr>
        <w:t>FileIngest</w:t>
      </w:r>
      <w:proofErr w:type="spellEnd"/>
      <w:r w:rsidR="00007D18">
        <w:t xml:space="preserve"> job whenever you copy another file into the </w:t>
      </w:r>
      <w:r w:rsidR="001202B9">
        <w:rPr>
          <w:b/>
        </w:rPr>
        <w:t>Data</w:t>
      </w:r>
      <w:r w:rsidR="001202B9">
        <w:t xml:space="preserve"> </w:t>
      </w:r>
      <w:r w:rsidR="00007D18">
        <w:t xml:space="preserve">directory. Tuples flow from the </w:t>
      </w:r>
      <w:r w:rsidR="005417B4">
        <w:rPr>
          <w:b/>
        </w:rPr>
        <w:t>NextBus</w:t>
      </w:r>
      <w:r w:rsidR="00007D18">
        <w:t xml:space="preserve"> job in </w:t>
      </w:r>
      <w:r w:rsidR="005417B4">
        <w:t>30</w:t>
      </w:r>
      <w:r w:rsidR="00007D18">
        <w:t xml:space="preserve">-second bursts. The </w:t>
      </w:r>
      <w:proofErr w:type="spellStart"/>
      <w:r w:rsidR="00007D18" w:rsidRPr="00007D18">
        <w:rPr>
          <w:b/>
        </w:rPr>
        <w:t>error.</w:t>
      </w:r>
      <w:r w:rsidR="00144A58">
        <w:rPr>
          <w:b/>
        </w:rPr>
        <w:t>observation</w:t>
      </w:r>
      <w:r w:rsidR="00007D18" w:rsidRPr="00007D18">
        <w:rPr>
          <w:b/>
        </w:rPr>
        <w:t>s</w:t>
      </w:r>
      <w:proofErr w:type="spellEnd"/>
      <w:r w:rsidR="00007D18">
        <w:t xml:space="preserve"> file gradually fills with records from </w:t>
      </w:r>
      <w:r w:rsidR="005417B4">
        <w:rPr>
          <w:b/>
        </w:rPr>
        <w:t>NextBus</w:t>
      </w:r>
      <w:r w:rsidR="00007D18">
        <w:t>: the</w:t>
      </w:r>
      <w:r w:rsidR="005417B4">
        <w:t>ir vehicle IDs do not conform to the “</w:t>
      </w:r>
      <w:proofErr w:type="spellStart"/>
      <w:r w:rsidR="005417B4">
        <w:t>C</w:t>
      </w:r>
      <w:r w:rsidR="005417B4" w:rsidRPr="005417B4">
        <w:rPr>
          <w:i/>
        </w:rPr>
        <w:t>nnn</w:t>
      </w:r>
      <w:proofErr w:type="spellEnd"/>
      <w:r w:rsidR="005417B4">
        <w:t>” format</w:t>
      </w:r>
      <w:r w:rsidR="00007D18">
        <w:t>.</w:t>
      </w:r>
      <w:r w:rsidR="00214B44">
        <w:t xml:space="preserve"> (</w:t>
      </w:r>
      <w:r w:rsidR="00ED7FA4">
        <w:t xml:space="preserve">Refresh the file periodically: click in the editor showing the file and click </w:t>
      </w:r>
      <w:r w:rsidR="00ED7FA4" w:rsidRPr="00ED7FA4">
        <w:rPr>
          <w:b/>
        </w:rPr>
        <w:t>Yes</w:t>
      </w:r>
      <w:r w:rsidR="00ED7FA4">
        <w:t xml:space="preserve"> in the </w:t>
      </w:r>
      <w:r w:rsidR="00ED7FA4" w:rsidRPr="00ED7FA4">
        <w:rPr>
          <w:b/>
        </w:rPr>
        <w:t>File Changed</w:t>
      </w:r>
      <w:r w:rsidR="00ED7FA4">
        <w:t xml:space="preserve"> dialog, which comes up when Studio detects that the underlying contents have changed.)</w:t>
      </w:r>
    </w:p>
    <w:p w:rsidR="00910D75" w:rsidRPr="009C109E" w:rsidRDefault="00294126" w:rsidP="00C02E00">
      <w:pPr>
        <w:pStyle w:val="BodyText"/>
        <w:jc w:val="center"/>
      </w:pPr>
      <w:r>
        <w:rPr>
          <w:noProof/>
          <w:lang w:eastAsia="en-US"/>
        </w:rPr>
        <w:drawing>
          <wp:inline distT="0" distB="0" distL="0" distR="0" wp14:anchorId="429746A7" wp14:editId="407E58B3">
            <wp:extent cx="6492240" cy="1637665"/>
            <wp:effectExtent l="0" t="0" r="381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92240" cy="1637665"/>
                    </a:xfrm>
                    <a:prstGeom prst="rect">
                      <a:avLst/>
                    </a:prstGeom>
                  </pic:spPr>
                </pic:pic>
              </a:graphicData>
            </a:graphic>
          </wp:inline>
        </w:drawing>
      </w:r>
      <w:r w:rsidR="00C02E00">
        <w:rPr>
          <w:noProof/>
          <w:lang w:eastAsia="en-US"/>
        </w:rPr>
        <w:drawing>
          <wp:inline distT="0" distB="0" distL="0" distR="0" wp14:anchorId="4A1D914F" wp14:editId="6B5C6C12">
            <wp:extent cx="3200400" cy="1571682"/>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400" cy="1571682"/>
                    </a:xfrm>
                    <a:prstGeom prst="rect">
                      <a:avLst/>
                    </a:prstGeom>
                  </pic:spPr>
                </pic:pic>
              </a:graphicData>
            </a:graphic>
          </wp:inline>
        </w:drawing>
      </w:r>
    </w:p>
    <w:p w:rsidR="00096117" w:rsidRDefault="00096117" w:rsidP="00152A3F">
      <w:pPr>
        <w:pStyle w:val="Heading2"/>
      </w:pPr>
      <w:bookmarkStart w:id="67" w:name="_Toc448321256"/>
      <w:r>
        <w:lastRenderedPageBreak/>
        <w:t>Showing location data on the map</w:t>
      </w:r>
      <w:bookmarkEnd w:id="67"/>
    </w:p>
    <w:p w:rsidR="00096117" w:rsidRDefault="00096117" w:rsidP="00096117">
      <w:pPr>
        <w:rPr>
          <w:lang w:eastAsia="zh-CN"/>
        </w:rPr>
      </w:pPr>
      <w:r>
        <w:rPr>
          <w:lang w:eastAsia="zh-CN"/>
        </w:rPr>
        <w:t xml:space="preserve">The NextBus toolkit comes with another application that lets you view data in a way that is more natural for data that involves locations: on a map. Just like </w:t>
      </w:r>
      <w:proofErr w:type="spellStart"/>
      <w:r>
        <w:rPr>
          <w:lang w:eastAsia="zh-CN"/>
        </w:rPr>
        <w:t>MyApplication</w:t>
      </w:r>
      <w:proofErr w:type="spellEnd"/>
      <w:r>
        <w:rPr>
          <w:lang w:eastAsia="zh-CN"/>
        </w:rPr>
        <w:t xml:space="preserve">, it is designed to connect to the kind of stream exported by </w:t>
      </w:r>
      <w:proofErr w:type="spellStart"/>
      <w:r>
        <w:rPr>
          <w:lang w:eastAsia="zh-CN"/>
        </w:rPr>
        <w:t>NextBusIngest</w:t>
      </w:r>
      <w:proofErr w:type="spellEnd"/>
      <w:r>
        <w:rPr>
          <w:lang w:eastAsia="zh-CN"/>
        </w:rPr>
        <w:t xml:space="preserve"> and </w:t>
      </w:r>
      <w:proofErr w:type="spellStart"/>
      <w:r>
        <w:rPr>
          <w:lang w:eastAsia="zh-CN"/>
        </w:rPr>
        <w:t>FileIngest</w:t>
      </w:r>
      <w:proofErr w:type="spellEnd"/>
      <w:r>
        <w:rPr>
          <w:lang w:eastAsia="zh-CN"/>
        </w:rPr>
        <w:t>. Without any further configuration, it can take the latitude and</w:t>
      </w:r>
      <w:r w:rsidR="006367B3">
        <w:rPr>
          <w:lang w:eastAsia="zh-CN"/>
        </w:rPr>
        <w:t xml:space="preserve"> longitude values in the tuples, along with an ID attribute, and generate an appropriate map.</w:t>
      </w:r>
      <w:r w:rsidR="00451D9B">
        <w:rPr>
          <w:rStyle w:val="FootnoteReference"/>
          <w:lang w:eastAsia="zh-CN"/>
        </w:rPr>
        <w:footnoteReference w:id="2"/>
      </w:r>
      <w:r w:rsidR="006367B3">
        <w:rPr>
          <w:lang w:eastAsia="zh-CN"/>
        </w:rPr>
        <w:t xml:space="preserve"> It is not the prettiest or most dynamic of maps, but real cartography is a lot of work, and this is only intended as a quick method for learning about your data—similar to the views and charts in the Streams Console.</w:t>
      </w:r>
    </w:p>
    <w:p w:rsidR="006367B3" w:rsidRDefault="006367B3" w:rsidP="003C5D56">
      <w:pPr>
        <w:pStyle w:val="StepList"/>
        <w:numPr>
          <w:ilvl w:val="0"/>
          <w:numId w:val="31"/>
        </w:numPr>
        <w:rPr>
          <w:lang w:eastAsia="zh-CN"/>
        </w:rPr>
      </w:pPr>
      <w:r>
        <w:rPr>
          <w:lang w:eastAsia="zh-CN"/>
        </w:rPr>
        <w:t xml:space="preserve">In the NextBus toolkit, launch </w:t>
      </w:r>
      <w:proofErr w:type="spellStart"/>
      <w:r w:rsidRPr="006367B3">
        <w:rPr>
          <w:b/>
          <w:lang w:eastAsia="zh-CN"/>
        </w:rPr>
        <w:t>NextBusVisualize</w:t>
      </w:r>
      <w:proofErr w:type="spellEnd"/>
      <w:r>
        <w:rPr>
          <w:lang w:eastAsia="zh-CN"/>
        </w:rPr>
        <w:t xml:space="preserve">. In the </w:t>
      </w:r>
      <w:r w:rsidRPr="006367B3">
        <w:rPr>
          <w:b/>
          <w:lang w:eastAsia="zh-CN"/>
        </w:rPr>
        <w:t>Edit Configuration</w:t>
      </w:r>
      <w:r>
        <w:rPr>
          <w:lang w:eastAsia="zh-CN"/>
        </w:rPr>
        <w:t xml:space="preserve"> dialog, scroll down to see the </w:t>
      </w:r>
      <w:r w:rsidRPr="006367B3">
        <w:rPr>
          <w:b/>
          <w:lang w:eastAsia="zh-CN"/>
        </w:rPr>
        <w:t>Submission Time Values</w:t>
      </w:r>
      <w:r>
        <w:rPr>
          <w:lang w:eastAsia="zh-CN"/>
        </w:rPr>
        <w:t xml:space="preserve">; note the value of the </w:t>
      </w:r>
      <w:r w:rsidRPr="006367B3">
        <w:rPr>
          <w:b/>
          <w:lang w:eastAsia="zh-CN"/>
        </w:rPr>
        <w:t>port</w:t>
      </w:r>
      <w:r>
        <w:rPr>
          <w:lang w:eastAsia="zh-CN"/>
        </w:rPr>
        <w:t xml:space="preserve"> variable: </w:t>
      </w:r>
      <w:r w:rsidRPr="006367B3">
        <w:rPr>
          <w:b/>
          <w:lang w:eastAsia="zh-CN"/>
        </w:rPr>
        <w:t>8080</w:t>
      </w:r>
      <w:r>
        <w:rPr>
          <w:lang w:eastAsia="zh-CN"/>
        </w:rPr>
        <w:t xml:space="preserve"> (widen the Name column to see the full name).</w:t>
      </w:r>
    </w:p>
    <w:p w:rsidR="006367B3" w:rsidRDefault="006367B3" w:rsidP="006367B3">
      <w:pPr>
        <w:pStyle w:val="BodyText"/>
      </w:pPr>
      <w:r>
        <w:t xml:space="preserve">In the Instance Graph, each of the two exported streams is connected to each of the downstream jobs. The </w:t>
      </w:r>
      <w:r w:rsidR="00E7403D">
        <w:t>arrows</w:t>
      </w:r>
      <w:r>
        <w:t xml:space="preserve"> look a bit confusing, but if you select each of </w:t>
      </w:r>
      <w:r w:rsidR="00E7403D">
        <w:t>the branches</w:t>
      </w:r>
      <w:r>
        <w:t xml:space="preserve"> in turn, you can untangle them.</w:t>
      </w:r>
    </w:p>
    <w:p w:rsidR="00E7403D" w:rsidRDefault="00E7403D" w:rsidP="006367B3">
      <w:pPr>
        <w:pStyle w:val="BodyText"/>
      </w:pPr>
      <w:r>
        <w:rPr>
          <w:noProof/>
          <w:lang w:eastAsia="en-US"/>
        </w:rPr>
        <w:drawing>
          <wp:inline distT="0" distB="0" distL="0" distR="0" wp14:anchorId="53AAEFB7" wp14:editId="5FBB1F03">
            <wp:extent cx="6492240" cy="1630680"/>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1630680"/>
                    </a:xfrm>
                    <a:prstGeom prst="rect">
                      <a:avLst/>
                    </a:prstGeom>
                  </pic:spPr>
                </pic:pic>
              </a:graphicData>
            </a:graphic>
          </wp:inline>
        </w:drawing>
      </w:r>
    </w:p>
    <w:p w:rsidR="00116D10" w:rsidRDefault="00116D10" w:rsidP="00116D10">
      <w:pPr>
        <w:pStyle w:val="StepList"/>
      </w:pPr>
      <w:r>
        <w:rPr>
          <w:noProof/>
        </w:rPr>
        <w:drawing>
          <wp:anchor distT="0" distB="0" distL="114300" distR="114300" simplePos="0" relativeHeight="251667456" behindDoc="0" locked="0" layoutInCell="1" allowOverlap="1" wp14:anchorId="28A1A6A2" wp14:editId="5C8267F2">
            <wp:simplePos x="0" y="0"/>
            <wp:positionH relativeFrom="margin">
              <wp:posOffset>5888355</wp:posOffset>
            </wp:positionH>
            <wp:positionV relativeFrom="paragraph">
              <wp:posOffset>29210</wp:posOffset>
            </wp:positionV>
            <wp:extent cx="464185" cy="452755"/>
            <wp:effectExtent l="0" t="0" r="0" b="444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4185" cy="452755"/>
                    </a:xfrm>
                    <a:prstGeom prst="rect">
                      <a:avLst/>
                    </a:prstGeom>
                  </pic:spPr>
                </pic:pic>
              </a:graphicData>
            </a:graphic>
            <wp14:sizeRelH relativeFrom="page">
              <wp14:pctWidth>0</wp14:pctWidth>
            </wp14:sizeRelH>
            <wp14:sizeRelV relativeFrom="page">
              <wp14:pctHeight>0</wp14:pctHeight>
            </wp14:sizeRelV>
          </wp:anchor>
        </w:drawing>
      </w:r>
      <w:r>
        <w:t xml:space="preserve">To open the map in the Firefox browser, double-click the </w:t>
      </w:r>
      <w:r w:rsidRPr="00B52E31">
        <w:rPr>
          <w:b/>
        </w:rPr>
        <w:t>Live Map</w:t>
      </w:r>
      <w:r>
        <w:t xml:space="preserve"> desktop launcher.</w:t>
      </w:r>
      <w:r w:rsidRPr="00B52E31">
        <w:rPr>
          <w:noProof/>
        </w:rPr>
        <w:t xml:space="preserve"> </w:t>
      </w:r>
      <w:r>
        <w:br/>
        <w:t>(Minimize the Studio window or move it out of the way to see it.)</w:t>
      </w:r>
    </w:p>
    <w:p w:rsidR="00AE3691" w:rsidRDefault="00AE3691" w:rsidP="00AE3691">
      <w:pPr>
        <w:pStyle w:val="StepList"/>
      </w:pPr>
      <w:r>
        <w:t>You will see a map of the San Francisco Bay Area, with a large number of green markers crowding the city of San Francisco. Use the map controls</w:t>
      </w:r>
      <w:r w:rsidR="00C21AF5">
        <w:t xml:space="preserve"> or mouse wheel</w:t>
      </w:r>
      <w:r>
        <w:t xml:space="preserve"> to </w:t>
      </w:r>
      <w:r w:rsidRPr="00AE3691">
        <w:rPr>
          <w:b/>
        </w:rPr>
        <w:t>zoom in</w:t>
      </w:r>
      <w:r w:rsidR="00C21AF5" w:rsidRPr="00C21AF5">
        <w:t xml:space="preserve"> and</w:t>
      </w:r>
      <w:r w:rsidR="00C21AF5">
        <w:t xml:space="preserve"> </w:t>
      </w:r>
      <w:r w:rsidR="001B57D7">
        <w:t xml:space="preserve">pan </w:t>
      </w:r>
      <w:r w:rsidR="00C21AF5">
        <w:t>(hold down the left mouse button to drag and center the map)</w:t>
      </w:r>
      <w:r>
        <w:t>, so you can see the individual vehicles. They jump around as their locations are updated: the map is live!</w:t>
      </w:r>
    </w:p>
    <w:p w:rsidR="001B57D7" w:rsidRDefault="00AE3691" w:rsidP="00AE3691">
      <w:pPr>
        <w:pStyle w:val="StepListContno"/>
      </w:pPr>
      <w:r>
        <w:t xml:space="preserve">The map refreshes every </w:t>
      </w:r>
      <w:r w:rsidR="001B57D7">
        <w:t>second</w:t>
      </w:r>
      <w:r>
        <w:t xml:space="preserve">, but </w:t>
      </w:r>
      <w:r w:rsidR="00C21AF5">
        <w:t xml:space="preserve">remember that </w:t>
      </w:r>
      <w:r>
        <w:t xml:space="preserve">NextBus data is only updated every 30 seconds. </w:t>
      </w:r>
      <w:r w:rsidR="001B57D7">
        <w:t xml:space="preserve">If you zoom in far enough (click the </w:t>
      </w:r>
      <w:r w:rsidR="001B57D7">
        <w:rPr>
          <w:noProof/>
        </w:rPr>
        <w:drawing>
          <wp:inline distT="0" distB="0" distL="0" distR="0" wp14:anchorId="11DA999D" wp14:editId="0A43E8B1">
            <wp:extent cx="137172" cy="144793"/>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172" cy="144793"/>
                    </a:xfrm>
                    <a:prstGeom prst="rect">
                      <a:avLst/>
                    </a:prstGeom>
                  </pic:spPr>
                </pic:pic>
              </a:graphicData>
            </a:graphic>
          </wp:inline>
        </w:drawing>
      </w:r>
      <w:r w:rsidR="001B57D7">
        <w:t xml:space="preserve"> zoom tool five times from the starting level), you can see the simulated cars from the file move continually around downtown San Francisco. (They jump periodically, as the locations start over at the top of the file.)</w:t>
      </w:r>
    </w:p>
    <w:p w:rsidR="00AE3691" w:rsidRDefault="00AE3691" w:rsidP="00AE3691">
      <w:pPr>
        <w:pStyle w:val="StepListContno"/>
      </w:pPr>
      <w:r>
        <w:t>Hover over or click any one of the markers to get the full list of attributes for that vehicle.</w:t>
      </w:r>
    </w:p>
    <w:p w:rsidR="00C21AF5" w:rsidRPr="00096117" w:rsidRDefault="00C21AF5" w:rsidP="00C21AF5">
      <w:pPr>
        <w:pStyle w:val="BodyText"/>
      </w:pPr>
      <w:r>
        <w:rPr>
          <w:noProof/>
          <w:lang w:eastAsia="en-US"/>
        </w:rPr>
        <w:lastRenderedPageBreak/>
        <w:drawing>
          <wp:inline distT="0" distB="0" distL="0" distR="0" wp14:anchorId="6A427ACE" wp14:editId="136E2CFF">
            <wp:extent cx="6492240" cy="4034790"/>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92240" cy="4034790"/>
                    </a:xfrm>
                    <a:prstGeom prst="rect">
                      <a:avLst/>
                    </a:prstGeom>
                  </pic:spPr>
                </pic:pic>
              </a:graphicData>
            </a:graphic>
          </wp:inline>
        </w:drawing>
      </w:r>
    </w:p>
    <w:tbl>
      <w:tblPr>
        <w:tblW w:w="0" w:type="auto"/>
        <w:tblCellMar>
          <w:top w:w="29" w:type="dxa"/>
          <w:left w:w="115" w:type="dxa"/>
          <w:bottom w:w="29" w:type="dxa"/>
          <w:right w:w="115" w:type="dxa"/>
        </w:tblCellMar>
        <w:tblLook w:val="01E0" w:firstRow="1" w:lastRow="1" w:firstColumn="1" w:lastColumn="1" w:noHBand="0" w:noVBand="0"/>
      </w:tblPr>
      <w:tblGrid>
        <w:gridCol w:w="1098"/>
        <w:gridCol w:w="9126"/>
      </w:tblGrid>
      <w:tr w:rsidR="00AC3A41" w:rsidTr="00C0515C">
        <w:trPr>
          <w:cantSplit/>
        </w:trPr>
        <w:tc>
          <w:tcPr>
            <w:tcW w:w="1098" w:type="dxa"/>
            <w:shd w:val="clear" w:color="auto" w:fill="E0E0E0"/>
            <w:vAlign w:val="center"/>
          </w:tcPr>
          <w:p w:rsidR="00AC3A41" w:rsidRDefault="00AC3A41" w:rsidP="00C0515C">
            <w:pPr>
              <w:pStyle w:val="BodyText"/>
              <w:keepLines/>
            </w:pPr>
            <w:r w:rsidRPr="001E3096">
              <w:rPr>
                <w:noProof/>
                <w:lang w:eastAsia="en-US"/>
              </w:rPr>
              <w:drawing>
                <wp:inline distT="0" distB="0" distL="0" distR="0" wp14:anchorId="04C0E54B" wp14:editId="772919A0">
                  <wp:extent cx="548640" cy="548640"/>
                  <wp:effectExtent l="0" t="0" r="0" b="0"/>
                  <wp:docPr id="181" name="Picture 181"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ign-cau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9342" w:type="dxa"/>
            <w:shd w:val="clear" w:color="auto" w:fill="E0E0E0"/>
            <w:vAlign w:val="center"/>
          </w:tcPr>
          <w:p w:rsidR="00AC3A41" w:rsidRDefault="00AC3A41" w:rsidP="00C0515C">
            <w:pPr>
              <w:pStyle w:val="InformationBoxTitle"/>
            </w:pPr>
            <w:r>
              <w:t>If you did not finish or your app is not working</w:t>
            </w:r>
          </w:p>
          <w:p w:rsidR="00AC3A41" w:rsidRDefault="00AC3A41" w:rsidP="00C0515C">
            <w:pPr>
              <w:pStyle w:val="InformationBoxBody"/>
            </w:pPr>
            <w:r>
              <w:t xml:space="preserve">Import the finished project from the installed lab files. For instructions, see </w:t>
            </w:r>
            <w:r w:rsidRPr="00AC3A41">
              <w:rPr>
                <w:b/>
              </w:rPr>
              <w:fldChar w:fldCharType="begin"/>
            </w:r>
            <w:r w:rsidRPr="00AC3A41">
              <w:rPr>
                <w:b/>
              </w:rPr>
              <w:instrText xml:space="preserve"> REF _Ref448320630 \r \h </w:instrText>
            </w:r>
            <w:r w:rsidRPr="00AC3A41">
              <w:rPr>
                <w:b/>
              </w:rPr>
            </w:r>
            <w:r>
              <w:rPr>
                <w:b/>
              </w:rPr>
              <w:instrText xml:space="preserve"> \* MERGEFORMAT </w:instrText>
            </w:r>
            <w:r w:rsidRPr="00AC3A41">
              <w:rPr>
                <w:b/>
              </w:rPr>
              <w:fldChar w:fldCharType="separate"/>
            </w:r>
            <w:r w:rsidR="00625674">
              <w:rPr>
                <w:b/>
              </w:rPr>
              <w:t>4.1</w:t>
            </w:r>
            <w:r w:rsidRPr="00AC3A41">
              <w:rPr>
                <w:b/>
              </w:rPr>
              <w:fldChar w:fldCharType="end"/>
            </w:r>
            <w:r w:rsidRPr="00AC3A41">
              <w:rPr>
                <w:b/>
              </w:rPr>
              <w:t xml:space="preserve"> </w:t>
            </w:r>
            <w:r w:rsidRPr="00AC3A41">
              <w:rPr>
                <w:b/>
              </w:rPr>
              <w:fldChar w:fldCharType="begin"/>
            </w:r>
            <w:r w:rsidRPr="00AC3A41">
              <w:rPr>
                <w:b/>
              </w:rPr>
              <w:instrText xml:space="preserve"> REF _Ref448320638 \h </w:instrText>
            </w:r>
            <w:r w:rsidRPr="00AC3A41">
              <w:rPr>
                <w:b/>
              </w:rPr>
            </w:r>
            <w:r>
              <w:rPr>
                <w:b/>
              </w:rPr>
              <w:instrText xml:space="preserve"> \* MERGEFORMAT </w:instrText>
            </w:r>
            <w:r w:rsidRPr="00AC3A41">
              <w:rPr>
                <w:b/>
              </w:rPr>
              <w:fldChar w:fldCharType="separate"/>
            </w:r>
            <w:r w:rsidR="00625674" w:rsidRPr="00625674">
              <w:rPr>
                <w:b/>
              </w:rPr>
              <w:t>Building on the previous results</w:t>
            </w:r>
            <w:r w:rsidRPr="00AC3A41">
              <w:rPr>
                <w:b/>
              </w:rPr>
              <w:fldChar w:fldCharType="end"/>
            </w:r>
            <w:r>
              <w:t xml:space="preserve"> on page </w:t>
            </w:r>
            <w:r>
              <w:fldChar w:fldCharType="begin"/>
            </w:r>
            <w:r>
              <w:instrText xml:space="preserve"> PAGEREF _Ref448320660 \h </w:instrText>
            </w:r>
            <w:r>
              <w:fldChar w:fldCharType="separate"/>
            </w:r>
            <w:r w:rsidR="00625674">
              <w:rPr>
                <w:noProof/>
              </w:rPr>
              <w:t>43</w:t>
            </w:r>
            <w:r>
              <w:fldChar w:fldCharType="end"/>
            </w:r>
            <w:r>
              <w:t xml:space="preserve">, but import </w:t>
            </w:r>
            <w:r w:rsidRPr="00AC3A41">
              <w:rPr>
                <w:b/>
              </w:rPr>
              <w:t>MyProject4</w:t>
            </w:r>
            <w:r>
              <w:t xml:space="preserve"> instead of MyProject3.</w:t>
            </w:r>
          </w:p>
        </w:tc>
      </w:tr>
    </w:tbl>
    <w:p w:rsidR="00B05CDF" w:rsidRPr="00B05CDF" w:rsidRDefault="00B05CDF" w:rsidP="00152A3F">
      <w:pPr>
        <w:pStyle w:val="Heading2"/>
      </w:pPr>
      <w:bookmarkStart w:id="68" w:name="_Toc448321257"/>
      <w:r>
        <w:t>Putting it all together</w:t>
      </w:r>
      <w:bookmarkEnd w:id="68"/>
    </w:p>
    <w:p w:rsidR="00994874" w:rsidRDefault="00007D18" w:rsidP="00994874">
      <w:pPr>
        <w:pStyle w:val="BodyText"/>
      </w:pPr>
      <w:r>
        <w:t xml:space="preserve">This lab has barely scratched the surface of what Streams is capable of. Apart from a very small number of SPL expressions, no coding was involved in building a progressively more </w:t>
      </w:r>
      <w:r w:rsidR="00E70CE1">
        <w:t>interesting application. Ultimately, with the help of a prepared but still simple additional module, this</w:t>
      </w:r>
      <w:r w:rsidR="007A39F1">
        <w:t xml:space="preserve"> set of</w:t>
      </w:r>
      <w:r w:rsidR="00E70CE1">
        <w:t xml:space="preserve"> application</w:t>
      </w:r>
      <w:r w:rsidR="007A39F1">
        <w:t>s</w:t>
      </w:r>
      <w:r w:rsidR="00E70CE1">
        <w:t xml:space="preserve"> is able to handle a continuous flow of live </w:t>
      </w:r>
      <w:r w:rsidR="00144A58">
        <w:t>vehicle location observations</w:t>
      </w:r>
      <w:r w:rsidR="00E70CE1">
        <w:t>, and distinguish between different kinds of content.</w:t>
      </w:r>
      <w:r w:rsidR="0083505A">
        <w:t xml:space="preserve"> Simply by using a few building blocks, sketching a graph that governs how the tuples flow, and setting some parameters in a property view, the beginnings of a reasonably powerful solution have taken shape.</w:t>
      </w:r>
    </w:p>
    <w:p w:rsidR="00D30ED4" w:rsidRDefault="007A39F1" w:rsidP="00994874">
      <w:pPr>
        <w:pStyle w:val="BodyText"/>
      </w:pPr>
      <w:r>
        <w:t>Your next steps are to decide whether this application development platform for streaming data can help you build solutions that enhance your business; whether what you have seen gives you a sense that it can help solve problems you already have in mind; and whether your organization has access to the required development skills or</w:t>
      </w:r>
      <w:r w:rsidR="00D30ED4">
        <w:t xml:space="preserve"> should invest in building them.</w:t>
      </w:r>
      <w:r w:rsidR="00325C4C">
        <w:t xml:space="preserve"> </w:t>
      </w:r>
      <w:r w:rsidR="00D30ED4">
        <w:t xml:space="preserve">IBM provides formal training courses for this product, and our </w:t>
      </w:r>
      <w:r w:rsidR="004E196F">
        <w:t xml:space="preserve">technical sales specialists </w:t>
      </w:r>
      <w:r w:rsidR="00D30ED4">
        <w:t xml:space="preserve">can help identify opportunities for streaming data-based solutions, </w:t>
      </w:r>
      <w:r w:rsidR="002E4514">
        <w:t xml:space="preserve">organize workshops, and </w:t>
      </w:r>
      <w:r w:rsidR="00325C4C">
        <w:t xml:space="preserve">move </w:t>
      </w:r>
      <w:r w:rsidR="002E4514">
        <w:t>to pilot projects</w:t>
      </w:r>
      <w:r w:rsidR="00325C4C">
        <w:t xml:space="preserve"> and beyond</w:t>
      </w:r>
      <w:r w:rsidR="002E4514">
        <w:t>.</w:t>
      </w:r>
    </w:p>
    <w:p w:rsidR="00C43822" w:rsidRPr="0083505A" w:rsidRDefault="0083505A" w:rsidP="00DD429F">
      <w:pPr>
        <w:pStyle w:val="BodyText"/>
        <w:jc w:val="center"/>
        <w:rPr>
          <w:b/>
        </w:rPr>
      </w:pPr>
      <w:r w:rsidRPr="0083505A">
        <w:rPr>
          <w:b/>
        </w:rPr>
        <w:t>HAPPY STREAMING</w:t>
      </w:r>
    </w:p>
    <w:sectPr w:rsidR="00C43822" w:rsidRPr="0083505A" w:rsidSect="004727E1">
      <w:footerReference w:type="default" r:id="rId103"/>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A2C" w:rsidRDefault="00BF2A2C">
      <w:r>
        <w:separator/>
      </w:r>
    </w:p>
  </w:endnote>
  <w:endnote w:type="continuationSeparator" w:id="0">
    <w:p w:rsidR="00BF2A2C" w:rsidRDefault="00BF2A2C">
      <w:r>
        <w:continuationSeparator/>
      </w:r>
    </w:p>
  </w:endnote>
  <w:endnote w:type="continuationNotice" w:id="1">
    <w:p w:rsidR="00BF2A2C" w:rsidRDefault="00BF2A2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decorative"/>
    <w:notTrueTyp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GulimChe">
    <w:panose1 w:val="020B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Borders>
        <w:insideH w:val="single" w:sz="4" w:space="0" w:color="000000"/>
      </w:tblBorders>
      <w:tblLayout w:type="fixed"/>
      <w:tblCellMar>
        <w:left w:w="0" w:type="dxa"/>
        <w:right w:w="0" w:type="dxa"/>
      </w:tblCellMar>
      <w:tblLook w:val="01E0" w:firstRow="1" w:lastRow="1" w:firstColumn="1" w:lastColumn="1" w:noHBand="0" w:noVBand="0"/>
    </w:tblPr>
    <w:tblGrid>
      <w:gridCol w:w="10224"/>
    </w:tblGrid>
    <w:tr w:rsidR="00092F54" w:rsidRPr="00140C27" w:rsidTr="007C7420">
      <w:trPr>
        <w:cantSplit/>
        <w:jc w:val="center"/>
      </w:trPr>
      <w:tc>
        <w:tcPr>
          <w:tcW w:w="5000" w:type="pct"/>
          <w:shd w:val="clear" w:color="auto" w:fill="auto"/>
        </w:tcPr>
        <w:p w:rsidR="00092F54" w:rsidRPr="001E3096" w:rsidRDefault="00092F54" w:rsidP="004727E1">
          <w:pPr>
            <w:pStyle w:val="Footer-cover"/>
          </w:pPr>
          <w:r w:rsidRPr="001E3096">
            <w:t xml:space="preserve">© Copyright </w:t>
          </w:r>
          <w:r>
            <w:t>IBM</w:t>
          </w:r>
          <w:r w:rsidRPr="001E3096">
            <w:t xml:space="preserve"> Corporation, </w:t>
          </w:r>
          <w:r>
            <w:t>2016</w:t>
          </w:r>
        </w:p>
      </w:tc>
    </w:tr>
    <w:tr w:rsidR="00092F54" w:rsidRPr="00140C27" w:rsidTr="007C7420">
      <w:trPr>
        <w:cantSplit/>
        <w:jc w:val="center"/>
      </w:trPr>
      <w:tc>
        <w:tcPr>
          <w:tcW w:w="5000" w:type="pct"/>
          <w:shd w:val="clear" w:color="auto" w:fill="auto"/>
        </w:tcPr>
        <w:p w:rsidR="00092F54" w:rsidRPr="00140C27" w:rsidRDefault="00092F54" w:rsidP="004727E1">
          <w:pPr>
            <w:pStyle w:val="Footer-cover"/>
          </w:pPr>
          <w:r w:rsidRPr="001E3096">
            <w:t>US Government Users Restricted Rights - Use, duplication or disclosure restricted by GSA ADP Schedule Contract with IBM Corp.</w:t>
          </w:r>
        </w:p>
      </w:tc>
    </w:tr>
  </w:tbl>
  <w:p w:rsidR="00092F54" w:rsidRDefault="00092F54" w:rsidP="004727E1">
    <w:pPr>
      <w:pStyle w:val="Footer-cov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Pr="002923BF" w:rsidRDefault="00092F54" w:rsidP="006F5553">
    <w:pPr>
      <w:pStyle w:val="Footer"/>
      <w:pBdr>
        <w:top w:val="single" w:sz="4" w:space="0" w:color="auto"/>
      </w:pBdr>
      <w:ind w:left="-270"/>
    </w:pPr>
    <w:r w:rsidRPr="00CF134E">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Pr="002923BF" w:rsidRDefault="00092F54" w:rsidP="00CE4E7D">
    <w:pPr>
      <w:pStyle w:val="Footer"/>
      <w:pBdr>
        <w:top w:val="single" w:sz="4" w:space="0" w:color="auto"/>
      </w:pBdr>
    </w:pPr>
    <w:r>
      <w:t>Contents</w:t>
    </w:r>
    <w:r>
      <w:tab/>
      <w:t xml:space="preserve">Page </w:t>
    </w:r>
    <w:r>
      <w:fldChar w:fldCharType="begin"/>
    </w:r>
    <w:r>
      <w:instrText xml:space="preserve"> PAGE   \* MERGEFORMAT </w:instrText>
    </w:r>
    <w:r>
      <w:fldChar w:fldCharType="separate"/>
    </w:r>
    <w:r>
      <w:rPr>
        <w:noProof/>
      </w:rPr>
      <w:t>3</w:t>
    </w:r>
    <w:r>
      <w:rPr>
        <w:noProof/>
      </w:rPr>
      <w:fldChar w:fldCharType="end"/>
    </w:r>
    <w:r w:rsidRPr="00CF134E">
      <w:tab/>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Pr="00DB3F1C" w:rsidRDefault="00092F54" w:rsidP="00DB3F1C">
    <w:pPr>
      <w:pStyle w:val="Footer"/>
      <w:pBdr>
        <w:top w:val="single" w:sz="4" w:space="2" w:color="auto"/>
      </w:pBdr>
      <w:rPr>
        <w:color w:val="669900"/>
      </w:rPr>
    </w:pPr>
    <w:r w:rsidRPr="00A84CDB">
      <w:t xml:space="preserve">Page </w:t>
    </w:r>
    <w:r>
      <w:fldChar w:fldCharType="begin"/>
    </w:r>
    <w:r>
      <w:instrText xml:space="preserve"> PAGE  \* Arabic </w:instrText>
    </w:r>
    <w:r>
      <w:fldChar w:fldCharType="separate"/>
    </w:r>
    <w:r w:rsidR="000C3AA7">
      <w:rPr>
        <w:noProof/>
      </w:rPr>
      <w:t>20</w:t>
    </w:r>
    <w:r>
      <w:fldChar w:fldCharType="end"/>
    </w:r>
    <w:r w:rsidRPr="00D52F7D">
      <w:tab/>
      <w:t xml:space="preserve">Streams </w:t>
    </w:r>
    <w:r>
      <w:t>4</w:t>
    </w:r>
    <w:r w:rsidRPr="00D52F7D">
      <w:t>.</w:t>
    </w:r>
    <w:r>
      <w:t>1</w:t>
    </w:r>
    <w:r w:rsidRPr="00D52F7D">
      <w:t xml:space="preserve"> </w:t>
    </w:r>
    <w:r>
      <w:t xml:space="preserve">introductory </w:t>
    </w:r>
    <w:r w:rsidRPr="00D52F7D">
      <w:t>hands-on lab</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Pr="002923BF" w:rsidRDefault="00092F54" w:rsidP="00CE4E7D">
    <w:pPr>
      <w:pStyle w:val="Footer"/>
      <w:pBdr>
        <w:top w:val="single" w:sz="4" w:space="0" w:color="auto"/>
      </w:pBdr>
    </w:pPr>
    <w:fldSimple w:instr=" STYLEREF  &quot;Heading 4&quot;  \* MERGEFORMAT ">
      <w:r w:rsidR="000C3AA7">
        <w:rPr>
          <w:noProof/>
        </w:rPr>
        <w:t>Overview</w:t>
      </w:r>
    </w:fldSimple>
    <w:r>
      <w:tab/>
      <w:t xml:space="preserve">Page </w:t>
    </w:r>
    <w:r>
      <w:fldChar w:fldCharType="begin"/>
    </w:r>
    <w:r>
      <w:instrText xml:space="preserve"> PAGE   \* MERGEFORMAT </w:instrText>
    </w:r>
    <w:r>
      <w:fldChar w:fldCharType="separate"/>
    </w:r>
    <w:r w:rsidR="000C3AA7">
      <w:rPr>
        <w:noProof/>
      </w:rPr>
      <w:t>5</w:t>
    </w:r>
    <w:r>
      <w:rPr>
        <w:noProof/>
      </w:rPr>
      <w:fldChar w:fldCharType="end"/>
    </w:r>
    <w:r w:rsidRPr="00CF134E">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Pr="002923BF" w:rsidRDefault="00092F54" w:rsidP="00CE4E7D">
    <w:pPr>
      <w:pStyle w:val="Footer"/>
      <w:pBdr>
        <w:top w:val="single" w:sz="4" w:space="0" w:color="auto"/>
      </w:pBdr>
    </w:pPr>
    <w:fldSimple w:instr=" STYLEREF  &quot;Heading 1&quot;  \* MERGEFORMAT ">
      <w:r w:rsidR="000C3AA7">
        <w:rPr>
          <w:noProof/>
        </w:rPr>
        <w:t>A simple Streams application</w:t>
      </w:r>
    </w:fldSimple>
    <w:r>
      <w:tab/>
      <w:t xml:space="preserve">Page </w:t>
    </w:r>
    <w:r>
      <w:fldChar w:fldCharType="begin"/>
    </w:r>
    <w:r>
      <w:instrText xml:space="preserve"> PAGE   \* MERGEFORMAT </w:instrText>
    </w:r>
    <w:r>
      <w:fldChar w:fldCharType="separate"/>
    </w:r>
    <w:r w:rsidR="000C3AA7">
      <w:rPr>
        <w:noProof/>
      </w:rPr>
      <w:t>21</w:t>
    </w:r>
    <w:r>
      <w:rPr>
        <w:noProof/>
      </w:rPr>
      <w:fldChar w:fldCharType="end"/>
    </w:r>
    <w:r w:rsidRPr="00CF134E">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A2C" w:rsidRDefault="00BF2A2C">
      <w:r>
        <w:separator/>
      </w:r>
    </w:p>
  </w:footnote>
  <w:footnote w:type="continuationSeparator" w:id="0">
    <w:p w:rsidR="00BF2A2C" w:rsidRDefault="00BF2A2C">
      <w:r>
        <w:continuationSeparator/>
      </w:r>
    </w:p>
  </w:footnote>
  <w:footnote w:type="continuationNotice" w:id="1">
    <w:p w:rsidR="00BF2A2C" w:rsidRDefault="00BF2A2C">
      <w:pPr>
        <w:spacing w:before="0" w:after="0"/>
      </w:pPr>
    </w:p>
  </w:footnote>
  <w:footnote w:id="2">
    <w:p w:rsidR="00092F54" w:rsidRDefault="00092F54">
      <w:pPr>
        <w:pStyle w:val="FootnoteText"/>
      </w:pPr>
      <w:r>
        <w:rPr>
          <w:rStyle w:val="FootnoteReference"/>
        </w:rPr>
        <w:footnoteRef/>
      </w:r>
      <w:r>
        <w:t xml:space="preserve"> Maps from </w:t>
      </w:r>
      <w:proofErr w:type="spellStart"/>
      <w:r>
        <w:t>OpenStreetMap</w:t>
      </w:r>
      <w:proofErr w:type="spellEnd"/>
      <w:r>
        <w:t xml:space="preserve"> (http://www.openstreetmap.org), via OpenLayers (</w:t>
      </w:r>
      <w:hyperlink r:id="rId1" w:history="1">
        <w:r w:rsidRPr="008A6B26">
          <w:rPr>
            <w:rStyle w:val="Hyperlink"/>
            <w:sz w:val="20"/>
          </w:rPr>
          <w:t>http://openlayers.org</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Default="00092F54" w:rsidP="006F5553">
    <w:pPr>
      <w:pStyle w:val="Header-cover1"/>
      <w:ind w:right="144"/>
      <w:jc w:val="right"/>
    </w:pPr>
    <w:r>
      <w:t>IBM Analytics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Default="00092F54" w:rsidP="006F5553">
    <w:pPr>
      <w:pStyle w:val="Header"/>
      <w:jc w:val="right"/>
    </w:pPr>
    <w:r>
      <w:rPr>
        <w:noProof/>
      </w:rPr>
      <w:drawing>
        <wp:anchor distT="0" distB="0" distL="114300" distR="114300" simplePos="0" relativeHeight="251661312" behindDoc="1" locked="0" layoutInCell="1" allowOverlap="1" wp14:anchorId="30DEF7AB" wp14:editId="74D02F56">
          <wp:simplePos x="0" y="0"/>
          <wp:positionH relativeFrom="page">
            <wp:align>left</wp:align>
          </wp:positionH>
          <wp:positionV relativeFrom="page">
            <wp:align>bottom</wp:align>
          </wp:positionV>
          <wp:extent cx="7778750" cy="10033635"/>
          <wp:effectExtent l="0" t="0" r="0" b="5715"/>
          <wp:wrapNone/>
          <wp:docPr id="4" name="Picture 4"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r>
      <w:t>IBM Analytics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F54" w:rsidRDefault="00092F54" w:rsidP="006F5553">
    <w:pPr>
      <w:pStyle w:val="Header"/>
      <w:jc w:val="right"/>
    </w:pPr>
    <w:r>
      <w:t>IBM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156306C"/>
    <w:lvl w:ilvl="0">
      <w:start w:val="1"/>
      <w:numFmt w:val="bullet"/>
      <w:lvlText w:val="o"/>
      <w:lvlJc w:val="left"/>
      <w:pPr>
        <w:tabs>
          <w:tab w:val="num" w:pos="1440"/>
        </w:tabs>
        <w:ind w:left="1440" w:hanging="360"/>
      </w:pPr>
      <w:rPr>
        <w:rFonts w:ascii="Courier New" w:hAnsi="Courier New" w:cs="Courier New" w:hint="default"/>
        <w:color w:val="auto"/>
      </w:rPr>
    </w:lvl>
  </w:abstractNum>
  <w:abstractNum w:abstractNumId="6" w15:restartNumberingAfterBreak="0">
    <w:nsid w:val="FFFFFF82"/>
    <w:multiLevelType w:val="singleLevel"/>
    <w:tmpl w:val="29282A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64257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298D8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A811798"/>
    <w:multiLevelType w:val="hybridMultilevel"/>
    <w:tmpl w:val="D1D8DE5A"/>
    <w:lvl w:ilvl="0" w:tplc="505C2E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4" w15:restartNumberingAfterBreak="0">
    <w:nsid w:val="28E9342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7"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35A0902"/>
    <w:multiLevelType w:val="multilevel"/>
    <w:tmpl w:val="7972766C"/>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47140DE8"/>
    <w:multiLevelType w:val="multilevel"/>
    <w:tmpl w:val="3FF045CE"/>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 w15:restartNumberingAfterBreak="0">
    <w:nsid w:val="569607D0"/>
    <w:multiLevelType w:val="multilevel"/>
    <w:tmpl w:val="7F4277AC"/>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06"/>
        </w:tabs>
        <w:ind w:left="1411" w:hanging="619"/>
      </w:pPr>
      <w:rPr>
        <w:rFonts w:hint="default"/>
        <w:color w:val="auto"/>
      </w:rPr>
    </w:lvl>
    <w:lvl w:ilvl="2">
      <w:start w:val="1"/>
      <w:numFmt w:val="lowerRoman"/>
      <w:lvlText w:val="__%3. "/>
      <w:lvlJc w:val="left"/>
      <w:pPr>
        <w:tabs>
          <w:tab w:val="num" w:pos="1382"/>
        </w:tabs>
        <w:ind w:left="2275" w:hanging="864"/>
      </w:pPr>
      <w:rPr>
        <w:rFonts w:hint="default"/>
      </w:rPr>
    </w:lvl>
    <w:lvl w:ilvl="3">
      <w:start w:val="1"/>
      <w:numFmt w:val="decimal"/>
      <w:lvlText w:val="(%4) "/>
      <w:lvlJc w:val="left"/>
      <w:pPr>
        <w:tabs>
          <w:tab w:val="num" w:pos="2016"/>
        </w:tabs>
        <w:ind w:left="2851" w:hanging="576"/>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2" w15:restartNumberingAfterBreak="0">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3" w15:restartNumberingAfterBreak="0">
    <w:nsid w:val="668B4096"/>
    <w:multiLevelType w:val="multilevel"/>
    <w:tmpl w:val="0409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4" w15:restartNumberingAfterBreak="0">
    <w:nsid w:val="749F3B73"/>
    <w:multiLevelType w:val="multilevel"/>
    <w:tmpl w:val="7972766C"/>
    <w:lvl w:ilvl="0">
      <w:start w:val="1"/>
      <w:numFmt w:val="decimal"/>
      <w:lvlText w:val="Lab %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77610FA4"/>
    <w:multiLevelType w:val="multilevel"/>
    <w:tmpl w:val="09D479A4"/>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B32A8"/>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8"/>
  </w:num>
  <w:num w:numId="2">
    <w:abstractNumId w:val="12"/>
  </w:num>
  <w:num w:numId="3">
    <w:abstractNumId w:val="17"/>
  </w:num>
  <w:num w:numId="4">
    <w:abstractNumId w:val="16"/>
  </w:num>
  <w:num w:numId="5">
    <w:abstractNumId w:val="13"/>
  </w:num>
  <w:num w:numId="6">
    <w:abstractNumId w:val="22"/>
  </w:num>
  <w:num w:numId="7">
    <w:abstractNumId w:val="10"/>
  </w:num>
  <w:num w:numId="8">
    <w:abstractNumId w:val="15"/>
  </w:num>
  <w:num w:numId="9">
    <w:abstractNumId w:val="19"/>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4"/>
  </w:num>
  <w:num w:numId="40">
    <w:abstractNumId w:val="26"/>
  </w:num>
  <w:num w:numId="41">
    <w:abstractNumId w:val="25"/>
  </w:num>
  <w:num w:numId="42">
    <w:abstractNumId w:val="20"/>
  </w:num>
  <w:num w:numId="43">
    <w:abstractNumId w:val="21"/>
  </w:num>
  <w:num w:numId="44">
    <w:abstractNumId w:val="6"/>
  </w:num>
  <w:num w:numId="45">
    <w:abstractNumId w:val="9"/>
  </w:num>
  <w:num w:numId="46">
    <w:abstractNumId w:val="7"/>
  </w:num>
  <w:num w:numId="47">
    <w:abstractNumId w:val="11"/>
  </w:num>
  <w:num w:numId="48">
    <w:abstractNumId w:val="5"/>
  </w:num>
  <w:num w:numId="49">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activeWritingStyle w:appName="MSWord" w:lang="fr-FR" w:vendorID="64" w:dllVersion="131078" w:nlCheck="1" w:checkStyle="1"/>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10"/>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24A"/>
    <w:rsid w:val="000016DE"/>
    <w:rsid w:val="00003F42"/>
    <w:rsid w:val="00004B11"/>
    <w:rsid w:val="00004E0F"/>
    <w:rsid w:val="00006C85"/>
    <w:rsid w:val="00007D18"/>
    <w:rsid w:val="0001049C"/>
    <w:rsid w:val="0001085A"/>
    <w:rsid w:val="000129C9"/>
    <w:rsid w:val="00012BDF"/>
    <w:rsid w:val="000134DA"/>
    <w:rsid w:val="000146D7"/>
    <w:rsid w:val="00014FCF"/>
    <w:rsid w:val="00017A14"/>
    <w:rsid w:val="00022253"/>
    <w:rsid w:val="00022730"/>
    <w:rsid w:val="00023560"/>
    <w:rsid w:val="0002668D"/>
    <w:rsid w:val="00032E25"/>
    <w:rsid w:val="00033EE1"/>
    <w:rsid w:val="000368AA"/>
    <w:rsid w:val="00036D0F"/>
    <w:rsid w:val="00040AF4"/>
    <w:rsid w:val="00041DDB"/>
    <w:rsid w:val="0004318D"/>
    <w:rsid w:val="00044D7E"/>
    <w:rsid w:val="000463C5"/>
    <w:rsid w:val="000463E4"/>
    <w:rsid w:val="00050808"/>
    <w:rsid w:val="00052FF0"/>
    <w:rsid w:val="00055EEC"/>
    <w:rsid w:val="000579BF"/>
    <w:rsid w:val="000614C3"/>
    <w:rsid w:val="0006524D"/>
    <w:rsid w:val="0006547E"/>
    <w:rsid w:val="00066150"/>
    <w:rsid w:val="0006736D"/>
    <w:rsid w:val="00070460"/>
    <w:rsid w:val="00071ECF"/>
    <w:rsid w:val="00072C60"/>
    <w:rsid w:val="00080183"/>
    <w:rsid w:val="00080BB8"/>
    <w:rsid w:val="0008470F"/>
    <w:rsid w:val="00085F39"/>
    <w:rsid w:val="00091472"/>
    <w:rsid w:val="00092F54"/>
    <w:rsid w:val="00094FEB"/>
    <w:rsid w:val="00096117"/>
    <w:rsid w:val="00096C16"/>
    <w:rsid w:val="0009782B"/>
    <w:rsid w:val="000A2C9B"/>
    <w:rsid w:val="000A5AEA"/>
    <w:rsid w:val="000A6BA0"/>
    <w:rsid w:val="000B32D4"/>
    <w:rsid w:val="000C074A"/>
    <w:rsid w:val="000C1F09"/>
    <w:rsid w:val="000C2556"/>
    <w:rsid w:val="000C3AA7"/>
    <w:rsid w:val="000C40E3"/>
    <w:rsid w:val="000C5A74"/>
    <w:rsid w:val="000C724B"/>
    <w:rsid w:val="000C73C4"/>
    <w:rsid w:val="000D2C52"/>
    <w:rsid w:val="000D331E"/>
    <w:rsid w:val="000D3E32"/>
    <w:rsid w:val="000D5F44"/>
    <w:rsid w:val="000D64F5"/>
    <w:rsid w:val="000D724F"/>
    <w:rsid w:val="000D78AF"/>
    <w:rsid w:val="000E047D"/>
    <w:rsid w:val="000E0932"/>
    <w:rsid w:val="000E13E1"/>
    <w:rsid w:val="000E1A16"/>
    <w:rsid w:val="000E3E9D"/>
    <w:rsid w:val="000E4A1E"/>
    <w:rsid w:val="000E59F3"/>
    <w:rsid w:val="000E630C"/>
    <w:rsid w:val="000E6D23"/>
    <w:rsid w:val="000E7990"/>
    <w:rsid w:val="000F1A1F"/>
    <w:rsid w:val="000F60BA"/>
    <w:rsid w:val="000F66ED"/>
    <w:rsid w:val="000F7C44"/>
    <w:rsid w:val="00101C0B"/>
    <w:rsid w:val="0010320B"/>
    <w:rsid w:val="00104D7D"/>
    <w:rsid w:val="00106D0E"/>
    <w:rsid w:val="0010740F"/>
    <w:rsid w:val="00110890"/>
    <w:rsid w:val="00110FCE"/>
    <w:rsid w:val="001138A0"/>
    <w:rsid w:val="00116942"/>
    <w:rsid w:val="00116D10"/>
    <w:rsid w:val="001202B9"/>
    <w:rsid w:val="00121B2D"/>
    <w:rsid w:val="00124431"/>
    <w:rsid w:val="00125470"/>
    <w:rsid w:val="00131C75"/>
    <w:rsid w:val="00132344"/>
    <w:rsid w:val="0013329D"/>
    <w:rsid w:val="001348D7"/>
    <w:rsid w:val="00135163"/>
    <w:rsid w:val="00142CF4"/>
    <w:rsid w:val="00143077"/>
    <w:rsid w:val="00143E3B"/>
    <w:rsid w:val="00143E48"/>
    <w:rsid w:val="00144A58"/>
    <w:rsid w:val="00147EAB"/>
    <w:rsid w:val="0015168E"/>
    <w:rsid w:val="00152308"/>
    <w:rsid w:val="00152A3F"/>
    <w:rsid w:val="00154947"/>
    <w:rsid w:val="001550E6"/>
    <w:rsid w:val="001550F8"/>
    <w:rsid w:val="00157104"/>
    <w:rsid w:val="00161C7E"/>
    <w:rsid w:val="00162129"/>
    <w:rsid w:val="0016334C"/>
    <w:rsid w:val="00163FB2"/>
    <w:rsid w:val="001650EC"/>
    <w:rsid w:val="001662E1"/>
    <w:rsid w:val="00166B15"/>
    <w:rsid w:val="00167C37"/>
    <w:rsid w:val="00167CAD"/>
    <w:rsid w:val="0017019E"/>
    <w:rsid w:val="00171005"/>
    <w:rsid w:val="0017116E"/>
    <w:rsid w:val="00172852"/>
    <w:rsid w:val="00174544"/>
    <w:rsid w:val="00175EAF"/>
    <w:rsid w:val="0018395E"/>
    <w:rsid w:val="00190AF6"/>
    <w:rsid w:val="00190BB2"/>
    <w:rsid w:val="00190EE9"/>
    <w:rsid w:val="00191594"/>
    <w:rsid w:val="00193938"/>
    <w:rsid w:val="001946BA"/>
    <w:rsid w:val="001955BF"/>
    <w:rsid w:val="00196CDB"/>
    <w:rsid w:val="00197C88"/>
    <w:rsid w:val="001A10DD"/>
    <w:rsid w:val="001A2B90"/>
    <w:rsid w:val="001B1778"/>
    <w:rsid w:val="001B2828"/>
    <w:rsid w:val="001B2C06"/>
    <w:rsid w:val="001B40BD"/>
    <w:rsid w:val="001B4338"/>
    <w:rsid w:val="001B57D7"/>
    <w:rsid w:val="001B6230"/>
    <w:rsid w:val="001C07A6"/>
    <w:rsid w:val="001C17C3"/>
    <w:rsid w:val="001C23E6"/>
    <w:rsid w:val="001C3562"/>
    <w:rsid w:val="001C5179"/>
    <w:rsid w:val="001C5EB6"/>
    <w:rsid w:val="001D15B8"/>
    <w:rsid w:val="001D1B03"/>
    <w:rsid w:val="001D2131"/>
    <w:rsid w:val="001D4BC2"/>
    <w:rsid w:val="001D6FD5"/>
    <w:rsid w:val="001D760D"/>
    <w:rsid w:val="001D7A87"/>
    <w:rsid w:val="001E087E"/>
    <w:rsid w:val="001E2B9B"/>
    <w:rsid w:val="001E3096"/>
    <w:rsid w:val="001E39B4"/>
    <w:rsid w:val="001E3F25"/>
    <w:rsid w:val="001F41A8"/>
    <w:rsid w:val="001F4DBA"/>
    <w:rsid w:val="00200953"/>
    <w:rsid w:val="002013D6"/>
    <w:rsid w:val="00202121"/>
    <w:rsid w:val="002025F6"/>
    <w:rsid w:val="00203462"/>
    <w:rsid w:val="00203A8E"/>
    <w:rsid w:val="00205F52"/>
    <w:rsid w:val="00207FD4"/>
    <w:rsid w:val="00210781"/>
    <w:rsid w:val="0021446D"/>
    <w:rsid w:val="00214B44"/>
    <w:rsid w:val="00217406"/>
    <w:rsid w:val="002214DA"/>
    <w:rsid w:val="002218A4"/>
    <w:rsid w:val="00223913"/>
    <w:rsid w:val="002272AB"/>
    <w:rsid w:val="00233723"/>
    <w:rsid w:val="002367F4"/>
    <w:rsid w:val="0023688F"/>
    <w:rsid w:val="00240142"/>
    <w:rsid w:val="00242FF2"/>
    <w:rsid w:val="0024691B"/>
    <w:rsid w:val="002535DD"/>
    <w:rsid w:val="00257D51"/>
    <w:rsid w:val="002603F2"/>
    <w:rsid w:val="00260798"/>
    <w:rsid w:val="00264E79"/>
    <w:rsid w:val="002650D6"/>
    <w:rsid w:val="002671B8"/>
    <w:rsid w:val="002672F0"/>
    <w:rsid w:val="00270FDA"/>
    <w:rsid w:val="00273E37"/>
    <w:rsid w:val="00274A87"/>
    <w:rsid w:val="0027564D"/>
    <w:rsid w:val="00277700"/>
    <w:rsid w:val="002802B5"/>
    <w:rsid w:val="002822BC"/>
    <w:rsid w:val="002828B3"/>
    <w:rsid w:val="00283CF7"/>
    <w:rsid w:val="00286421"/>
    <w:rsid w:val="00290D02"/>
    <w:rsid w:val="00291080"/>
    <w:rsid w:val="00291217"/>
    <w:rsid w:val="002923BF"/>
    <w:rsid w:val="00293F77"/>
    <w:rsid w:val="00294126"/>
    <w:rsid w:val="0029642A"/>
    <w:rsid w:val="0029710B"/>
    <w:rsid w:val="002A1A8E"/>
    <w:rsid w:val="002A2AB1"/>
    <w:rsid w:val="002A3F68"/>
    <w:rsid w:val="002A7E0F"/>
    <w:rsid w:val="002B0AF5"/>
    <w:rsid w:val="002B0EA1"/>
    <w:rsid w:val="002B166B"/>
    <w:rsid w:val="002B310F"/>
    <w:rsid w:val="002B3975"/>
    <w:rsid w:val="002B4959"/>
    <w:rsid w:val="002B5AB8"/>
    <w:rsid w:val="002B5BC0"/>
    <w:rsid w:val="002C1CD4"/>
    <w:rsid w:val="002C3C48"/>
    <w:rsid w:val="002C4394"/>
    <w:rsid w:val="002C573C"/>
    <w:rsid w:val="002C7409"/>
    <w:rsid w:val="002D0B0F"/>
    <w:rsid w:val="002D26F9"/>
    <w:rsid w:val="002D6FF0"/>
    <w:rsid w:val="002E0B2D"/>
    <w:rsid w:val="002E11E1"/>
    <w:rsid w:val="002E2037"/>
    <w:rsid w:val="002E204A"/>
    <w:rsid w:val="002E2580"/>
    <w:rsid w:val="002E4514"/>
    <w:rsid w:val="002E475E"/>
    <w:rsid w:val="002E4C65"/>
    <w:rsid w:val="002E5C2A"/>
    <w:rsid w:val="002E6AFE"/>
    <w:rsid w:val="002E75F9"/>
    <w:rsid w:val="002E767A"/>
    <w:rsid w:val="002F07E8"/>
    <w:rsid w:val="002F17EE"/>
    <w:rsid w:val="002F1890"/>
    <w:rsid w:val="002F2560"/>
    <w:rsid w:val="002F43FB"/>
    <w:rsid w:val="002F5458"/>
    <w:rsid w:val="00300609"/>
    <w:rsid w:val="00301731"/>
    <w:rsid w:val="0030238B"/>
    <w:rsid w:val="00303D5F"/>
    <w:rsid w:val="00305688"/>
    <w:rsid w:val="00305E86"/>
    <w:rsid w:val="00306F48"/>
    <w:rsid w:val="00311246"/>
    <w:rsid w:val="00311C19"/>
    <w:rsid w:val="00312FEA"/>
    <w:rsid w:val="003144E9"/>
    <w:rsid w:val="00320C53"/>
    <w:rsid w:val="0032283D"/>
    <w:rsid w:val="00324C88"/>
    <w:rsid w:val="00325C4C"/>
    <w:rsid w:val="003262E7"/>
    <w:rsid w:val="0032711E"/>
    <w:rsid w:val="003277B5"/>
    <w:rsid w:val="00327ABE"/>
    <w:rsid w:val="00327D3F"/>
    <w:rsid w:val="0033156E"/>
    <w:rsid w:val="00331A42"/>
    <w:rsid w:val="003346D9"/>
    <w:rsid w:val="0033660B"/>
    <w:rsid w:val="0033705B"/>
    <w:rsid w:val="00337D8F"/>
    <w:rsid w:val="00337E69"/>
    <w:rsid w:val="00340AEA"/>
    <w:rsid w:val="00340F3B"/>
    <w:rsid w:val="00341477"/>
    <w:rsid w:val="00344726"/>
    <w:rsid w:val="00344A64"/>
    <w:rsid w:val="003468EA"/>
    <w:rsid w:val="003472D8"/>
    <w:rsid w:val="00351FD5"/>
    <w:rsid w:val="00353CB5"/>
    <w:rsid w:val="0035780B"/>
    <w:rsid w:val="0036086C"/>
    <w:rsid w:val="00361060"/>
    <w:rsid w:val="00363B50"/>
    <w:rsid w:val="0036424A"/>
    <w:rsid w:val="00370243"/>
    <w:rsid w:val="00370622"/>
    <w:rsid w:val="00370C89"/>
    <w:rsid w:val="00370F13"/>
    <w:rsid w:val="003725E6"/>
    <w:rsid w:val="00373A78"/>
    <w:rsid w:val="00373D96"/>
    <w:rsid w:val="003755B0"/>
    <w:rsid w:val="00375883"/>
    <w:rsid w:val="00381493"/>
    <w:rsid w:val="00381D7E"/>
    <w:rsid w:val="00385D9B"/>
    <w:rsid w:val="00387890"/>
    <w:rsid w:val="00387EF8"/>
    <w:rsid w:val="003928CE"/>
    <w:rsid w:val="00395EB0"/>
    <w:rsid w:val="00396FB2"/>
    <w:rsid w:val="003979C3"/>
    <w:rsid w:val="003A063E"/>
    <w:rsid w:val="003A0689"/>
    <w:rsid w:val="003A0B20"/>
    <w:rsid w:val="003A0E44"/>
    <w:rsid w:val="003A37F1"/>
    <w:rsid w:val="003A5DFA"/>
    <w:rsid w:val="003B08BA"/>
    <w:rsid w:val="003B1400"/>
    <w:rsid w:val="003B3859"/>
    <w:rsid w:val="003B3F88"/>
    <w:rsid w:val="003B45BF"/>
    <w:rsid w:val="003B51B0"/>
    <w:rsid w:val="003B5BE7"/>
    <w:rsid w:val="003B6868"/>
    <w:rsid w:val="003C0971"/>
    <w:rsid w:val="003C1316"/>
    <w:rsid w:val="003C2D44"/>
    <w:rsid w:val="003C3F57"/>
    <w:rsid w:val="003C4634"/>
    <w:rsid w:val="003C4AE8"/>
    <w:rsid w:val="003C5673"/>
    <w:rsid w:val="003C5D56"/>
    <w:rsid w:val="003C689C"/>
    <w:rsid w:val="003D25BA"/>
    <w:rsid w:val="003D4866"/>
    <w:rsid w:val="003D4AAA"/>
    <w:rsid w:val="003E0AF4"/>
    <w:rsid w:val="003E46C4"/>
    <w:rsid w:val="003E5C64"/>
    <w:rsid w:val="003E7ABB"/>
    <w:rsid w:val="003F0B1C"/>
    <w:rsid w:val="003F16FD"/>
    <w:rsid w:val="0040000E"/>
    <w:rsid w:val="004004A0"/>
    <w:rsid w:val="00400ACC"/>
    <w:rsid w:val="00402B99"/>
    <w:rsid w:val="00403730"/>
    <w:rsid w:val="00404486"/>
    <w:rsid w:val="00407398"/>
    <w:rsid w:val="004108D8"/>
    <w:rsid w:val="004112C8"/>
    <w:rsid w:val="00411D8D"/>
    <w:rsid w:val="004135FC"/>
    <w:rsid w:val="0041783B"/>
    <w:rsid w:val="00420B58"/>
    <w:rsid w:val="004223DB"/>
    <w:rsid w:val="00422CCE"/>
    <w:rsid w:val="00422D58"/>
    <w:rsid w:val="00424F0A"/>
    <w:rsid w:val="00425525"/>
    <w:rsid w:val="00426552"/>
    <w:rsid w:val="00431B6A"/>
    <w:rsid w:val="00432049"/>
    <w:rsid w:val="004352F1"/>
    <w:rsid w:val="00435B74"/>
    <w:rsid w:val="00436114"/>
    <w:rsid w:val="004411D3"/>
    <w:rsid w:val="00442471"/>
    <w:rsid w:val="0044320B"/>
    <w:rsid w:val="004434E5"/>
    <w:rsid w:val="00443E6F"/>
    <w:rsid w:val="004442C4"/>
    <w:rsid w:val="00444458"/>
    <w:rsid w:val="00444894"/>
    <w:rsid w:val="00446F12"/>
    <w:rsid w:val="00447D86"/>
    <w:rsid w:val="00450073"/>
    <w:rsid w:val="0045009B"/>
    <w:rsid w:val="0045014B"/>
    <w:rsid w:val="00450793"/>
    <w:rsid w:val="00451D9B"/>
    <w:rsid w:val="0045303B"/>
    <w:rsid w:val="00453BD3"/>
    <w:rsid w:val="004562F3"/>
    <w:rsid w:val="00457413"/>
    <w:rsid w:val="00461BEC"/>
    <w:rsid w:val="00462964"/>
    <w:rsid w:val="00462D69"/>
    <w:rsid w:val="004635D6"/>
    <w:rsid w:val="00463AC2"/>
    <w:rsid w:val="004643B5"/>
    <w:rsid w:val="0046461C"/>
    <w:rsid w:val="004660E7"/>
    <w:rsid w:val="004727E1"/>
    <w:rsid w:val="0047408B"/>
    <w:rsid w:val="00475EAF"/>
    <w:rsid w:val="00475F19"/>
    <w:rsid w:val="00477374"/>
    <w:rsid w:val="004800CA"/>
    <w:rsid w:val="00480EE9"/>
    <w:rsid w:val="00482DB3"/>
    <w:rsid w:val="00483F9F"/>
    <w:rsid w:val="00484485"/>
    <w:rsid w:val="0048475F"/>
    <w:rsid w:val="00484C78"/>
    <w:rsid w:val="00491FD7"/>
    <w:rsid w:val="0049474A"/>
    <w:rsid w:val="00495884"/>
    <w:rsid w:val="00497DCE"/>
    <w:rsid w:val="004A05D0"/>
    <w:rsid w:val="004A148C"/>
    <w:rsid w:val="004A31EE"/>
    <w:rsid w:val="004A3FE3"/>
    <w:rsid w:val="004A4951"/>
    <w:rsid w:val="004A62D9"/>
    <w:rsid w:val="004A73E6"/>
    <w:rsid w:val="004A79AF"/>
    <w:rsid w:val="004B2CA9"/>
    <w:rsid w:val="004B3AEE"/>
    <w:rsid w:val="004B4460"/>
    <w:rsid w:val="004B7CAC"/>
    <w:rsid w:val="004C159B"/>
    <w:rsid w:val="004C4E48"/>
    <w:rsid w:val="004C71E3"/>
    <w:rsid w:val="004D66D1"/>
    <w:rsid w:val="004D76EF"/>
    <w:rsid w:val="004D7D0D"/>
    <w:rsid w:val="004E0177"/>
    <w:rsid w:val="004E1861"/>
    <w:rsid w:val="004E196F"/>
    <w:rsid w:val="004E1D39"/>
    <w:rsid w:val="004E35B8"/>
    <w:rsid w:val="004E733B"/>
    <w:rsid w:val="004E734E"/>
    <w:rsid w:val="004F081A"/>
    <w:rsid w:val="004F284A"/>
    <w:rsid w:val="004F2930"/>
    <w:rsid w:val="004F2A3A"/>
    <w:rsid w:val="004F56AB"/>
    <w:rsid w:val="004F66BF"/>
    <w:rsid w:val="005014CD"/>
    <w:rsid w:val="005022C2"/>
    <w:rsid w:val="00502CB0"/>
    <w:rsid w:val="00504FA0"/>
    <w:rsid w:val="00506421"/>
    <w:rsid w:val="00506747"/>
    <w:rsid w:val="00506D15"/>
    <w:rsid w:val="00511762"/>
    <w:rsid w:val="00514B9E"/>
    <w:rsid w:val="00522452"/>
    <w:rsid w:val="00522708"/>
    <w:rsid w:val="00522E69"/>
    <w:rsid w:val="00525679"/>
    <w:rsid w:val="00525B65"/>
    <w:rsid w:val="00527284"/>
    <w:rsid w:val="00527517"/>
    <w:rsid w:val="00530BA4"/>
    <w:rsid w:val="00534411"/>
    <w:rsid w:val="00537552"/>
    <w:rsid w:val="00540F0C"/>
    <w:rsid w:val="005417B4"/>
    <w:rsid w:val="0054284E"/>
    <w:rsid w:val="005435C2"/>
    <w:rsid w:val="00547ED2"/>
    <w:rsid w:val="00547EF1"/>
    <w:rsid w:val="0055020D"/>
    <w:rsid w:val="00552773"/>
    <w:rsid w:val="00552D06"/>
    <w:rsid w:val="005532B2"/>
    <w:rsid w:val="00556B10"/>
    <w:rsid w:val="00557758"/>
    <w:rsid w:val="00563DC9"/>
    <w:rsid w:val="00564D7E"/>
    <w:rsid w:val="005656C7"/>
    <w:rsid w:val="0057004D"/>
    <w:rsid w:val="005711A3"/>
    <w:rsid w:val="00574AB4"/>
    <w:rsid w:val="00576482"/>
    <w:rsid w:val="00576C46"/>
    <w:rsid w:val="00580765"/>
    <w:rsid w:val="005807B4"/>
    <w:rsid w:val="00582071"/>
    <w:rsid w:val="00584D40"/>
    <w:rsid w:val="0058664A"/>
    <w:rsid w:val="005866D9"/>
    <w:rsid w:val="00593285"/>
    <w:rsid w:val="00593D8D"/>
    <w:rsid w:val="005942D4"/>
    <w:rsid w:val="00594E0B"/>
    <w:rsid w:val="00594F9B"/>
    <w:rsid w:val="00595ABE"/>
    <w:rsid w:val="005966B3"/>
    <w:rsid w:val="005A11E3"/>
    <w:rsid w:val="005A1F5D"/>
    <w:rsid w:val="005A284C"/>
    <w:rsid w:val="005A29AE"/>
    <w:rsid w:val="005A33DA"/>
    <w:rsid w:val="005A33E6"/>
    <w:rsid w:val="005A4B18"/>
    <w:rsid w:val="005A51D4"/>
    <w:rsid w:val="005A7C8F"/>
    <w:rsid w:val="005B0185"/>
    <w:rsid w:val="005B2762"/>
    <w:rsid w:val="005B4898"/>
    <w:rsid w:val="005B76F2"/>
    <w:rsid w:val="005C5570"/>
    <w:rsid w:val="005C6441"/>
    <w:rsid w:val="005C6ACD"/>
    <w:rsid w:val="005D033C"/>
    <w:rsid w:val="005D23AA"/>
    <w:rsid w:val="005D5D5D"/>
    <w:rsid w:val="005D6A98"/>
    <w:rsid w:val="005D6BD0"/>
    <w:rsid w:val="005E0E41"/>
    <w:rsid w:val="005E182B"/>
    <w:rsid w:val="005E1C61"/>
    <w:rsid w:val="005E4913"/>
    <w:rsid w:val="005E5BFE"/>
    <w:rsid w:val="005E6B1A"/>
    <w:rsid w:val="005E6EF8"/>
    <w:rsid w:val="005E734E"/>
    <w:rsid w:val="005E7611"/>
    <w:rsid w:val="005F2893"/>
    <w:rsid w:val="005F3993"/>
    <w:rsid w:val="005F4655"/>
    <w:rsid w:val="00600FEA"/>
    <w:rsid w:val="00604B2E"/>
    <w:rsid w:val="00605EC0"/>
    <w:rsid w:val="006111CB"/>
    <w:rsid w:val="00613761"/>
    <w:rsid w:val="00620E59"/>
    <w:rsid w:val="00621A5F"/>
    <w:rsid w:val="00625674"/>
    <w:rsid w:val="00625946"/>
    <w:rsid w:val="0063018D"/>
    <w:rsid w:val="0063084C"/>
    <w:rsid w:val="006340E9"/>
    <w:rsid w:val="00635903"/>
    <w:rsid w:val="006367B3"/>
    <w:rsid w:val="0063732F"/>
    <w:rsid w:val="006377CA"/>
    <w:rsid w:val="00643118"/>
    <w:rsid w:val="00643981"/>
    <w:rsid w:val="00644839"/>
    <w:rsid w:val="00644FAA"/>
    <w:rsid w:val="006472F4"/>
    <w:rsid w:val="00647C12"/>
    <w:rsid w:val="006527CB"/>
    <w:rsid w:val="006544B8"/>
    <w:rsid w:val="006562D5"/>
    <w:rsid w:val="00656B97"/>
    <w:rsid w:val="00657BCF"/>
    <w:rsid w:val="006625B3"/>
    <w:rsid w:val="00663066"/>
    <w:rsid w:val="006635B5"/>
    <w:rsid w:val="00663B04"/>
    <w:rsid w:val="00664307"/>
    <w:rsid w:val="00664A10"/>
    <w:rsid w:val="00667974"/>
    <w:rsid w:val="006679FF"/>
    <w:rsid w:val="006716B9"/>
    <w:rsid w:val="0067575D"/>
    <w:rsid w:val="00675ADD"/>
    <w:rsid w:val="00676311"/>
    <w:rsid w:val="00677DBE"/>
    <w:rsid w:val="006806C9"/>
    <w:rsid w:val="00683B5D"/>
    <w:rsid w:val="00686F4E"/>
    <w:rsid w:val="00686FE2"/>
    <w:rsid w:val="006871E5"/>
    <w:rsid w:val="00690398"/>
    <w:rsid w:val="00690F12"/>
    <w:rsid w:val="00690F99"/>
    <w:rsid w:val="006918E0"/>
    <w:rsid w:val="00692564"/>
    <w:rsid w:val="00693296"/>
    <w:rsid w:val="00693BAD"/>
    <w:rsid w:val="00694EE4"/>
    <w:rsid w:val="006952E6"/>
    <w:rsid w:val="00696BE4"/>
    <w:rsid w:val="006A06AF"/>
    <w:rsid w:val="006A0736"/>
    <w:rsid w:val="006A25C8"/>
    <w:rsid w:val="006A372B"/>
    <w:rsid w:val="006A3DBB"/>
    <w:rsid w:val="006A4331"/>
    <w:rsid w:val="006A4FCB"/>
    <w:rsid w:val="006A6833"/>
    <w:rsid w:val="006A68A8"/>
    <w:rsid w:val="006A7A21"/>
    <w:rsid w:val="006B066B"/>
    <w:rsid w:val="006B6231"/>
    <w:rsid w:val="006C1368"/>
    <w:rsid w:val="006C2288"/>
    <w:rsid w:val="006C3ECA"/>
    <w:rsid w:val="006C45C8"/>
    <w:rsid w:val="006C69C9"/>
    <w:rsid w:val="006D0A6B"/>
    <w:rsid w:val="006D114F"/>
    <w:rsid w:val="006D5BB8"/>
    <w:rsid w:val="006D79F5"/>
    <w:rsid w:val="006E11C2"/>
    <w:rsid w:val="006E23C4"/>
    <w:rsid w:val="006E4789"/>
    <w:rsid w:val="006F072D"/>
    <w:rsid w:val="006F0D5D"/>
    <w:rsid w:val="006F1A9F"/>
    <w:rsid w:val="006F21D1"/>
    <w:rsid w:val="006F395E"/>
    <w:rsid w:val="006F5027"/>
    <w:rsid w:val="006F5553"/>
    <w:rsid w:val="006F5D84"/>
    <w:rsid w:val="00701077"/>
    <w:rsid w:val="0070553A"/>
    <w:rsid w:val="007107D4"/>
    <w:rsid w:val="00710851"/>
    <w:rsid w:val="00710E35"/>
    <w:rsid w:val="007126E2"/>
    <w:rsid w:val="00713EBC"/>
    <w:rsid w:val="007143B9"/>
    <w:rsid w:val="00715F22"/>
    <w:rsid w:val="00716183"/>
    <w:rsid w:val="007176DE"/>
    <w:rsid w:val="00721C22"/>
    <w:rsid w:val="0072251C"/>
    <w:rsid w:val="007269CC"/>
    <w:rsid w:val="0072758B"/>
    <w:rsid w:val="007305F9"/>
    <w:rsid w:val="00731E45"/>
    <w:rsid w:val="0073441E"/>
    <w:rsid w:val="007364A9"/>
    <w:rsid w:val="00736CE9"/>
    <w:rsid w:val="00740818"/>
    <w:rsid w:val="00742CBA"/>
    <w:rsid w:val="00743042"/>
    <w:rsid w:val="007469AB"/>
    <w:rsid w:val="007502F7"/>
    <w:rsid w:val="00751CFF"/>
    <w:rsid w:val="00755246"/>
    <w:rsid w:val="00755329"/>
    <w:rsid w:val="007566E4"/>
    <w:rsid w:val="007574DC"/>
    <w:rsid w:val="00757C7A"/>
    <w:rsid w:val="0076084B"/>
    <w:rsid w:val="007616DD"/>
    <w:rsid w:val="00762A35"/>
    <w:rsid w:val="007645C6"/>
    <w:rsid w:val="00764EAE"/>
    <w:rsid w:val="00771FB1"/>
    <w:rsid w:val="00772647"/>
    <w:rsid w:val="00772B94"/>
    <w:rsid w:val="00775D03"/>
    <w:rsid w:val="007778AD"/>
    <w:rsid w:val="00780C40"/>
    <w:rsid w:val="00781D0A"/>
    <w:rsid w:val="0078322A"/>
    <w:rsid w:val="007873A7"/>
    <w:rsid w:val="00787C5A"/>
    <w:rsid w:val="00790B10"/>
    <w:rsid w:val="007914D8"/>
    <w:rsid w:val="00792ACB"/>
    <w:rsid w:val="00796C54"/>
    <w:rsid w:val="007A050A"/>
    <w:rsid w:val="007A0EB4"/>
    <w:rsid w:val="007A1186"/>
    <w:rsid w:val="007A2D64"/>
    <w:rsid w:val="007A2FC9"/>
    <w:rsid w:val="007A30FE"/>
    <w:rsid w:val="007A39F1"/>
    <w:rsid w:val="007A4118"/>
    <w:rsid w:val="007A4D0F"/>
    <w:rsid w:val="007A5FE0"/>
    <w:rsid w:val="007A7144"/>
    <w:rsid w:val="007B4398"/>
    <w:rsid w:val="007B6DEA"/>
    <w:rsid w:val="007C1E20"/>
    <w:rsid w:val="007C35C7"/>
    <w:rsid w:val="007C4212"/>
    <w:rsid w:val="007C6517"/>
    <w:rsid w:val="007C7420"/>
    <w:rsid w:val="007D2760"/>
    <w:rsid w:val="007D3457"/>
    <w:rsid w:val="007D349F"/>
    <w:rsid w:val="007D4518"/>
    <w:rsid w:val="007E1218"/>
    <w:rsid w:val="007E140E"/>
    <w:rsid w:val="007E1609"/>
    <w:rsid w:val="007E4D8C"/>
    <w:rsid w:val="007E5665"/>
    <w:rsid w:val="007E73EC"/>
    <w:rsid w:val="007F1658"/>
    <w:rsid w:val="007F31EE"/>
    <w:rsid w:val="007F4FF4"/>
    <w:rsid w:val="007F64BD"/>
    <w:rsid w:val="007F6D0F"/>
    <w:rsid w:val="008013AB"/>
    <w:rsid w:val="00803716"/>
    <w:rsid w:val="008038F0"/>
    <w:rsid w:val="0080798A"/>
    <w:rsid w:val="00811BD7"/>
    <w:rsid w:val="00811D34"/>
    <w:rsid w:val="0081213F"/>
    <w:rsid w:val="008137BB"/>
    <w:rsid w:val="00814F76"/>
    <w:rsid w:val="00815C97"/>
    <w:rsid w:val="008170F2"/>
    <w:rsid w:val="00817AB8"/>
    <w:rsid w:val="0082018C"/>
    <w:rsid w:val="00822A5C"/>
    <w:rsid w:val="00823E9F"/>
    <w:rsid w:val="00826FA6"/>
    <w:rsid w:val="0082749A"/>
    <w:rsid w:val="00831A04"/>
    <w:rsid w:val="00831B16"/>
    <w:rsid w:val="008344E1"/>
    <w:rsid w:val="0083505A"/>
    <w:rsid w:val="0083519F"/>
    <w:rsid w:val="0083606C"/>
    <w:rsid w:val="0084002B"/>
    <w:rsid w:val="00842A13"/>
    <w:rsid w:val="00843766"/>
    <w:rsid w:val="008448DB"/>
    <w:rsid w:val="00846A75"/>
    <w:rsid w:val="0084798A"/>
    <w:rsid w:val="00850D1C"/>
    <w:rsid w:val="008518E8"/>
    <w:rsid w:val="00851963"/>
    <w:rsid w:val="0085291B"/>
    <w:rsid w:val="008538AE"/>
    <w:rsid w:val="00854C36"/>
    <w:rsid w:val="0085511B"/>
    <w:rsid w:val="00856A83"/>
    <w:rsid w:val="0086006E"/>
    <w:rsid w:val="00860EE7"/>
    <w:rsid w:val="00863AE6"/>
    <w:rsid w:val="00863D8F"/>
    <w:rsid w:val="00863E5F"/>
    <w:rsid w:val="00864C6B"/>
    <w:rsid w:val="0086512C"/>
    <w:rsid w:val="00866DDC"/>
    <w:rsid w:val="0086798E"/>
    <w:rsid w:val="0087085D"/>
    <w:rsid w:val="00873C37"/>
    <w:rsid w:val="00873C75"/>
    <w:rsid w:val="00880E23"/>
    <w:rsid w:val="00881D72"/>
    <w:rsid w:val="00890C90"/>
    <w:rsid w:val="008937BE"/>
    <w:rsid w:val="00894A14"/>
    <w:rsid w:val="008A2162"/>
    <w:rsid w:val="008A3D03"/>
    <w:rsid w:val="008A4F12"/>
    <w:rsid w:val="008A6496"/>
    <w:rsid w:val="008A7EF3"/>
    <w:rsid w:val="008B34C9"/>
    <w:rsid w:val="008B4812"/>
    <w:rsid w:val="008B4DE7"/>
    <w:rsid w:val="008B6F03"/>
    <w:rsid w:val="008B710E"/>
    <w:rsid w:val="008C034B"/>
    <w:rsid w:val="008C046D"/>
    <w:rsid w:val="008C3446"/>
    <w:rsid w:val="008C4698"/>
    <w:rsid w:val="008C5232"/>
    <w:rsid w:val="008C556C"/>
    <w:rsid w:val="008C655E"/>
    <w:rsid w:val="008C65BE"/>
    <w:rsid w:val="008C6E89"/>
    <w:rsid w:val="008C71AF"/>
    <w:rsid w:val="008D023A"/>
    <w:rsid w:val="008D75F1"/>
    <w:rsid w:val="008D77DF"/>
    <w:rsid w:val="008E20E3"/>
    <w:rsid w:val="008E3368"/>
    <w:rsid w:val="008E4D35"/>
    <w:rsid w:val="008E5D19"/>
    <w:rsid w:val="008E79EA"/>
    <w:rsid w:val="008F0BA6"/>
    <w:rsid w:val="008F3A06"/>
    <w:rsid w:val="008F3AC5"/>
    <w:rsid w:val="008F3F1B"/>
    <w:rsid w:val="008F4EEA"/>
    <w:rsid w:val="008F567C"/>
    <w:rsid w:val="008F5FF5"/>
    <w:rsid w:val="008F68D0"/>
    <w:rsid w:val="00900379"/>
    <w:rsid w:val="00900F3D"/>
    <w:rsid w:val="0090178B"/>
    <w:rsid w:val="00901C86"/>
    <w:rsid w:val="00902F56"/>
    <w:rsid w:val="0090380A"/>
    <w:rsid w:val="00903AAF"/>
    <w:rsid w:val="00907235"/>
    <w:rsid w:val="00907968"/>
    <w:rsid w:val="00910D75"/>
    <w:rsid w:val="00911962"/>
    <w:rsid w:val="00911DFE"/>
    <w:rsid w:val="009122F8"/>
    <w:rsid w:val="0091362F"/>
    <w:rsid w:val="00915870"/>
    <w:rsid w:val="009175BF"/>
    <w:rsid w:val="00917872"/>
    <w:rsid w:val="00917F01"/>
    <w:rsid w:val="00920974"/>
    <w:rsid w:val="00920CC7"/>
    <w:rsid w:val="00921452"/>
    <w:rsid w:val="00922545"/>
    <w:rsid w:val="0092255A"/>
    <w:rsid w:val="00922818"/>
    <w:rsid w:val="00922E11"/>
    <w:rsid w:val="00925DA3"/>
    <w:rsid w:val="00931333"/>
    <w:rsid w:val="009338E0"/>
    <w:rsid w:val="00934247"/>
    <w:rsid w:val="00934C62"/>
    <w:rsid w:val="0093574A"/>
    <w:rsid w:val="00936242"/>
    <w:rsid w:val="0093651C"/>
    <w:rsid w:val="00940832"/>
    <w:rsid w:val="00940D47"/>
    <w:rsid w:val="00944904"/>
    <w:rsid w:val="00946C2C"/>
    <w:rsid w:val="00947681"/>
    <w:rsid w:val="0095137C"/>
    <w:rsid w:val="00952669"/>
    <w:rsid w:val="00954CFD"/>
    <w:rsid w:val="009552FA"/>
    <w:rsid w:val="009560E4"/>
    <w:rsid w:val="009565FF"/>
    <w:rsid w:val="00960A74"/>
    <w:rsid w:val="00962E5D"/>
    <w:rsid w:val="00963011"/>
    <w:rsid w:val="00967D09"/>
    <w:rsid w:val="009735ED"/>
    <w:rsid w:val="0097580D"/>
    <w:rsid w:val="00977385"/>
    <w:rsid w:val="0098274C"/>
    <w:rsid w:val="0098322A"/>
    <w:rsid w:val="009845E1"/>
    <w:rsid w:val="0098536C"/>
    <w:rsid w:val="00986784"/>
    <w:rsid w:val="00990D46"/>
    <w:rsid w:val="009910E6"/>
    <w:rsid w:val="00991404"/>
    <w:rsid w:val="0099269C"/>
    <w:rsid w:val="00994874"/>
    <w:rsid w:val="0099500E"/>
    <w:rsid w:val="0099584B"/>
    <w:rsid w:val="0099599F"/>
    <w:rsid w:val="0099726C"/>
    <w:rsid w:val="00997475"/>
    <w:rsid w:val="009A284F"/>
    <w:rsid w:val="009A6322"/>
    <w:rsid w:val="009B3F21"/>
    <w:rsid w:val="009B4B86"/>
    <w:rsid w:val="009B5747"/>
    <w:rsid w:val="009C08C6"/>
    <w:rsid w:val="009C0EEB"/>
    <w:rsid w:val="009C109E"/>
    <w:rsid w:val="009C143A"/>
    <w:rsid w:val="009C2984"/>
    <w:rsid w:val="009C5033"/>
    <w:rsid w:val="009C629D"/>
    <w:rsid w:val="009C7678"/>
    <w:rsid w:val="009D0463"/>
    <w:rsid w:val="009D0B31"/>
    <w:rsid w:val="009D1606"/>
    <w:rsid w:val="009D24A8"/>
    <w:rsid w:val="009D3943"/>
    <w:rsid w:val="009D478D"/>
    <w:rsid w:val="009D4F8D"/>
    <w:rsid w:val="009D681E"/>
    <w:rsid w:val="009D7E84"/>
    <w:rsid w:val="009E098A"/>
    <w:rsid w:val="009E151B"/>
    <w:rsid w:val="009E1647"/>
    <w:rsid w:val="009E2D97"/>
    <w:rsid w:val="009E30E1"/>
    <w:rsid w:val="009E6358"/>
    <w:rsid w:val="009E63EB"/>
    <w:rsid w:val="00A004B1"/>
    <w:rsid w:val="00A01EB5"/>
    <w:rsid w:val="00A02BB3"/>
    <w:rsid w:val="00A03147"/>
    <w:rsid w:val="00A05DE8"/>
    <w:rsid w:val="00A06909"/>
    <w:rsid w:val="00A07836"/>
    <w:rsid w:val="00A1233A"/>
    <w:rsid w:val="00A137C2"/>
    <w:rsid w:val="00A14446"/>
    <w:rsid w:val="00A15A5D"/>
    <w:rsid w:val="00A16350"/>
    <w:rsid w:val="00A21DFD"/>
    <w:rsid w:val="00A271E5"/>
    <w:rsid w:val="00A27AD1"/>
    <w:rsid w:val="00A30859"/>
    <w:rsid w:val="00A324B0"/>
    <w:rsid w:val="00A340FD"/>
    <w:rsid w:val="00A348A4"/>
    <w:rsid w:val="00A35F0F"/>
    <w:rsid w:val="00A37CBF"/>
    <w:rsid w:val="00A406E0"/>
    <w:rsid w:val="00A40FF8"/>
    <w:rsid w:val="00A41E8F"/>
    <w:rsid w:val="00A423FE"/>
    <w:rsid w:val="00A425EF"/>
    <w:rsid w:val="00A43BBD"/>
    <w:rsid w:val="00A45B8B"/>
    <w:rsid w:val="00A50A8D"/>
    <w:rsid w:val="00A5196F"/>
    <w:rsid w:val="00A55098"/>
    <w:rsid w:val="00A5531D"/>
    <w:rsid w:val="00A560FC"/>
    <w:rsid w:val="00A56B81"/>
    <w:rsid w:val="00A61999"/>
    <w:rsid w:val="00A61BB5"/>
    <w:rsid w:val="00A63110"/>
    <w:rsid w:val="00A63A1C"/>
    <w:rsid w:val="00A71177"/>
    <w:rsid w:val="00A74307"/>
    <w:rsid w:val="00A74B25"/>
    <w:rsid w:val="00A76D10"/>
    <w:rsid w:val="00A76E4B"/>
    <w:rsid w:val="00A77C58"/>
    <w:rsid w:val="00A81136"/>
    <w:rsid w:val="00A83BAF"/>
    <w:rsid w:val="00A84CDB"/>
    <w:rsid w:val="00A8575D"/>
    <w:rsid w:val="00A87450"/>
    <w:rsid w:val="00A92D61"/>
    <w:rsid w:val="00A96F0D"/>
    <w:rsid w:val="00A97876"/>
    <w:rsid w:val="00AA0D9F"/>
    <w:rsid w:val="00AA481E"/>
    <w:rsid w:val="00AA494E"/>
    <w:rsid w:val="00AA791D"/>
    <w:rsid w:val="00AA7D2C"/>
    <w:rsid w:val="00AB12D6"/>
    <w:rsid w:val="00AB395F"/>
    <w:rsid w:val="00AB48D4"/>
    <w:rsid w:val="00AB49CD"/>
    <w:rsid w:val="00AB4CF5"/>
    <w:rsid w:val="00AB5868"/>
    <w:rsid w:val="00AB6B3D"/>
    <w:rsid w:val="00AC02DF"/>
    <w:rsid w:val="00AC2336"/>
    <w:rsid w:val="00AC3A41"/>
    <w:rsid w:val="00AC54E8"/>
    <w:rsid w:val="00AC73DC"/>
    <w:rsid w:val="00AD434C"/>
    <w:rsid w:val="00AD6037"/>
    <w:rsid w:val="00AD7303"/>
    <w:rsid w:val="00AD7BF0"/>
    <w:rsid w:val="00AE1828"/>
    <w:rsid w:val="00AE1C39"/>
    <w:rsid w:val="00AE1D10"/>
    <w:rsid w:val="00AE3691"/>
    <w:rsid w:val="00AF2585"/>
    <w:rsid w:val="00AF2F9E"/>
    <w:rsid w:val="00B051CD"/>
    <w:rsid w:val="00B05CDF"/>
    <w:rsid w:val="00B063C5"/>
    <w:rsid w:val="00B10A92"/>
    <w:rsid w:val="00B1174C"/>
    <w:rsid w:val="00B121DE"/>
    <w:rsid w:val="00B12817"/>
    <w:rsid w:val="00B14AFA"/>
    <w:rsid w:val="00B16B2D"/>
    <w:rsid w:val="00B1753A"/>
    <w:rsid w:val="00B17604"/>
    <w:rsid w:val="00B17CBB"/>
    <w:rsid w:val="00B20ADE"/>
    <w:rsid w:val="00B216AB"/>
    <w:rsid w:val="00B23246"/>
    <w:rsid w:val="00B2464D"/>
    <w:rsid w:val="00B2544B"/>
    <w:rsid w:val="00B2727C"/>
    <w:rsid w:val="00B3202D"/>
    <w:rsid w:val="00B329A5"/>
    <w:rsid w:val="00B32ECE"/>
    <w:rsid w:val="00B32F43"/>
    <w:rsid w:val="00B366DF"/>
    <w:rsid w:val="00B37F65"/>
    <w:rsid w:val="00B40772"/>
    <w:rsid w:val="00B42171"/>
    <w:rsid w:val="00B45D0A"/>
    <w:rsid w:val="00B47421"/>
    <w:rsid w:val="00B47DF5"/>
    <w:rsid w:val="00B504D8"/>
    <w:rsid w:val="00B508E7"/>
    <w:rsid w:val="00B537F6"/>
    <w:rsid w:val="00B55450"/>
    <w:rsid w:val="00B57059"/>
    <w:rsid w:val="00B57FEB"/>
    <w:rsid w:val="00B629B4"/>
    <w:rsid w:val="00B63BEC"/>
    <w:rsid w:val="00B706AA"/>
    <w:rsid w:val="00B7135F"/>
    <w:rsid w:val="00B71935"/>
    <w:rsid w:val="00B7232D"/>
    <w:rsid w:val="00B74B85"/>
    <w:rsid w:val="00B8135D"/>
    <w:rsid w:val="00B81879"/>
    <w:rsid w:val="00B827D6"/>
    <w:rsid w:val="00B835A9"/>
    <w:rsid w:val="00B862DC"/>
    <w:rsid w:val="00B87628"/>
    <w:rsid w:val="00B903E9"/>
    <w:rsid w:val="00B90F02"/>
    <w:rsid w:val="00B92013"/>
    <w:rsid w:val="00B9336D"/>
    <w:rsid w:val="00B944D1"/>
    <w:rsid w:val="00B9717A"/>
    <w:rsid w:val="00B971AB"/>
    <w:rsid w:val="00BA09D6"/>
    <w:rsid w:val="00BA587D"/>
    <w:rsid w:val="00BA7593"/>
    <w:rsid w:val="00BB0B3F"/>
    <w:rsid w:val="00BB3DEC"/>
    <w:rsid w:val="00BB58EA"/>
    <w:rsid w:val="00BC10D2"/>
    <w:rsid w:val="00BC64EB"/>
    <w:rsid w:val="00BD0C9A"/>
    <w:rsid w:val="00BE138E"/>
    <w:rsid w:val="00BE21F1"/>
    <w:rsid w:val="00BE2EC1"/>
    <w:rsid w:val="00BE6A7D"/>
    <w:rsid w:val="00BE7085"/>
    <w:rsid w:val="00BF0668"/>
    <w:rsid w:val="00BF1FAE"/>
    <w:rsid w:val="00BF2A2C"/>
    <w:rsid w:val="00BF30DE"/>
    <w:rsid w:val="00BF3D9D"/>
    <w:rsid w:val="00BF5639"/>
    <w:rsid w:val="00BF5E75"/>
    <w:rsid w:val="00C019DC"/>
    <w:rsid w:val="00C0201D"/>
    <w:rsid w:val="00C02E00"/>
    <w:rsid w:val="00C0337B"/>
    <w:rsid w:val="00C035D2"/>
    <w:rsid w:val="00C0619D"/>
    <w:rsid w:val="00C1401B"/>
    <w:rsid w:val="00C15ACF"/>
    <w:rsid w:val="00C15EBE"/>
    <w:rsid w:val="00C20887"/>
    <w:rsid w:val="00C20BE6"/>
    <w:rsid w:val="00C21AF5"/>
    <w:rsid w:val="00C262D7"/>
    <w:rsid w:val="00C268F0"/>
    <w:rsid w:val="00C26C32"/>
    <w:rsid w:val="00C27A2E"/>
    <w:rsid w:val="00C32941"/>
    <w:rsid w:val="00C33368"/>
    <w:rsid w:val="00C34425"/>
    <w:rsid w:val="00C35E8B"/>
    <w:rsid w:val="00C37AE1"/>
    <w:rsid w:val="00C4092E"/>
    <w:rsid w:val="00C40931"/>
    <w:rsid w:val="00C41E59"/>
    <w:rsid w:val="00C43822"/>
    <w:rsid w:val="00C45E66"/>
    <w:rsid w:val="00C4715F"/>
    <w:rsid w:val="00C474E8"/>
    <w:rsid w:val="00C51446"/>
    <w:rsid w:val="00C53CB3"/>
    <w:rsid w:val="00C53E7C"/>
    <w:rsid w:val="00C545CE"/>
    <w:rsid w:val="00C546F2"/>
    <w:rsid w:val="00C60775"/>
    <w:rsid w:val="00C614B9"/>
    <w:rsid w:val="00C61CB9"/>
    <w:rsid w:val="00C6259D"/>
    <w:rsid w:val="00C644AB"/>
    <w:rsid w:val="00C660C1"/>
    <w:rsid w:val="00C70257"/>
    <w:rsid w:val="00C72B12"/>
    <w:rsid w:val="00C751DC"/>
    <w:rsid w:val="00C808DE"/>
    <w:rsid w:val="00C8101B"/>
    <w:rsid w:val="00C82CD0"/>
    <w:rsid w:val="00C83CB5"/>
    <w:rsid w:val="00C849E0"/>
    <w:rsid w:val="00C86BEF"/>
    <w:rsid w:val="00C91B00"/>
    <w:rsid w:val="00C92F36"/>
    <w:rsid w:val="00C9451D"/>
    <w:rsid w:val="00C96766"/>
    <w:rsid w:val="00C96CB2"/>
    <w:rsid w:val="00C97619"/>
    <w:rsid w:val="00CA0681"/>
    <w:rsid w:val="00CA1006"/>
    <w:rsid w:val="00CA1106"/>
    <w:rsid w:val="00CA24A3"/>
    <w:rsid w:val="00CA3C5D"/>
    <w:rsid w:val="00CA42FA"/>
    <w:rsid w:val="00CA5B3B"/>
    <w:rsid w:val="00CB0433"/>
    <w:rsid w:val="00CB27E1"/>
    <w:rsid w:val="00CB514F"/>
    <w:rsid w:val="00CB5A33"/>
    <w:rsid w:val="00CB695B"/>
    <w:rsid w:val="00CB7A03"/>
    <w:rsid w:val="00CB7C9C"/>
    <w:rsid w:val="00CC2A6A"/>
    <w:rsid w:val="00CC4241"/>
    <w:rsid w:val="00CC5F28"/>
    <w:rsid w:val="00CC7F5A"/>
    <w:rsid w:val="00CD5258"/>
    <w:rsid w:val="00CD52F2"/>
    <w:rsid w:val="00CD5463"/>
    <w:rsid w:val="00CD5EED"/>
    <w:rsid w:val="00CD6A58"/>
    <w:rsid w:val="00CE19E8"/>
    <w:rsid w:val="00CE43AE"/>
    <w:rsid w:val="00CE4E7D"/>
    <w:rsid w:val="00CE68F2"/>
    <w:rsid w:val="00CE69DD"/>
    <w:rsid w:val="00CE7E4A"/>
    <w:rsid w:val="00CF134E"/>
    <w:rsid w:val="00CF1C8A"/>
    <w:rsid w:val="00CF4227"/>
    <w:rsid w:val="00CF42C4"/>
    <w:rsid w:val="00CF4B57"/>
    <w:rsid w:val="00CF70B8"/>
    <w:rsid w:val="00D000E7"/>
    <w:rsid w:val="00D04695"/>
    <w:rsid w:val="00D053C8"/>
    <w:rsid w:val="00D06AE7"/>
    <w:rsid w:val="00D07111"/>
    <w:rsid w:val="00D07A26"/>
    <w:rsid w:val="00D07A8A"/>
    <w:rsid w:val="00D1246A"/>
    <w:rsid w:val="00D12C17"/>
    <w:rsid w:val="00D12F92"/>
    <w:rsid w:val="00D13820"/>
    <w:rsid w:val="00D17049"/>
    <w:rsid w:val="00D302A1"/>
    <w:rsid w:val="00D308DD"/>
    <w:rsid w:val="00D30BDD"/>
    <w:rsid w:val="00D30C9F"/>
    <w:rsid w:val="00D30ED4"/>
    <w:rsid w:val="00D31CF5"/>
    <w:rsid w:val="00D334A4"/>
    <w:rsid w:val="00D3437E"/>
    <w:rsid w:val="00D35497"/>
    <w:rsid w:val="00D424C1"/>
    <w:rsid w:val="00D42894"/>
    <w:rsid w:val="00D4417D"/>
    <w:rsid w:val="00D516D2"/>
    <w:rsid w:val="00D52F7D"/>
    <w:rsid w:val="00D5381E"/>
    <w:rsid w:val="00D548D8"/>
    <w:rsid w:val="00D55EC1"/>
    <w:rsid w:val="00D608ED"/>
    <w:rsid w:val="00D61B20"/>
    <w:rsid w:val="00D64C87"/>
    <w:rsid w:val="00D64CCC"/>
    <w:rsid w:val="00D655AF"/>
    <w:rsid w:val="00D70A0A"/>
    <w:rsid w:val="00D70A92"/>
    <w:rsid w:val="00D71522"/>
    <w:rsid w:val="00D715B6"/>
    <w:rsid w:val="00D71BC0"/>
    <w:rsid w:val="00D75915"/>
    <w:rsid w:val="00D76BDA"/>
    <w:rsid w:val="00D773E9"/>
    <w:rsid w:val="00D855B7"/>
    <w:rsid w:val="00D866CA"/>
    <w:rsid w:val="00D86984"/>
    <w:rsid w:val="00D92E74"/>
    <w:rsid w:val="00D93802"/>
    <w:rsid w:val="00D93F64"/>
    <w:rsid w:val="00D94682"/>
    <w:rsid w:val="00D949F5"/>
    <w:rsid w:val="00DA0BA9"/>
    <w:rsid w:val="00DA4ED7"/>
    <w:rsid w:val="00DA6867"/>
    <w:rsid w:val="00DA71DE"/>
    <w:rsid w:val="00DA7ACC"/>
    <w:rsid w:val="00DB1368"/>
    <w:rsid w:val="00DB1431"/>
    <w:rsid w:val="00DB197A"/>
    <w:rsid w:val="00DB3008"/>
    <w:rsid w:val="00DB30A3"/>
    <w:rsid w:val="00DB352B"/>
    <w:rsid w:val="00DB3F1C"/>
    <w:rsid w:val="00DB48B9"/>
    <w:rsid w:val="00DB73E6"/>
    <w:rsid w:val="00DB7AFF"/>
    <w:rsid w:val="00DC3F6C"/>
    <w:rsid w:val="00DC5FE5"/>
    <w:rsid w:val="00DC786B"/>
    <w:rsid w:val="00DC78C8"/>
    <w:rsid w:val="00DC7CD9"/>
    <w:rsid w:val="00DD0215"/>
    <w:rsid w:val="00DD429F"/>
    <w:rsid w:val="00DD5085"/>
    <w:rsid w:val="00DD6FED"/>
    <w:rsid w:val="00DD76E5"/>
    <w:rsid w:val="00DE167A"/>
    <w:rsid w:val="00DE1F8A"/>
    <w:rsid w:val="00DE5116"/>
    <w:rsid w:val="00DF0798"/>
    <w:rsid w:val="00DF148F"/>
    <w:rsid w:val="00DF1E6C"/>
    <w:rsid w:val="00DF3397"/>
    <w:rsid w:val="00DF3722"/>
    <w:rsid w:val="00DF45B7"/>
    <w:rsid w:val="00DF5208"/>
    <w:rsid w:val="00DF5699"/>
    <w:rsid w:val="00E0143A"/>
    <w:rsid w:val="00E01E28"/>
    <w:rsid w:val="00E0208A"/>
    <w:rsid w:val="00E04C24"/>
    <w:rsid w:val="00E0517C"/>
    <w:rsid w:val="00E06031"/>
    <w:rsid w:val="00E06D93"/>
    <w:rsid w:val="00E07758"/>
    <w:rsid w:val="00E07BFF"/>
    <w:rsid w:val="00E103F4"/>
    <w:rsid w:val="00E13A89"/>
    <w:rsid w:val="00E14FA4"/>
    <w:rsid w:val="00E157DA"/>
    <w:rsid w:val="00E17797"/>
    <w:rsid w:val="00E20341"/>
    <w:rsid w:val="00E22661"/>
    <w:rsid w:val="00E22CF1"/>
    <w:rsid w:val="00E26E3D"/>
    <w:rsid w:val="00E301DC"/>
    <w:rsid w:val="00E30BE7"/>
    <w:rsid w:val="00E31D8B"/>
    <w:rsid w:val="00E338CF"/>
    <w:rsid w:val="00E34FB9"/>
    <w:rsid w:val="00E354F9"/>
    <w:rsid w:val="00E35BF2"/>
    <w:rsid w:val="00E36E64"/>
    <w:rsid w:val="00E379E9"/>
    <w:rsid w:val="00E404DC"/>
    <w:rsid w:val="00E40774"/>
    <w:rsid w:val="00E40B05"/>
    <w:rsid w:val="00E40F25"/>
    <w:rsid w:val="00E41370"/>
    <w:rsid w:val="00E41550"/>
    <w:rsid w:val="00E41794"/>
    <w:rsid w:val="00E436D9"/>
    <w:rsid w:val="00E43940"/>
    <w:rsid w:val="00E43A0E"/>
    <w:rsid w:val="00E455D1"/>
    <w:rsid w:val="00E47281"/>
    <w:rsid w:val="00E503E1"/>
    <w:rsid w:val="00E51CF4"/>
    <w:rsid w:val="00E53018"/>
    <w:rsid w:val="00E5393C"/>
    <w:rsid w:val="00E540A3"/>
    <w:rsid w:val="00E541C0"/>
    <w:rsid w:val="00E544A5"/>
    <w:rsid w:val="00E54585"/>
    <w:rsid w:val="00E54C53"/>
    <w:rsid w:val="00E57ACC"/>
    <w:rsid w:val="00E61472"/>
    <w:rsid w:val="00E61776"/>
    <w:rsid w:val="00E6672E"/>
    <w:rsid w:val="00E671FB"/>
    <w:rsid w:val="00E675D7"/>
    <w:rsid w:val="00E7030A"/>
    <w:rsid w:val="00E70CE1"/>
    <w:rsid w:val="00E713B3"/>
    <w:rsid w:val="00E71AB3"/>
    <w:rsid w:val="00E73BFC"/>
    <w:rsid w:val="00E7403D"/>
    <w:rsid w:val="00E76751"/>
    <w:rsid w:val="00E77505"/>
    <w:rsid w:val="00E778AA"/>
    <w:rsid w:val="00E80A51"/>
    <w:rsid w:val="00E80C40"/>
    <w:rsid w:val="00E815AA"/>
    <w:rsid w:val="00E816C1"/>
    <w:rsid w:val="00E83B8F"/>
    <w:rsid w:val="00E93B84"/>
    <w:rsid w:val="00E94397"/>
    <w:rsid w:val="00E95BD6"/>
    <w:rsid w:val="00E9762D"/>
    <w:rsid w:val="00EA0056"/>
    <w:rsid w:val="00EA072A"/>
    <w:rsid w:val="00EA1363"/>
    <w:rsid w:val="00EA15C3"/>
    <w:rsid w:val="00EA27FE"/>
    <w:rsid w:val="00EA4405"/>
    <w:rsid w:val="00EA6439"/>
    <w:rsid w:val="00EA6544"/>
    <w:rsid w:val="00EA6EE2"/>
    <w:rsid w:val="00EA740B"/>
    <w:rsid w:val="00EA79E7"/>
    <w:rsid w:val="00EB38B8"/>
    <w:rsid w:val="00EB76BF"/>
    <w:rsid w:val="00EB7941"/>
    <w:rsid w:val="00EC0BCE"/>
    <w:rsid w:val="00EC1046"/>
    <w:rsid w:val="00EC196C"/>
    <w:rsid w:val="00EC4DE2"/>
    <w:rsid w:val="00EC4ECC"/>
    <w:rsid w:val="00EC6834"/>
    <w:rsid w:val="00EC7B4F"/>
    <w:rsid w:val="00ED1F7D"/>
    <w:rsid w:val="00ED27C9"/>
    <w:rsid w:val="00ED349E"/>
    <w:rsid w:val="00ED4303"/>
    <w:rsid w:val="00ED6E79"/>
    <w:rsid w:val="00ED7FA4"/>
    <w:rsid w:val="00EE08C9"/>
    <w:rsid w:val="00EE1D4B"/>
    <w:rsid w:val="00EE20CF"/>
    <w:rsid w:val="00EE2ED0"/>
    <w:rsid w:val="00EE31F6"/>
    <w:rsid w:val="00EE3426"/>
    <w:rsid w:val="00EE5F58"/>
    <w:rsid w:val="00EF0693"/>
    <w:rsid w:val="00EF0843"/>
    <w:rsid w:val="00EF6BDA"/>
    <w:rsid w:val="00F035E5"/>
    <w:rsid w:val="00F05603"/>
    <w:rsid w:val="00F20A1A"/>
    <w:rsid w:val="00F21A8B"/>
    <w:rsid w:val="00F21E3D"/>
    <w:rsid w:val="00F25431"/>
    <w:rsid w:val="00F25641"/>
    <w:rsid w:val="00F31574"/>
    <w:rsid w:val="00F40E4C"/>
    <w:rsid w:val="00F422D7"/>
    <w:rsid w:val="00F4289C"/>
    <w:rsid w:val="00F44C23"/>
    <w:rsid w:val="00F467BF"/>
    <w:rsid w:val="00F5447D"/>
    <w:rsid w:val="00F54577"/>
    <w:rsid w:val="00F57FE7"/>
    <w:rsid w:val="00F6103A"/>
    <w:rsid w:val="00F6155D"/>
    <w:rsid w:val="00F62203"/>
    <w:rsid w:val="00F649EC"/>
    <w:rsid w:val="00F6672D"/>
    <w:rsid w:val="00F6707F"/>
    <w:rsid w:val="00F71951"/>
    <w:rsid w:val="00F722C5"/>
    <w:rsid w:val="00F72489"/>
    <w:rsid w:val="00F7291B"/>
    <w:rsid w:val="00F72D0D"/>
    <w:rsid w:val="00F74159"/>
    <w:rsid w:val="00F74A15"/>
    <w:rsid w:val="00F75348"/>
    <w:rsid w:val="00F80CE4"/>
    <w:rsid w:val="00F8166F"/>
    <w:rsid w:val="00F81E8F"/>
    <w:rsid w:val="00F82641"/>
    <w:rsid w:val="00F85160"/>
    <w:rsid w:val="00F86DAB"/>
    <w:rsid w:val="00F9056B"/>
    <w:rsid w:val="00F9093A"/>
    <w:rsid w:val="00F915F0"/>
    <w:rsid w:val="00F92543"/>
    <w:rsid w:val="00F960A5"/>
    <w:rsid w:val="00F97767"/>
    <w:rsid w:val="00FA37AE"/>
    <w:rsid w:val="00FA37D4"/>
    <w:rsid w:val="00FA4870"/>
    <w:rsid w:val="00FA63BA"/>
    <w:rsid w:val="00FA6BA3"/>
    <w:rsid w:val="00FA7408"/>
    <w:rsid w:val="00FA7751"/>
    <w:rsid w:val="00FB03CF"/>
    <w:rsid w:val="00FB159E"/>
    <w:rsid w:val="00FB20F4"/>
    <w:rsid w:val="00FB5098"/>
    <w:rsid w:val="00FB5F09"/>
    <w:rsid w:val="00FB60DE"/>
    <w:rsid w:val="00FB6DFE"/>
    <w:rsid w:val="00FB70B7"/>
    <w:rsid w:val="00FC1336"/>
    <w:rsid w:val="00FC155E"/>
    <w:rsid w:val="00FC228F"/>
    <w:rsid w:val="00FC2CC5"/>
    <w:rsid w:val="00FC4DA9"/>
    <w:rsid w:val="00FC54F7"/>
    <w:rsid w:val="00FC60F2"/>
    <w:rsid w:val="00FC688A"/>
    <w:rsid w:val="00FD4F9A"/>
    <w:rsid w:val="00FE107F"/>
    <w:rsid w:val="00FE1940"/>
    <w:rsid w:val="00FE1E3C"/>
    <w:rsid w:val="00FE2090"/>
    <w:rsid w:val="00FE43B6"/>
    <w:rsid w:val="00FF091B"/>
    <w:rsid w:val="00FF15E6"/>
    <w:rsid w:val="00FF209E"/>
    <w:rsid w:val="00FF2B7C"/>
    <w:rsid w:val="00FF3A36"/>
    <w:rsid w:val="00FF7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0942B049"/>
  <w15:chartTrackingRefBased/>
  <w15:docId w15:val="{52EE0632-D98D-45CA-9D42-6E073550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List Bullet" w:qFormat="1"/>
    <w:lsdException w:name="Title" w:qFormat="1"/>
    <w:lsdException w:name="Default Paragraph Font" w:uiPriority="1"/>
    <w:lsdException w:name="Body Text"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092F54"/>
    <w:pPr>
      <w:spacing w:before="240" w:after="120"/>
    </w:pPr>
    <w:rPr>
      <w:rFonts w:ascii="Arial" w:hAnsi="Arial"/>
      <w:sz w:val="22"/>
      <w:szCs w:val="24"/>
    </w:rPr>
  </w:style>
  <w:style w:type="paragraph" w:styleId="Heading1">
    <w:name w:val="heading 1"/>
    <w:basedOn w:val="Normal"/>
    <w:next w:val="Normal"/>
    <w:qFormat/>
    <w:rsid w:val="00092F54"/>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092F54"/>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rsid w:val="00092F54"/>
    <w:pPr>
      <w:numPr>
        <w:ilvl w:val="2"/>
      </w:numPr>
      <w:contextualSpacing/>
      <w:outlineLvl w:val="2"/>
    </w:pPr>
    <w:rPr>
      <w:b w:val="0"/>
      <w:bCs w:val="0"/>
      <w:iCs w:val="0"/>
      <w:sz w:val="24"/>
    </w:rPr>
  </w:style>
  <w:style w:type="paragraph" w:styleId="Heading4">
    <w:name w:val="heading 4"/>
    <w:next w:val="Normal"/>
    <w:qFormat/>
    <w:rsid w:val="00092F54"/>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092F54"/>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092F54"/>
    <w:pPr>
      <w:outlineLvl w:val="5"/>
    </w:pPr>
    <w:rPr>
      <w:bCs/>
      <w:sz w:val="24"/>
      <w:szCs w:val="24"/>
      <w:lang w:eastAsia="en-US"/>
    </w:rPr>
  </w:style>
  <w:style w:type="paragraph" w:styleId="Heading7">
    <w:name w:val="heading 7"/>
    <w:basedOn w:val="Normal"/>
    <w:next w:val="Normal"/>
    <w:qFormat/>
    <w:rsid w:val="00092F54"/>
    <w:pPr>
      <w:spacing w:after="60"/>
      <w:outlineLvl w:val="6"/>
    </w:pPr>
    <w:rPr>
      <w:b/>
    </w:rPr>
  </w:style>
  <w:style w:type="paragraph" w:styleId="Heading8">
    <w:name w:val="heading 8"/>
    <w:basedOn w:val="Normal"/>
    <w:next w:val="Normal"/>
    <w:qFormat/>
    <w:rsid w:val="00092F54"/>
    <w:pPr>
      <w:spacing w:after="60"/>
      <w:outlineLvl w:val="7"/>
    </w:pPr>
    <w:rPr>
      <w:b/>
      <w:iCs/>
    </w:rPr>
  </w:style>
  <w:style w:type="paragraph" w:styleId="Heading9">
    <w:name w:val="heading 9"/>
    <w:basedOn w:val="Normal"/>
    <w:next w:val="Normal"/>
    <w:qFormat/>
    <w:rsid w:val="00092F54"/>
    <w:pPr>
      <w:spacing w:after="60"/>
      <w:outlineLvl w:val="8"/>
    </w:pPr>
    <w:rPr>
      <w:b/>
      <w:sz w:val="20"/>
      <w:szCs w:val="22"/>
    </w:rPr>
  </w:style>
  <w:style w:type="character" w:default="1" w:styleId="DefaultParagraphFont">
    <w:name w:val="Default Paragraph Font"/>
    <w:uiPriority w:val="1"/>
    <w:unhideWhenUsed/>
    <w:rsid w:val="00092F5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92F54"/>
  </w:style>
  <w:style w:type="paragraph" w:styleId="BodyText">
    <w:name w:val="Body Text"/>
    <w:basedOn w:val="Normal"/>
    <w:rsid w:val="00092F54"/>
    <w:pPr>
      <w:tabs>
        <w:tab w:val="left" w:pos="792"/>
      </w:tabs>
      <w:adjustRightInd w:val="0"/>
      <w:snapToGrid w:val="0"/>
    </w:pPr>
    <w:rPr>
      <w:rFonts w:eastAsia="Arial Unicode MS"/>
      <w:lang w:eastAsia="zh-CN"/>
    </w:rPr>
  </w:style>
  <w:style w:type="paragraph" w:styleId="Footer">
    <w:name w:val="footer"/>
    <w:rsid w:val="00092F54"/>
    <w:pPr>
      <w:pBdr>
        <w:top w:val="single" w:sz="4" w:space="1" w:color="auto"/>
      </w:pBdr>
      <w:tabs>
        <w:tab w:val="right" w:pos="10224"/>
      </w:tabs>
      <w:adjustRightInd w:val="0"/>
      <w:snapToGrid w:val="0"/>
    </w:pPr>
    <w:rPr>
      <w:rFonts w:ascii="Arial" w:hAnsi="Arial"/>
      <w:szCs w:val="24"/>
    </w:rPr>
  </w:style>
  <w:style w:type="paragraph" w:customStyle="1" w:styleId="Cover-PoTorEoT">
    <w:name w:val="Cover - PoT or EoT"/>
    <w:basedOn w:val="Normal"/>
    <w:semiHidden/>
    <w:rsid w:val="00920974"/>
    <w:pPr>
      <w:spacing w:after="480"/>
      <w:ind w:left="1008"/>
    </w:pPr>
    <w:rPr>
      <w:rFonts w:eastAsia="SimSun"/>
      <w:b/>
      <w:sz w:val="44"/>
      <w:lang w:eastAsia="zh-CN"/>
    </w:rPr>
  </w:style>
  <w:style w:type="table" w:styleId="TableGrid1">
    <w:name w:val="Table Grid 1"/>
    <w:basedOn w:val="TableNormal"/>
    <w:semiHidden/>
    <w:rsid w:val="00092F54"/>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402B99"/>
    <w:pPr>
      <w:tabs>
        <w:tab w:val="left" w:pos="810"/>
        <w:tab w:val="right" w:leader="dot" w:pos="10260"/>
      </w:tabs>
      <w:snapToGrid w:val="0"/>
      <w:spacing w:before="80"/>
      <w:ind w:left="810" w:right="331" w:hanging="810"/>
    </w:pPr>
    <w:rPr>
      <w:rFonts w:ascii="Arial Bold" w:eastAsia="SimSun" w:hAnsi="Arial Bold" w:cs="Arial Bold"/>
      <w:b/>
      <w:bCs/>
      <w:caps/>
      <w:noProof/>
      <w:sz w:val="18"/>
    </w:rPr>
  </w:style>
  <w:style w:type="paragraph" w:styleId="TOC4">
    <w:name w:val="toc 4"/>
    <w:basedOn w:val="Normal"/>
    <w:next w:val="Normal"/>
    <w:autoRedefine/>
    <w:semiHidden/>
    <w:rsid w:val="00092F54"/>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092F54"/>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092F54"/>
    <w:rPr>
      <w:rFonts w:ascii="Arial" w:hAnsi="Arial"/>
      <w:color w:val="0000FF"/>
      <w:sz w:val="22"/>
      <w:u w:val="single"/>
    </w:rPr>
  </w:style>
  <w:style w:type="paragraph" w:styleId="TOC3">
    <w:name w:val="toc 3"/>
    <w:basedOn w:val="Normal"/>
    <w:next w:val="Normal"/>
    <w:autoRedefine/>
    <w:rsid w:val="00092F54"/>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092F54"/>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092F54"/>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092F54"/>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092F54"/>
    <w:pPr>
      <w:ind w:left="1680"/>
    </w:pPr>
  </w:style>
  <w:style w:type="paragraph" w:styleId="TOC9">
    <w:name w:val="toc 9"/>
    <w:basedOn w:val="Normal"/>
    <w:next w:val="Normal"/>
    <w:autoRedefine/>
    <w:semiHidden/>
    <w:rsid w:val="00092F54"/>
    <w:pPr>
      <w:ind w:left="1920"/>
    </w:pPr>
  </w:style>
  <w:style w:type="paragraph" w:customStyle="1" w:styleId="HeadingTOC">
    <w:name w:val="Heading TOC"/>
    <w:semiHidden/>
    <w:rsid w:val="00092F54"/>
    <w:pPr>
      <w:pageBreakBefore/>
      <w:pBdr>
        <w:top w:val="single" w:sz="4" w:space="1" w:color="auto"/>
      </w:pBdr>
      <w:spacing w:after="240"/>
    </w:pPr>
    <w:rPr>
      <w:rFonts w:ascii="Arial" w:hAnsi="Arial"/>
      <w:b/>
      <w:bCs/>
      <w:kern w:val="32"/>
      <w:sz w:val="32"/>
      <w:szCs w:val="32"/>
    </w:rPr>
  </w:style>
  <w:style w:type="paragraph" w:styleId="Header">
    <w:name w:val="header"/>
    <w:basedOn w:val="Normal"/>
    <w:semiHidden/>
    <w:rsid w:val="00092F54"/>
    <w:pPr>
      <w:tabs>
        <w:tab w:val="center" w:pos="4320"/>
        <w:tab w:val="right" w:pos="8640"/>
      </w:tabs>
      <w:spacing w:before="120"/>
    </w:pPr>
    <w:rPr>
      <w:sz w:val="20"/>
    </w:rPr>
  </w:style>
  <w:style w:type="paragraph" w:styleId="Caption">
    <w:name w:val="caption"/>
    <w:basedOn w:val="Normal"/>
    <w:next w:val="Normal"/>
    <w:qFormat/>
    <w:rsid w:val="00092F54"/>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092F54"/>
    <w:pPr>
      <w:keepLines/>
      <w:numPr>
        <w:numId w:val="16"/>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092F54"/>
    <w:pPr>
      <w:keepLines/>
      <w:spacing w:before="60" w:after="60"/>
    </w:pPr>
    <w:rPr>
      <w:rFonts w:ascii="Arial" w:eastAsia="SimSun" w:hAnsi="Arial"/>
      <w:lang w:eastAsia="zh-CN"/>
    </w:rPr>
  </w:style>
  <w:style w:type="paragraph" w:customStyle="1" w:styleId="InformationBoxTitle">
    <w:name w:val="Information Box Title"/>
    <w:next w:val="InformationBoxBody"/>
    <w:rsid w:val="00092F54"/>
    <w:pPr>
      <w:keepNext/>
      <w:keepLines/>
      <w:spacing w:before="60"/>
    </w:pPr>
    <w:rPr>
      <w:rFonts w:ascii="Arial" w:eastAsia="SimSun" w:hAnsi="Arial"/>
      <w:b/>
      <w:lang w:eastAsia="zh-CN"/>
    </w:rPr>
  </w:style>
  <w:style w:type="paragraph" w:customStyle="1" w:styleId="TableText">
    <w:name w:val="Table Text"/>
    <w:basedOn w:val="Normal"/>
    <w:rsid w:val="00092F54"/>
    <w:pPr>
      <w:keepLines/>
      <w:spacing w:before="120"/>
    </w:pPr>
    <w:rPr>
      <w:rFonts w:eastAsia="SimSun"/>
      <w:lang w:eastAsia="zh-CN"/>
    </w:rPr>
  </w:style>
  <w:style w:type="paragraph" w:customStyle="1" w:styleId="Legal-1">
    <w:name w:val="Legal-1"/>
    <w:semiHidden/>
    <w:rsid w:val="00092F54"/>
    <w:pPr>
      <w:spacing w:before="120" w:after="120" w:line="360" w:lineRule="auto"/>
      <w:ind w:left="5731"/>
    </w:pPr>
    <w:rPr>
      <w:rFonts w:eastAsia="SimSun"/>
      <w:sz w:val="16"/>
      <w:lang w:eastAsia="zh-CN"/>
    </w:rPr>
  </w:style>
  <w:style w:type="paragraph" w:customStyle="1" w:styleId="TableBullet">
    <w:name w:val="Table Bullet"/>
    <w:basedOn w:val="TableText"/>
    <w:semiHidden/>
    <w:rsid w:val="00092F54"/>
    <w:pPr>
      <w:numPr>
        <w:numId w:val="2"/>
      </w:numPr>
    </w:pPr>
  </w:style>
  <w:style w:type="paragraph" w:customStyle="1" w:styleId="TableTitle">
    <w:name w:val="Table Title"/>
    <w:next w:val="TableText"/>
    <w:rsid w:val="00092F54"/>
    <w:pPr>
      <w:keepNext/>
      <w:keepLines/>
      <w:jc w:val="center"/>
    </w:pPr>
    <w:rPr>
      <w:rFonts w:ascii="Arial" w:eastAsia="Arial Unicode MS" w:hAnsi="Arial"/>
      <w:b/>
      <w:sz w:val="22"/>
      <w:szCs w:val="24"/>
      <w:lang w:eastAsia="zh-CN"/>
    </w:rPr>
  </w:style>
  <w:style w:type="table" w:styleId="TableGrid2">
    <w:name w:val="Table Grid 2"/>
    <w:basedOn w:val="TableNormal"/>
    <w:rsid w:val="00092F54"/>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Appendixheader">
    <w:name w:val="Appendix header"/>
    <w:basedOn w:val="Heading1"/>
    <w:semiHidden/>
    <w:rsid w:val="000D3E32"/>
    <w:pPr>
      <w:numPr>
        <w:numId w:val="0"/>
      </w:numPr>
      <w:tabs>
        <w:tab w:val="num" w:pos="72"/>
      </w:tabs>
    </w:pPr>
    <w:rPr>
      <w:rFonts w:eastAsia="SimSun"/>
    </w:rPr>
  </w:style>
  <w:style w:type="paragraph" w:customStyle="1" w:styleId="Cover-subtitle">
    <w:name w:val="Cover - subtitle"/>
    <w:basedOn w:val="Normal"/>
    <w:semiHidden/>
    <w:rsid w:val="000D3E32"/>
    <w:pPr>
      <w:snapToGrid w:val="0"/>
      <w:spacing w:before="0" w:after="288"/>
      <w:ind w:right="3600"/>
    </w:pPr>
    <w:rPr>
      <w:rFonts w:ascii="Times New Roman" w:eastAsia="SimSun" w:hAnsi="Times New Roman"/>
      <w:i/>
      <w:spacing w:val="4"/>
      <w:sz w:val="32"/>
      <w:lang w:eastAsia="zh-CN"/>
    </w:rPr>
  </w:style>
  <w:style w:type="character" w:customStyle="1" w:styleId="Code-Characterstyle">
    <w:name w:val="Code - Character style"/>
    <w:semiHidden/>
    <w:rsid w:val="00092F54"/>
    <w:rPr>
      <w:rFonts w:ascii="Courier New" w:hAnsi="Courier New"/>
    </w:rPr>
  </w:style>
  <w:style w:type="character" w:styleId="FollowedHyperlink">
    <w:name w:val="FollowedHyperlink"/>
    <w:semiHidden/>
    <w:rsid w:val="00092F54"/>
    <w:rPr>
      <w:color w:val="800080"/>
      <w:u w:val="single"/>
    </w:rPr>
  </w:style>
  <w:style w:type="paragraph" w:styleId="ListBullet">
    <w:name w:val="List Bullet"/>
    <w:basedOn w:val="Normal"/>
    <w:link w:val="ListBulletChar"/>
    <w:rsid w:val="00092F54"/>
    <w:pPr>
      <w:keepLines/>
      <w:numPr>
        <w:numId w:val="5"/>
      </w:numPr>
      <w:tabs>
        <w:tab w:val="left" w:pos="1800"/>
        <w:tab w:val="left" w:pos="2333"/>
        <w:tab w:val="left" w:pos="3024"/>
      </w:tabs>
      <w:spacing w:before="120"/>
      <w:ind w:right="432"/>
    </w:pPr>
  </w:style>
  <w:style w:type="paragraph" w:styleId="ListBullet2">
    <w:name w:val="List Bullet 2"/>
    <w:basedOn w:val="Normal"/>
    <w:link w:val="ListBullet2Char"/>
    <w:rsid w:val="00092F54"/>
    <w:pPr>
      <w:keepLines/>
      <w:numPr>
        <w:ilvl w:val="1"/>
        <w:numId w:val="5"/>
      </w:numPr>
      <w:spacing w:before="120"/>
      <w:ind w:right="432"/>
    </w:pPr>
  </w:style>
  <w:style w:type="paragraph" w:styleId="ListBullet3">
    <w:name w:val="List Bullet 3"/>
    <w:basedOn w:val="Normal"/>
    <w:rsid w:val="00092F54"/>
    <w:pPr>
      <w:numPr>
        <w:ilvl w:val="2"/>
        <w:numId w:val="5"/>
      </w:numPr>
      <w:spacing w:before="120"/>
    </w:pPr>
  </w:style>
  <w:style w:type="paragraph" w:customStyle="1" w:styleId="Code-Paragraphstyle">
    <w:name w:val="Code - Paragraph style"/>
    <w:basedOn w:val="Normal"/>
    <w:next w:val="Normal"/>
    <w:rsid w:val="00092F54"/>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092F54"/>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ListBullet2Char">
    <w:name w:val="List Bullet 2 Char"/>
    <w:link w:val="ListBullet2"/>
    <w:rsid w:val="000D3E32"/>
    <w:rPr>
      <w:rFonts w:ascii="Arial" w:hAnsi="Arial"/>
      <w:sz w:val="22"/>
      <w:szCs w:val="24"/>
    </w:rPr>
  </w:style>
  <w:style w:type="paragraph" w:customStyle="1" w:styleId="GeneralInstructions">
    <w:name w:val="General Instructions"/>
    <w:next w:val="BodyText"/>
    <w:semiHidden/>
    <w:rsid w:val="00092F54"/>
    <w:pPr>
      <w:adjustRightInd w:val="0"/>
      <w:snapToGrid w:val="0"/>
      <w:spacing w:after="240"/>
    </w:pPr>
    <w:rPr>
      <w:rFonts w:ascii="Arial" w:eastAsia="SimSun" w:hAnsi="Arial"/>
      <w:color w:val="669900"/>
      <w:sz w:val="22"/>
      <w:szCs w:val="24"/>
      <w:lang w:eastAsia="zh-CN"/>
    </w:rPr>
  </w:style>
  <w:style w:type="numbering" w:styleId="111111">
    <w:name w:val="Outline List 2"/>
    <w:basedOn w:val="NoList"/>
    <w:semiHidden/>
    <w:rsid w:val="00092F54"/>
    <w:pPr>
      <w:numPr>
        <w:numId w:val="6"/>
      </w:numPr>
    </w:pPr>
  </w:style>
  <w:style w:type="numbering" w:styleId="1ai">
    <w:name w:val="Outline List 1"/>
    <w:basedOn w:val="NoList"/>
    <w:semiHidden/>
    <w:rsid w:val="00092F54"/>
    <w:pPr>
      <w:numPr>
        <w:numId w:val="7"/>
      </w:numPr>
    </w:pPr>
  </w:style>
  <w:style w:type="paragraph" w:customStyle="1" w:styleId="Cover-Title">
    <w:name w:val="Cover - Title"/>
    <w:basedOn w:val="Normal"/>
    <w:next w:val="Cover-Subtitle0"/>
    <w:rsid w:val="00092F54"/>
    <w:pPr>
      <w:snapToGrid w:val="0"/>
      <w:spacing w:before="0" w:after="288"/>
      <w:ind w:right="2880"/>
    </w:pPr>
    <w:rPr>
      <w:rFonts w:ascii="Arial Bold" w:eastAsia="SimSun" w:hAnsi="Arial Bold"/>
      <w:b/>
      <w:sz w:val="44"/>
      <w:lang w:eastAsia="zh-CN"/>
    </w:rPr>
  </w:style>
  <w:style w:type="numbering" w:styleId="ArticleSection">
    <w:name w:val="Outline List 3"/>
    <w:basedOn w:val="NoList"/>
    <w:semiHidden/>
    <w:rsid w:val="00092F54"/>
    <w:pPr>
      <w:numPr>
        <w:numId w:val="8"/>
      </w:numPr>
    </w:pPr>
  </w:style>
  <w:style w:type="paragraph" w:styleId="BalloonText">
    <w:name w:val="Balloon Text"/>
    <w:basedOn w:val="Normal"/>
    <w:semiHidden/>
    <w:rsid w:val="00092F54"/>
    <w:rPr>
      <w:rFonts w:ascii="Tahoma" w:hAnsi="Tahoma" w:cs="Tahoma"/>
      <w:sz w:val="16"/>
      <w:szCs w:val="16"/>
    </w:rPr>
  </w:style>
  <w:style w:type="paragraph" w:customStyle="1" w:styleId="PoT">
    <w:name w:val="PoT"/>
    <w:basedOn w:val="Normal"/>
    <w:semiHidden/>
    <w:rsid w:val="00092F54"/>
    <w:pPr>
      <w:snapToGrid w:val="0"/>
      <w:spacing w:after="60"/>
    </w:pPr>
    <w:rPr>
      <w:b/>
      <w:snapToGrid w:val="0"/>
    </w:rPr>
  </w:style>
  <w:style w:type="paragraph" w:styleId="BlockText">
    <w:name w:val="Block Text"/>
    <w:basedOn w:val="Normal"/>
    <w:semiHidden/>
    <w:rsid w:val="00092F54"/>
    <w:pPr>
      <w:ind w:left="1440" w:right="1440"/>
    </w:pPr>
  </w:style>
  <w:style w:type="paragraph" w:styleId="BodyText2">
    <w:name w:val="Body Text 2"/>
    <w:basedOn w:val="Normal"/>
    <w:semiHidden/>
    <w:rsid w:val="00092F54"/>
    <w:pPr>
      <w:spacing w:line="480" w:lineRule="auto"/>
    </w:pPr>
  </w:style>
  <w:style w:type="paragraph" w:styleId="BodyText3">
    <w:name w:val="Body Text 3"/>
    <w:basedOn w:val="Normal"/>
    <w:semiHidden/>
    <w:rsid w:val="00092F54"/>
    <w:rPr>
      <w:sz w:val="16"/>
      <w:szCs w:val="16"/>
    </w:rPr>
  </w:style>
  <w:style w:type="paragraph" w:styleId="BodyTextFirstIndent">
    <w:name w:val="Body Text First Indent"/>
    <w:basedOn w:val="BodyText"/>
    <w:semiHidden/>
    <w:rsid w:val="00092F54"/>
    <w:pPr>
      <w:tabs>
        <w:tab w:val="clear" w:pos="792"/>
      </w:tabs>
      <w:adjustRightInd/>
      <w:snapToGrid/>
      <w:ind w:firstLine="210"/>
    </w:pPr>
    <w:rPr>
      <w:rFonts w:eastAsia="Times New Roman"/>
      <w:lang w:eastAsia="en-US"/>
    </w:rPr>
  </w:style>
  <w:style w:type="paragraph" w:styleId="BodyTextIndent">
    <w:name w:val="Body Text Indent"/>
    <w:basedOn w:val="Normal"/>
    <w:semiHidden/>
    <w:rsid w:val="00092F54"/>
    <w:pPr>
      <w:ind w:left="360"/>
    </w:pPr>
  </w:style>
  <w:style w:type="paragraph" w:styleId="BodyTextFirstIndent2">
    <w:name w:val="Body Text First Indent 2"/>
    <w:basedOn w:val="BodyTextIndent"/>
    <w:semiHidden/>
    <w:rsid w:val="00092F54"/>
    <w:pPr>
      <w:ind w:firstLine="210"/>
    </w:pPr>
  </w:style>
  <w:style w:type="paragraph" w:styleId="BodyTextIndent2">
    <w:name w:val="Body Text Indent 2"/>
    <w:basedOn w:val="Normal"/>
    <w:semiHidden/>
    <w:rsid w:val="00092F54"/>
    <w:pPr>
      <w:spacing w:line="480" w:lineRule="auto"/>
      <w:ind w:left="360"/>
    </w:pPr>
  </w:style>
  <w:style w:type="paragraph" w:styleId="BodyTextIndent3">
    <w:name w:val="Body Text Indent 3"/>
    <w:basedOn w:val="Normal"/>
    <w:semiHidden/>
    <w:rsid w:val="00092F54"/>
    <w:pPr>
      <w:ind w:left="360"/>
    </w:pPr>
    <w:rPr>
      <w:sz w:val="16"/>
      <w:szCs w:val="16"/>
    </w:rPr>
  </w:style>
  <w:style w:type="paragraph" w:customStyle="1" w:styleId="Footer-cover">
    <w:name w:val="Footer - cover"/>
    <w:basedOn w:val="Normal"/>
    <w:semiHidden/>
    <w:rsid w:val="00092F54"/>
    <w:pPr>
      <w:adjustRightInd w:val="0"/>
      <w:snapToGrid w:val="0"/>
      <w:spacing w:before="60" w:after="60"/>
    </w:pPr>
    <w:rPr>
      <w:sz w:val="16"/>
      <w:szCs w:val="17"/>
    </w:rPr>
  </w:style>
  <w:style w:type="paragraph" w:customStyle="1" w:styleId="Cover-Lotus">
    <w:name w:val="Cover - Lotus"/>
    <w:basedOn w:val="Cover-Title"/>
    <w:next w:val="Cover-subtitle"/>
    <w:semiHidden/>
    <w:rsid w:val="00920974"/>
    <w:rPr>
      <w:color w:val="FDB813"/>
    </w:rPr>
  </w:style>
  <w:style w:type="paragraph" w:customStyle="1" w:styleId="Header-cover">
    <w:name w:val="Header - cover"/>
    <w:basedOn w:val="Cover-Subtitle0"/>
    <w:semiHidden/>
    <w:rsid w:val="002923BF"/>
    <w:pPr>
      <w:spacing w:after="0"/>
      <w:ind w:right="0"/>
      <w:jc w:val="right"/>
    </w:pPr>
    <w:rPr>
      <w:bCs/>
      <w:i w:val="0"/>
      <w:snapToGrid w:val="0"/>
      <w:sz w:val="18"/>
    </w:rPr>
  </w:style>
  <w:style w:type="paragraph" w:customStyle="1" w:styleId="Cover-IM">
    <w:name w:val="Cover - IM"/>
    <w:basedOn w:val="Cover-Title"/>
    <w:next w:val="Cover-subtitle"/>
    <w:semiHidden/>
    <w:rsid w:val="00920974"/>
    <w:rPr>
      <w:color w:val="17AF4B"/>
    </w:rPr>
  </w:style>
  <w:style w:type="paragraph" w:customStyle="1" w:styleId="Cover-WebSphere">
    <w:name w:val="Cover - WebSphere"/>
    <w:basedOn w:val="Cover-Title"/>
    <w:next w:val="Cover-subtitle"/>
    <w:semiHidden/>
    <w:rsid w:val="00920974"/>
    <w:rPr>
      <w:color w:val="7F1C7D"/>
    </w:rPr>
  </w:style>
  <w:style w:type="paragraph" w:styleId="Closing">
    <w:name w:val="Closing"/>
    <w:basedOn w:val="Normal"/>
    <w:semiHidden/>
    <w:rsid w:val="00092F54"/>
    <w:pPr>
      <w:ind w:left="4320"/>
    </w:pPr>
  </w:style>
  <w:style w:type="paragraph" w:customStyle="1" w:styleId="Cover-Rational">
    <w:name w:val="Cover - Rational"/>
    <w:basedOn w:val="Cover-Title"/>
    <w:next w:val="Cover-subtitle"/>
    <w:semiHidden/>
    <w:rsid w:val="00920974"/>
    <w:rPr>
      <w:color w:val="008ABF"/>
    </w:rPr>
  </w:style>
  <w:style w:type="paragraph" w:styleId="Subtitle">
    <w:name w:val="Subtitle"/>
    <w:basedOn w:val="Normal"/>
    <w:qFormat/>
    <w:rsid w:val="00092F54"/>
    <w:pPr>
      <w:spacing w:after="60"/>
      <w:jc w:val="center"/>
      <w:outlineLvl w:val="1"/>
    </w:pPr>
    <w:rPr>
      <w:rFonts w:cs="Arial"/>
      <w:sz w:val="24"/>
    </w:rPr>
  </w:style>
  <w:style w:type="paragraph" w:customStyle="1" w:styleId="Cover-Tivoli">
    <w:name w:val="Cover - Tivoli"/>
    <w:basedOn w:val="Cover-Title"/>
    <w:next w:val="Cover-subtitle"/>
    <w:semiHidden/>
    <w:rsid w:val="00920974"/>
    <w:rPr>
      <w:color w:val="D9182D"/>
    </w:rPr>
  </w:style>
  <w:style w:type="paragraph" w:customStyle="1" w:styleId="Line">
    <w:name w:val="Line"/>
    <w:basedOn w:val="Normal"/>
    <w:semiHidden/>
    <w:rsid w:val="00092F54"/>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zSeries">
    <w:name w:val="Cover - zSeries"/>
    <w:basedOn w:val="Cover-Title"/>
    <w:next w:val="Cover-subtitle"/>
    <w:semiHidden/>
    <w:rsid w:val="00920974"/>
    <w:rPr>
      <w:color w:val="A5A215"/>
    </w:rPr>
  </w:style>
  <w:style w:type="character" w:customStyle="1" w:styleId="Code-Font">
    <w:name w:val="Code - Font"/>
    <w:qFormat/>
    <w:rsid w:val="00D64C87"/>
    <w:rPr>
      <w:rFonts w:ascii="Consolas" w:hAnsi="Consolas"/>
    </w:rPr>
  </w:style>
  <w:style w:type="paragraph" w:styleId="Date">
    <w:name w:val="Date"/>
    <w:basedOn w:val="Normal"/>
    <w:next w:val="Normal"/>
    <w:semiHidden/>
    <w:rsid w:val="00092F54"/>
  </w:style>
  <w:style w:type="paragraph" w:customStyle="1" w:styleId="Cover-Title-IM">
    <w:name w:val="Cover - Title - IM"/>
    <w:basedOn w:val="Cover-Title"/>
    <w:next w:val="Cover-Subtitle0"/>
    <w:rsid w:val="00092F54"/>
    <w:rPr>
      <w:color w:val="17AF4B"/>
    </w:rPr>
  </w:style>
  <w:style w:type="paragraph" w:customStyle="1" w:styleId="Cover-Title-WebSphere">
    <w:name w:val="Cover - Title - WebSphere"/>
    <w:basedOn w:val="Cover-Title"/>
    <w:next w:val="Cover-Subtitle0"/>
    <w:rsid w:val="00092F54"/>
    <w:rPr>
      <w:color w:val="7F1C7D"/>
    </w:rPr>
  </w:style>
  <w:style w:type="paragraph" w:customStyle="1" w:styleId="Demo">
    <w:name w:val="Demo"/>
    <w:basedOn w:val="Normal"/>
    <w:next w:val="Normal"/>
    <w:semiHidden/>
    <w:rsid w:val="00920974"/>
    <w:pPr>
      <w:keepNext/>
      <w:pageBreakBefore/>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styleId="DocumentMap">
    <w:name w:val="Document Map"/>
    <w:basedOn w:val="Normal"/>
    <w:semiHidden/>
    <w:rsid w:val="00092F54"/>
    <w:pPr>
      <w:shd w:val="clear" w:color="auto" w:fill="000080"/>
    </w:pPr>
    <w:rPr>
      <w:rFonts w:ascii="Tahoma" w:hAnsi="Tahoma" w:cs="Tahoma"/>
      <w:sz w:val="20"/>
      <w:szCs w:val="20"/>
    </w:rPr>
  </w:style>
  <w:style w:type="paragraph" w:styleId="E-mailSignature">
    <w:name w:val="E-mail Signature"/>
    <w:basedOn w:val="Normal"/>
    <w:semiHidden/>
    <w:rsid w:val="00092F54"/>
  </w:style>
  <w:style w:type="character" w:styleId="Emphasis">
    <w:name w:val="Emphasis"/>
    <w:qFormat/>
    <w:rsid w:val="00092F54"/>
    <w:rPr>
      <w:i/>
      <w:iCs/>
    </w:rPr>
  </w:style>
  <w:style w:type="character" w:styleId="EndnoteReference">
    <w:name w:val="endnote reference"/>
    <w:semiHidden/>
    <w:rsid w:val="00092F54"/>
    <w:rPr>
      <w:vertAlign w:val="superscript"/>
    </w:rPr>
  </w:style>
  <w:style w:type="paragraph" w:styleId="EndnoteText">
    <w:name w:val="endnote text"/>
    <w:basedOn w:val="Normal"/>
    <w:semiHidden/>
    <w:rsid w:val="00092F54"/>
    <w:rPr>
      <w:sz w:val="20"/>
      <w:szCs w:val="20"/>
    </w:rPr>
  </w:style>
  <w:style w:type="paragraph" w:styleId="EnvelopeAddress">
    <w:name w:val="envelope address"/>
    <w:basedOn w:val="Normal"/>
    <w:semiHidden/>
    <w:rsid w:val="00092F54"/>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092F54"/>
    <w:rPr>
      <w:rFonts w:cs="Arial"/>
      <w:sz w:val="20"/>
      <w:szCs w:val="20"/>
    </w:rPr>
  </w:style>
  <w:style w:type="paragraph" w:customStyle="1" w:styleId="Cover-Title-Rational">
    <w:name w:val="Cover - Title - Rational"/>
    <w:basedOn w:val="Cover-Title"/>
    <w:next w:val="Cover-Subtitle0"/>
    <w:rsid w:val="00092F54"/>
    <w:rPr>
      <w:color w:val="008ABF"/>
    </w:rPr>
  </w:style>
  <w:style w:type="character" w:styleId="FootnoteReference">
    <w:name w:val="footnote reference"/>
    <w:semiHidden/>
    <w:rsid w:val="00092F54"/>
    <w:rPr>
      <w:vertAlign w:val="superscript"/>
    </w:rPr>
  </w:style>
  <w:style w:type="paragraph" w:styleId="FootnoteText">
    <w:name w:val="footnote text"/>
    <w:basedOn w:val="Normal"/>
    <w:semiHidden/>
    <w:rsid w:val="00092F54"/>
    <w:rPr>
      <w:sz w:val="20"/>
      <w:szCs w:val="20"/>
    </w:rPr>
  </w:style>
  <w:style w:type="paragraph" w:customStyle="1" w:styleId="Cover-Title-Tivoli">
    <w:name w:val="Cover - Title - Tivoli"/>
    <w:basedOn w:val="Cover-Title"/>
    <w:next w:val="Cover-Subtitle0"/>
    <w:rsid w:val="00092F54"/>
    <w:rPr>
      <w:color w:val="D9182D"/>
    </w:rPr>
  </w:style>
  <w:style w:type="character" w:styleId="HTMLAcronym">
    <w:name w:val="HTML Acronym"/>
    <w:basedOn w:val="DefaultParagraphFont"/>
    <w:semiHidden/>
    <w:rsid w:val="00092F54"/>
  </w:style>
  <w:style w:type="paragraph" w:styleId="HTMLAddress">
    <w:name w:val="HTML Address"/>
    <w:basedOn w:val="Normal"/>
    <w:semiHidden/>
    <w:rsid w:val="00092F54"/>
    <w:rPr>
      <w:i/>
      <w:iCs/>
    </w:rPr>
  </w:style>
  <w:style w:type="character" w:styleId="HTMLCite">
    <w:name w:val="HTML Cite"/>
    <w:semiHidden/>
    <w:rsid w:val="00092F54"/>
    <w:rPr>
      <w:i/>
      <w:iCs/>
    </w:rPr>
  </w:style>
  <w:style w:type="character" w:styleId="HTMLCode">
    <w:name w:val="HTML Code"/>
    <w:semiHidden/>
    <w:rsid w:val="00092F54"/>
    <w:rPr>
      <w:rFonts w:ascii="Courier New" w:hAnsi="Courier New"/>
      <w:sz w:val="20"/>
      <w:szCs w:val="20"/>
    </w:rPr>
  </w:style>
  <w:style w:type="character" w:styleId="HTMLDefinition">
    <w:name w:val="HTML Definition"/>
    <w:semiHidden/>
    <w:rsid w:val="00092F54"/>
    <w:rPr>
      <w:i/>
      <w:iCs/>
    </w:rPr>
  </w:style>
  <w:style w:type="character" w:styleId="HTMLKeyboard">
    <w:name w:val="HTML Keyboard"/>
    <w:semiHidden/>
    <w:rsid w:val="00092F54"/>
    <w:rPr>
      <w:rFonts w:ascii="Courier New" w:hAnsi="Courier New"/>
      <w:sz w:val="20"/>
      <w:szCs w:val="20"/>
    </w:rPr>
  </w:style>
  <w:style w:type="paragraph" w:styleId="HTMLPreformatted">
    <w:name w:val="HTML Preformatted"/>
    <w:basedOn w:val="Normal"/>
    <w:semiHidden/>
    <w:rsid w:val="00092F54"/>
    <w:rPr>
      <w:rFonts w:ascii="Courier New" w:hAnsi="Courier New" w:cs="Courier New"/>
      <w:sz w:val="20"/>
      <w:szCs w:val="20"/>
    </w:rPr>
  </w:style>
  <w:style w:type="character" w:styleId="HTMLSample">
    <w:name w:val="HTML Sample"/>
    <w:semiHidden/>
    <w:rsid w:val="00092F54"/>
    <w:rPr>
      <w:rFonts w:ascii="Courier New" w:hAnsi="Courier New"/>
    </w:rPr>
  </w:style>
  <w:style w:type="character" w:styleId="HTMLTypewriter">
    <w:name w:val="HTML Typewriter"/>
    <w:semiHidden/>
    <w:rsid w:val="00092F54"/>
    <w:rPr>
      <w:rFonts w:ascii="Courier New" w:hAnsi="Courier New"/>
      <w:sz w:val="20"/>
      <w:szCs w:val="20"/>
    </w:rPr>
  </w:style>
  <w:style w:type="character" w:styleId="HTMLVariable">
    <w:name w:val="HTML Variable"/>
    <w:semiHidden/>
    <w:rsid w:val="00092F54"/>
    <w:rPr>
      <w:i/>
      <w:iCs/>
    </w:rPr>
  </w:style>
  <w:style w:type="paragraph" w:customStyle="1" w:styleId="Cover-Title-zSeries">
    <w:name w:val="Cover - Title - zSeries"/>
    <w:basedOn w:val="Cover-Title"/>
    <w:next w:val="Cover-Subtitle0"/>
    <w:rsid w:val="00092F54"/>
    <w:rPr>
      <w:color w:val="A5A215"/>
    </w:rPr>
  </w:style>
  <w:style w:type="character" w:styleId="CommentReference">
    <w:name w:val="annotation reference"/>
    <w:semiHidden/>
    <w:rsid w:val="00092F54"/>
    <w:rPr>
      <w:sz w:val="16"/>
      <w:szCs w:val="16"/>
    </w:rPr>
  </w:style>
  <w:style w:type="paragraph" w:styleId="CommentText">
    <w:name w:val="annotation text"/>
    <w:basedOn w:val="Normal"/>
    <w:semiHidden/>
    <w:rsid w:val="00092F54"/>
    <w:rPr>
      <w:sz w:val="20"/>
      <w:szCs w:val="20"/>
    </w:rPr>
  </w:style>
  <w:style w:type="paragraph" w:styleId="CommentSubject">
    <w:name w:val="annotation subject"/>
    <w:basedOn w:val="CommentText"/>
    <w:next w:val="CommentText"/>
    <w:semiHidden/>
    <w:rsid w:val="00092F54"/>
    <w:rPr>
      <w:b/>
      <w:bCs/>
    </w:rPr>
  </w:style>
  <w:style w:type="paragraph" w:customStyle="1" w:styleId="Cover-Title-BA">
    <w:name w:val="Cover - Title - BA"/>
    <w:basedOn w:val="Cover-Title"/>
    <w:next w:val="Cover-Subtitle0"/>
    <w:rsid w:val="00092F54"/>
    <w:rPr>
      <w:color w:val="17AF4B"/>
    </w:rPr>
  </w:style>
  <w:style w:type="paragraph" w:styleId="Index1">
    <w:name w:val="index 1"/>
    <w:basedOn w:val="Normal"/>
    <w:next w:val="Normal"/>
    <w:autoRedefine/>
    <w:semiHidden/>
    <w:rsid w:val="00092F54"/>
    <w:pPr>
      <w:ind w:left="220" w:hanging="220"/>
    </w:pPr>
  </w:style>
  <w:style w:type="paragraph" w:styleId="Index2">
    <w:name w:val="index 2"/>
    <w:basedOn w:val="Normal"/>
    <w:next w:val="Normal"/>
    <w:autoRedefine/>
    <w:semiHidden/>
    <w:rsid w:val="00092F54"/>
    <w:pPr>
      <w:ind w:left="440" w:hanging="220"/>
    </w:pPr>
  </w:style>
  <w:style w:type="paragraph" w:styleId="Index3">
    <w:name w:val="index 3"/>
    <w:basedOn w:val="Normal"/>
    <w:next w:val="Normal"/>
    <w:autoRedefine/>
    <w:semiHidden/>
    <w:rsid w:val="00092F54"/>
    <w:pPr>
      <w:ind w:left="660" w:hanging="220"/>
    </w:pPr>
  </w:style>
  <w:style w:type="paragraph" w:styleId="Index4">
    <w:name w:val="index 4"/>
    <w:basedOn w:val="Normal"/>
    <w:next w:val="Normal"/>
    <w:autoRedefine/>
    <w:semiHidden/>
    <w:rsid w:val="00092F54"/>
    <w:pPr>
      <w:ind w:left="880" w:hanging="220"/>
    </w:pPr>
  </w:style>
  <w:style w:type="paragraph" w:styleId="Index5">
    <w:name w:val="index 5"/>
    <w:basedOn w:val="Normal"/>
    <w:next w:val="Normal"/>
    <w:autoRedefine/>
    <w:semiHidden/>
    <w:rsid w:val="00092F54"/>
    <w:pPr>
      <w:ind w:left="1100" w:hanging="220"/>
    </w:pPr>
  </w:style>
  <w:style w:type="paragraph" w:styleId="Index6">
    <w:name w:val="index 6"/>
    <w:basedOn w:val="Normal"/>
    <w:next w:val="Normal"/>
    <w:autoRedefine/>
    <w:semiHidden/>
    <w:rsid w:val="00092F54"/>
    <w:pPr>
      <w:ind w:left="1320" w:hanging="220"/>
    </w:pPr>
  </w:style>
  <w:style w:type="paragraph" w:styleId="Index7">
    <w:name w:val="index 7"/>
    <w:basedOn w:val="Normal"/>
    <w:next w:val="Normal"/>
    <w:autoRedefine/>
    <w:semiHidden/>
    <w:rsid w:val="00092F54"/>
    <w:pPr>
      <w:ind w:left="1540" w:hanging="220"/>
    </w:pPr>
  </w:style>
  <w:style w:type="paragraph" w:styleId="Index8">
    <w:name w:val="index 8"/>
    <w:basedOn w:val="Normal"/>
    <w:next w:val="Normal"/>
    <w:autoRedefine/>
    <w:semiHidden/>
    <w:rsid w:val="00092F54"/>
    <w:pPr>
      <w:ind w:left="1760" w:hanging="220"/>
    </w:pPr>
  </w:style>
  <w:style w:type="paragraph" w:styleId="Index9">
    <w:name w:val="index 9"/>
    <w:basedOn w:val="Normal"/>
    <w:next w:val="Normal"/>
    <w:autoRedefine/>
    <w:semiHidden/>
    <w:rsid w:val="00092F54"/>
    <w:pPr>
      <w:ind w:left="1980" w:hanging="220"/>
    </w:pPr>
  </w:style>
  <w:style w:type="paragraph" w:styleId="IndexHeading">
    <w:name w:val="index heading"/>
    <w:basedOn w:val="Normal"/>
    <w:next w:val="Index1"/>
    <w:semiHidden/>
    <w:rsid w:val="00092F54"/>
    <w:rPr>
      <w:b/>
      <w:bCs/>
    </w:rPr>
  </w:style>
  <w:style w:type="paragraph" w:customStyle="1" w:styleId="Cover-Title-IS">
    <w:name w:val="Cover - Title - IS"/>
    <w:basedOn w:val="Cover-Title"/>
    <w:next w:val="Cover-Subtitle0"/>
    <w:rsid w:val="00092F54"/>
    <w:rPr>
      <w:color w:val="007670"/>
    </w:rPr>
  </w:style>
  <w:style w:type="character" w:styleId="LineNumber">
    <w:name w:val="line number"/>
    <w:basedOn w:val="DefaultParagraphFont"/>
    <w:semiHidden/>
    <w:rsid w:val="00092F54"/>
  </w:style>
  <w:style w:type="paragraph" w:styleId="List">
    <w:name w:val="List"/>
    <w:basedOn w:val="Normal"/>
    <w:semiHidden/>
    <w:rsid w:val="00092F54"/>
    <w:pPr>
      <w:ind w:left="360" w:hanging="360"/>
    </w:pPr>
  </w:style>
  <w:style w:type="paragraph" w:styleId="List2">
    <w:name w:val="List 2"/>
    <w:basedOn w:val="Normal"/>
    <w:semiHidden/>
    <w:rsid w:val="00092F54"/>
    <w:pPr>
      <w:ind w:left="720" w:hanging="360"/>
    </w:pPr>
  </w:style>
  <w:style w:type="paragraph" w:styleId="List3">
    <w:name w:val="List 3"/>
    <w:basedOn w:val="Normal"/>
    <w:semiHidden/>
    <w:rsid w:val="00092F54"/>
    <w:pPr>
      <w:ind w:left="1080" w:hanging="360"/>
    </w:pPr>
  </w:style>
  <w:style w:type="paragraph" w:styleId="List4">
    <w:name w:val="List 4"/>
    <w:basedOn w:val="Normal"/>
    <w:semiHidden/>
    <w:rsid w:val="00092F54"/>
    <w:pPr>
      <w:ind w:left="1440" w:hanging="360"/>
    </w:pPr>
  </w:style>
  <w:style w:type="paragraph" w:styleId="List5">
    <w:name w:val="List 5"/>
    <w:basedOn w:val="Normal"/>
    <w:semiHidden/>
    <w:rsid w:val="00092F54"/>
    <w:pPr>
      <w:ind w:left="1800" w:hanging="360"/>
    </w:pPr>
  </w:style>
  <w:style w:type="paragraph" w:styleId="ListBullet4">
    <w:name w:val="List Bullet 4"/>
    <w:basedOn w:val="Normal"/>
    <w:semiHidden/>
    <w:rsid w:val="00092F54"/>
    <w:pPr>
      <w:numPr>
        <w:ilvl w:val="3"/>
        <w:numId w:val="5"/>
      </w:numPr>
    </w:pPr>
  </w:style>
  <w:style w:type="paragraph" w:styleId="ListBullet5">
    <w:name w:val="List Bullet 5"/>
    <w:basedOn w:val="Normal"/>
    <w:semiHidden/>
    <w:rsid w:val="00092F54"/>
    <w:pPr>
      <w:numPr>
        <w:numId w:val="10"/>
      </w:numPr>
    </w:pPr>
  </w:style>
  <w:style w:type="paragraph" w:styleId="ListContinue">
    <w:name w:val="List Continue"/>
    <w:basedOn w:val="Normal"/>
    <w:semiHidden/>
    <w:rsid w:val="00092F54"/>
    <w:pPr>
      <w:ind w:left="360"/>
    </w:pPr>
  </w:style>
  <w:style w:type="paragraph" w:styleId="ListContinue2">
    <w:name w:val="List Continue 2"/>
    <w:basedOn w:val="Normal"/>
    <w:semiHidden/>
    <w:rsid w:val="00092F54"/>
    <w:pPr>
      <w:ind w:left="720"/>
    </w:pPr>
  </w:style>
  <w:style w:type="paragraph" w:styleId="ListContinue3">
    <w:name w:val="List Continue 3"/>
    <w:basedOn w:val="Normal"/>
    <w:semiHidden/>
    <w:rsid w:val="00092F54"/>
    <w:pPr>
      <w:ind w:left="1080"/>
    </w:pPr>
  </w:style>
  <w:style w:type="paragraph" w:styleId="ListContinue4">
    <w:name w:val="List Continue 4"/>
    <w:basedOn w:val="Normal"/>
    <w:semiHidden/>
    <w:rsid w:val="00092F54"/>
    <w:pPr>
      <w:ind w:left="1440"/>
    </w:pPr>
  </w:style>
  <w:style w:type="paragraph" w:styleId="ListContinue5">
    <w:name w:val="List Continue 5"/>
    <w:basedOn w:val="Normal"/>
    <w:semiHidden/>
    <w:rsid w:val="00092F54"/>
    <w:pPr>
      <w:ind w:left="1800"/>
    </w:pPr>
  </w:style>
  <w:style w:type="paragraph" w:styleId="ListNumber">
    <w:name w:val="List Number"/>
    <w:basedOn w:val="Normal"/>
    <w:semiHidden/>
    <w:rsid w:val="00092F54"/>
    <w:pPr>
      <w:numPr>
        <w:numId w:val="11"/>
      </w:numPr>
    </w:pPr>
  </w:style>
  <w:style w:type="paragraph" w:styleId="ListNumber2">
    <w:name w:val="List Number 2"/>
    <w:basedOn w:val="Normal"/>
    <w:semiHidden/>
    <w:rsid w:val="00092F54"/>
    <w:pPr>
      <w:numPr>
        <w:numId w:val="12"/>
      </w:numPr>
    </w:pPr>
  </w:style>
  <w:style w:type="paragraph" w:styleId="ListNumber3">
    <w:name w:val="List Number 3"/>
    <w:basedOn w:val="Normal"/>
    <w:semiHidden/>
    <w:rsid w:val="00092F54"/>
    <w:pPr>
      <w:numPr>
        <w:numId w:val="13"/>
      </w:numPr>
    </w:pPr>
  </w:style>
  <w:style w:type="paragraph" w:styleId="ListNumber4">
    <w:name w:val="List Number 4"/>
    <w:basedOn w:val="Normal"/>
    <w:semiHidden/>
    <w:rsid w:val="00092F54"/>
    <w:pPr>
      <w:numPr>
        <w:numId w:val="14"/>
      </w:numPr>
    </w:pPr>
  </w:style>
  <w:style w:type="paragraph" w:styleId="ListNumber5">
    <w:name w:val="List Number 5"/>
    <w:basedOn w:val="Normal"/>
    <w:semiHidden/>
    <w:rsid w:val="00092F54"/>
    <w:pPr>
      <w:numPr>
        <w:numId w:val="15"/>
      </w:numPr>
    </w:pPr>
  </w:style>
  <w:style w:type="paragraph" w:customStyle="1" w:styleId="Header-cover-brand">
    <w:name w:val="Header-cover-brand"/>
    <w:basedOn w:val="Header"/>
    <w:semiHidden/>
    <w:rsid w:val="00E80C40"/>
    <w:pPr>
      <w:spacing w:before="40" w:after="0"/>
    </w:pPr>
  </w:style>
  <w:style w:type="paragraph" w:styleId="MacroText">
    <w:name w:val="macro"/>
    <w:semiHidden/>
    <w:rsid w:val="00092F54"/>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MessageHeader">
    <w:name w:val="Message Header"/>
    <w:basedOn w:val="Normal"/>
    <w:semiHidden/>
    <w:rsid w:val="00092F54"/>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092F54"/>
    <w:rPr>
      <w:rFonts w:ascii="Times New Roman" w:hAnsi="Times New Roman"/>
      <w:sz w:val="24"/>
    </w:rPr>
  </w:style>
  <w:style w:type="paragraph" w:customStyle="1" w:styleId="StepListContno">
    <w:name w:val="Step List Cont. (no #)"/>
    <w:basedOn w:val="StepList"/>
    <w:link w:val="StepListContnoChar"/>
    <w:rsid w:val="00092F54"/>
    <w:pPr>
      <w:numPr>
        <w:numId w:val="4"/>
      </w:numPr>
      <w:tabs>
        <w:tab w:val="clear" w:pos="821"/>
      </w:tabs>
    </w:pPr>
  </w:style>
  <w:style w:type="paragraph" w:styleId="NormalIndent">
    <w:name w:val="Normal Indent"/>
    <w:basedOn w:val="Normal"/>
    <w:semiHidden/>
    <w:rsid w:val="00092F54"/>
    <w:pPr>
      <w:ind w:left="720"/>
    </w:pPr>
  </w:style>
  <w:style w:type="paragraph" w:styleId="NoteHeading">
    <w:name w:val="Note Heading"/>
    <w:basedOn w:val="Normal"/>
    <w:next w:val="Normal"/>
    <w:semiHidden/>
    <w:rsid w:val="00092F54"/>
    <w:pPr>
      <w:jc w:val="center"/>
    </w:pPr>
    <w:rPr>
      <w:rFonts w:ascii="Arial Black" w:hAnsi="Arial Black"/>
      <w:sz w:val="28"/>
    </w:rPr>
  </w:style>
  <w:style w:type="paragraph" w:customStyle="1" w:styleId="HeadingAppendix">
    <w:name w:val="Heading Appendix"/>
    <w:basedOn w:val="Heading1"/>
    <w:rsid w:val="00092F54"/>
    <w:pPr>
      <w:numPr>
        <w:numId w:val="3"/>
      </w:numPr>
    </w:pPr>
    <w:rPr>
      <w:rFonts w:eastAsia="SimSun"/>
    </w:rPr>
  </w:style>
  <w:style w:type="paragraph" w:customStyle="1" w:styleId="Cover-Subtitle0">
    <w:name w:val="Cover - Subtitle"/>
    <w:basedOn w:val="Normal"/>
    <w:rsid w:val="00092F54"/>
    <w:pPr>
      <w:snapToGrid w:val="0"/>
      <w:spacing w:before="0" w:after="288"/>
      <w:ind w:right="3600"/>
    </w:pPr>
    <w:rPr>
      <w:rFonts w:ascii="Times New Roman" w:eastAsia="SimSun" w:hAnsi="Times New Roman"/>
      <w:i/>
      <w:sz w:val="32"/>
      <w:lang w:eastAsia="zh-CN"/>
    </w:rPr>
  </w:style>
  <w:style w:type="character" w:styleId="PageNumber">
    <w:name w:val="page number"/>
    <w:basedOn w:val="DefaultParagraphFont"/>
    <w:semiHidden/>
    <w:rsid w:val="00092F54"/>
  </w:style>
  <w:style w:type="paragraph" w:styleId="PlainText">
    <w:name w:val="Plain Text"/>
    <w:basedOn w:val="Normal"/>
    <w:semiHidden/>
    <w:rsid w:val="00092F54"/>
    <w:rPr>
      <w:rFonts w:ascii="Courier New" w:hAnsi="Courier New" w:cs="Courier New"/>
      <w:sz w:val="20"/>
      <w:szCs w:val="20"/>
    </w:rPr>
  </w:style>
  <w:style w:type="paragraph" w:customStyle="1" w:styleId="Spacer">
    <w:name w:val="Spacer"/>
    <w:basedOn w:val="Normal"/>
    <w:rsid w:val="00092F54"/>
    <w:pPr>
      <w:adjustRightInd w:val="0"/>
      <w:snapToGrid w:val="0"/>
      <w:spacing w:before="0" w:after="0"/>
    </w:pPr>
    <w:rPr>
      <w:rFonts w:eastAsia="Arial Unicode MS"/>
      <w:lang w:eastAsia="zh-CN"/>
    </w:rPr>
  </w:style>
  <w:style w:type="paragraph" w:styleId="Salutation">
    <w:name w:val="Salutation"/>
    <w:basedOn w:val="Normal"/>
    <w:next w:val="Normal"/>
    <w:semiHidden/>
    <w:rsid w:val="00092F54"/>
  </w:style>
  <w:style w:type="paragraph" w:customStyle="1" w:styleId="Header-cover-brand0">
    <w:name w:val="Header - cover - brand"/>
    <w:basedOn w:val="Header"/>
    <w:semiHidden/>
    <w:rsid w:val="002923BF"/>
    <w:pPr>
      <w:spacing w:before="40" w:after="0"/>
    </w:pPr>
  </w:style>
  <w:style w:type="paragraph" w:customStyle="1" w:styleId="Footer-tabletext">
    <w:name w:val="Footer - table text"/>
    <w:basedOn w:val="Footer"/>
    <w:semiHidden/>
    <w:rsid w:val="00092F54"/>
    <w:pPr>
      <w:pBdr>
        <w:top w:val="none" w:sz="0" w:space="0" w:color="auto"/>
      </w:pBdr>
      <w:spacing w:before="60" w:after="60"/>
    </w:pPr>
  </w:style>
  <w:style w:type="table" w:customStyle="1" w:styleId="Footer-table">
    <w:name w:val="Footer - table"/>
    <w:basedOn w:val="TableGrid8"/>
    <w:semiHidden/>
    <w:rsid w:val="00092F54"/>
    <w:tbl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styleId="Signature">
    <w:name w:val="Signature"/>
    <w:basedOn w:val="Normal"/>
    <w:semiHidden/>
    <w:rsid w:val="00092F54"/>
    <w:pPr>
      <w:ind w:left="4320"/>
    </w:pPr>
  </w:style>
  <w:style w:type="table" w:customStyle="1" w:styleId="Cover-table">
    <w:name w:val="Cover - table"/>
    <w:basedOn w:val="TableGrid7"/>
    <w:semiHidden/>
    <w:rsid w:val="00092F54"/>
    <w:tblPr>
      <w:tblBorders>
        <w:insideH w:val="single" w:sz="4" w:space="0" w:color="000000"/>
      </w:tblBorders>
    </w:tblPr>
    <w:trPr>
      <w:cantSplit/>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092F54"/>
    <w:pPr>
      <w:pBdr>
        <w:top w:val="single" w:sz="4" w:space="1" w:color="auto"/>
      </w:pBdr>
    </w:pPr>
    <w:rPr>
      <w:szCs w:val="72"/>
    </w:rPr>
  </w:style>
  <w:style w:type="paragraph" w:customStyle="1" w:styleId="Header-cover3">
    <w:name w:val="Header - cover 3"/>
    <w:basedOn w:val="Cover-Subtitle0"/>
    <w:semiHidden/>
    <w:rsid w:val="00092F54"/>
    <w:pPr>
      <w:spacing w:before="20" w:after="0"/>
      <w:ind w:right="0"/>
      <w:jc w:val="right"/>
    </w:pPr>
    <w:rPr>
      <w:bCs/>
      <w:i w:val="0"/>
      <w:snapToGrid w:val="0"/>
      <w:sz w:val="18"/>
    </w:rPr>
  </w:style>
  <w:style w:type="paragraph" w:customStyle="1" w:styleId="Header-cover1">
    <w:name w:val="Header - cover 1"/>
    <w:basedOn w:val="Cover-Title"/>
    <w:next w:val="Header-cover2"/>
    <w:semiHidden/>
    <w:rsid w:val="00092F54"/>
    <w:pPr>
      <w:spacing w:before="20" w:after="40"/>
    </w:pPr>
    <w:rPr>
      <w:snapToGrid w:val="0"/>
      <w:spacing w:val="-6"/>
      <w:sz w:val="19"/>
    </w:rPr>
  </w:style>
  <w:style w:type="character" w:styleId="Strong">
    <w:name w:val="Strong"/>
    <w:qFormat/>
    <w:rsid w:val="00092F54"/>
    <w:rPr>
      <w:b/>
      <w:bCs/>
    </w:rPr>
  </w:style>
  <w:style w:type="paragraph" w:customStyle="1" w:styleId="Header-cover2">
    <w:name w:val="Header - cover 2"/>
    <w:basedOn w:val="Header-cover1"/>
    <w:semiHidden/>
    <w:rsid w:val="00092F54"/>
    <w:rPr>
      <w:rFonts w:ascii="Arial" w:eastAsia="Times New Roman" w:hAnsi="Arial"/>
      <w:b w:val="0"/>
      <w:lang w:eastAsia="en-US"/>
    </w:rPr>
  </w:style>
  <w:style w:type="paragraph" w:customStyle="1" w:styleId="Cover-Title-CollaborationSolutions">
    <w:name w:val="Cover - Title - Collaboration Solutions"/>
    <w:basedOn w:val="Cover-Title"/>
    <w:next w:val="Cover-Subtitle0"/>
    <w:rsid w:val="00092F54"/>
    <w:rPr>
      <w:color w:val="FDB813"/>
    </w:rPr>
  </w:style>
  <w:style w:type="character" w:customStyle="1" w:styleId="StepListChar">
    <w:name w:val="Step List Char"/>
    <w:link w:val="StepList"/>
    <w:rsid w:val="00283CF7"/>
    <w:rPr>
      <w:rFonts w:ascii="Arial" w:hAnsi="Arial"/>
      <w:sz w:val="22"/>
      <w:szCs w:val="22"/>
    </w:rPr>
  </w:style>
  <w:style w:type="character" w:customStyle="1" w:styleId="StepListContnoChar">
    <w:name w:val="Step List Cont. (no #) Char"/>
    <w:basedOn w:val="StepListChar"/>
    <w:link w:val="StepListContno"/>
    <w:rsid w:val="008C3446"/>
    <w:rPr>
      <w:rFonts w:ascii="Arial" w:hAnsi="Arial"/>
      <w:sz w:val="22"/>
      <w:szCs w:val="22"/>
    </w:rPr>
  </w:style>
  <w:style w:type="character" w:customStyle="1" w:styleId="ListBulletChar">
    <w:name w:val="List Bullet Char"/>
    <w:link w:val="ListBullet"/>
    <w:rsid w:val="00283CF7"/>
    <w:rPr>
      <w:rFonts w:ascii="Arial" w:hAnsi="Arial"/>
      <w:sz w:val="22"/>
      <w:szCs w:val="24"/>
    </w:rPr>
  </w:style>
  <w:style w:type="paragraph" w:styleId="Revision">
    <w:name w:val="Revision"/>
    <w:hidden/>
    <w:uiPriority w:val="99"/>
    <w:semiHidden/>
    <w:rsid w:val="00A004B1"/>
    <w:rPr>
      <w:rFonts w:ascii="Arial" w:hAnsi="Arial"/>
      <w:sz w:val="22"/>
      <w:szCs w:val="24"/>
    </w:rPr>
  </w:style>
  <w:style w:type="table" w:styleId="Table3Deffects1">
    <w:name w:val="Table 3D effects 1"/>
    <w:basedOn w:val="TableNormal"/>
    <w:semiHidden/>
    <w:rsid w:val="00092F54"/>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92F54"/>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92F54"/>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92F54"/>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92F54"/>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92F54"/>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92F54"/>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92F54"/>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92F54"/>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92F54"/>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92F54"/>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92F54"/>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92F54"/>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92F54"/>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92F54"/>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92F54"/>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92F54"/>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92F54"/>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092F54"/>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092F54"/>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092F54"/>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92F54"/>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92F54"/>
    <w:rPr>
      <w:rFonts w:ascii="Arial"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092F54"/>
    <w:pPr>
      <w:snapToGrid w:val="0"/>
      <w:spacing w:before="60" w:after="60"/>
    </w:pPr>
    <w:rPr>
      <w:rFonts w:ascii="Arial"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092F54"/>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92F54"/>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92F54"/>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92F54"/>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92F54"/>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92F54"/>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92F54"/>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92F54"/>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092F54"/>
    <w:pPr>
      <w:spacing w:before="40"/>
      <w:ind w:right="72"/>
    </w:pPr>
    <w:rPr>
      <w:iCs/>
      <w:szCs w:val="20"/>
    </w:rPr>
  </w:style>
  <w:style w:type="paragraph" w:styleId="TableofAuthorities">
    <w:name w:val="table of authorities"/>
    <w:basedOn w:val="Normal"/>
    <w:next w:val="Normal"/>
    <w:semiHidden/>
    <w:rsid w:val="00092F54"/>
    <w:pPr>
      <w:ind w:left="220" w:hanging="220"/>
    </w:pPr>
  </w:style>
  <w:style w:type="paragraph" w:styleId="TOCHeading">
    <w:name w:val="TOC Heading"/>
    <w:basedOn w:val="Heading1"/>
    <w:next w:val="Normal"/>
    <w:uiPriority w:val="39"/>
    <w:unhideWhenUsed/>
    <w:qFormat/>
    <w:rsid w:val="007C7420"/>
    <w:pPr>
      <w:keepNext/>
      <w:keepLines/>
      <w:pageBreakBefore w:val="0"/>
      <w:numPr>
        <w:numId w:val="0"/>
      </w:numPr>
      <w:pBdr>
        <w:top w:val="none" w:sz="0" w:space="0" w:color="auto"/>
      </w:pBdr>
      <w:spacing w:before="240" w:after="0" w:line="259" w:lineRule="auto"/>
      <w:outlineLvl w:val="9"/>
    </w:pPr>
    <w:rPr>
      <w:rFonts w:asciiTheme="majorHAnsi" w:eastAsiaTheme="majorEastAsia" w:hAnsiTheme="majorHAnsi" w:cstheme="majorBidi"/>
      <w:color w:val="2E74B5" w:themeColor="accent1" w:themeShade="BF"/>
      <w:kern w:val="0"/>
      <w:lang w:eastAsia="en-US"/>
    </w:rPr>
  </w:style>
  <w:style w:type="paragraph" w:styleId="TableofFigures">
    <w:name w:val="table of figures"/>
    <w:basedOn w:val="Normal"/>
    <w:next w:val="Normal"/>
    <w:semiHidden/>
    <w:rsid w:val="00092F54"/>
  </w:style>
  <w:style w:type="table" w:styleId="TableProfessional">
    <w:name w:val="Table Professional"/>
    <w:basedOn w:val="TableNormal"/>
    <w:semiHidden/>
    <w:rsid w:val="00092F54"/>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92F54"/>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92F54"/>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92F54"/>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92F54"/>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92F54"/>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92F5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92F54"/>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92F54"/>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92F54"/>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92F54"/>
    <w:pPr>
      <w:spacing w:after="60"/>
      <w:jc w:val="center"/>
      <w:outlineLvl w:val="0"/>
    </w:pPr>
    <w:rPr>
      <w:rFonts w:cs="Arial"/>
      <w:b/>
      <w:bCs/>
      <w:kern w:val="28"/>
      <w:sz w:val="32"/>
      <w:szCs w:val="32"/>
    </w:rPr>
  </w:style>
  <w:style w:type="paragraph" w:styleId="TOAHeading">
    <w:name w:val="toa heading"/>
    <w:basedOn w:val="Normal"/>
    <w:next w:val="Normal"/>
    <w:semiHidden/>
    <w:rsid w:val="00092F54"/>
    <w:pPr>
      <w:spacing w:before="120"/>
    </w:pPr>
    <w:rPr>
      <w:rFonts w:cs="Arial"/>
      <w:b/>
      <w:bCs/>
      <w:sz w:val="24"/>
    </w:rPr>
  </w:style>
  <w:style w:type="paragraph" w:customStyle="1" w:styleId="CoverCopyright">
    <w:name w:val="Cover Copyright"/>
    <w:semiHidden/>
    <w:rsid w:val="00920974"/>
    <w:pPr>
      <w:spacing w:before="120"/>
    </w:pPr>
    <w:rPr>
      <w:rFonts w:ascii="Arial" w:hAnsi="Arial"/>
      <w:color w:val="FFFFFF"/>
      <w:sz w:val="22"/>
      <w:szCs w:val="24"/>
    </w:rPr>
  </w:style>
  <w:style w:type="paragraph" w:customStyle="1" w:styleId="Cover2Copyright">
    <w:name w:val="Cover 2 Copyright"/>
    <w:semiHidden/>
    <w:rsid w:val="00920974"/>
    <w:pPr>
      <w:pBdr>
        <w:top w:val="single" w:sz="4" w:space="12" w:color="E0E0E0"/>
        <w:left w:val="single" w:sz="4" w:space="6" w:color="E0E0E0"/>
        <w:bottom w:val="single" w:sz="4" w:space="12" w:color="E0E0E0"/>
        <w:right w:val="single" w:sz="4" w:space="6" w:color="E0E0E0"/>
      </w:pBdr>
      <w:shd w:val="clear" w:color="auto" w:fill="E0E0E0"/>
      <w:adjustRightInd w:val="0"/>
      <w:snapToGrid w:val="0"/>
      <w:spacing w:before="120" w:after="120"/>
      <w:ind w:left="101" w:right="101"/>
    </w:pPr>
    <w:rPr>
      <w:rFonts w:ascii="Arial" w:hAnsi="Arial"/>
      <w:sz w:val="16"/>
      <w:szCs w:val="17"/>
    </w:rPr>
  </w:style>
  <w:style w:type="paragraph" w:customStyle="1" w:styleId="InformationBoxSpacer">
    <w:name w:val="Information Box Spacer"/>
    <w:basedOn w:val="Normal"/>
    <w:semiHidden/>
    <w:rsid w:val="000D3E32"/>
    <w:pPr>
      <w:adjustRightInd w:val="0"/>
      <w:snapToGrid w:val="0"/>
      <w:spacing w:before="60" w:after="60"/>
    </w:pPr>
    <w:rPr>
      <w:rFonts w:eastAsia="Arial Unicode MS"/>
      <w:lang w:eastAsia="zh-CN"/>
    </w:rPr>
  </w:style>
  <w:style w:type="paragraph" w:styleId="ListParagraph">
    <w:name w:val="List Paragraph"/>
    <w:basedOn w:val="Normal"/>
    <w:uiPriority w:val="34"/>
    <w:rsid w:val="00F622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emf"/><Relationship Id="rId95" Type="http://schemas.openxmlformats.org/officeDocument/2006/relationships/image" Target="media/image77.png"/><Relationship Id="rId19" Type="http://schemas.openxmlformats.org/officeDocument/2006/relationships/hyperlink" Target="https://developer.ibm.com/streamsdev/docs/streams-lab-introduction/" TargetMode="Externa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oter" Target="footer6.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www.ibm.com/services/forms/preLogin.do?source=swg-ibmistvi&amp;S_TACT=M161075W"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streamsqse.localdomain:8443/streams/domain/console" TargetMode="External"/><Relationship Id="rId97" Type="http://schemas.openxmlformats.org/officeDocument/2006/relationships/image" Target="media/image79.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openlayers.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A775E-5714-4EFA-821F-7CC1F8B11F42}">
  <ds:schemaRefs>
    <ds:schemaRef ds:uri="http://schemas.openxmlformats.org/officeDocument/2006/bibliography"/>
  </ds:schemaRefs>
</ds:datastoreItem>
</file>

<file path=customXml/itemProps2.xml><?xml version="1.0" encoding="utf-8"?>
<ds:datastoreItem xmlns:ds="http://schemas.openxmlformats.org/officeDocument/2006/customXml" ds:itemID="{DFD16723-3A1D-4B29-ADB3-6111F7569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201501_TEC_workbook_TEMPLATE.dotx</Template>
  <TotalTime>3927</TotalTime>
  <Pages>53</Pages>
  <Words>14143</Words>
  <Characters>80617</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IBM Streams 4.1 Introductory Lab Guide</vt:lpstr>
    </vt:vector>
  </TitlesOfParts>
  <Company>IBM</Company>
  <LinksUpToDate>false</LinksUpToDate>
  <CharactersWithSpaces>94571</CharactersWithSpaces>
  <SharedDoc>false</SharedDoc>
  <HLinks>
    <vt:vector size="156" baseType="variant">
      <vt:variant>
        <vt:i4>1245244</vt:i4>
      </vt:variant>
      <vt:variant>
        <vt:i4>152</vt:i4>
      </vt:variant>
      <vt:variant>
        <vt:i4>0</vt:i4>
      </vt:variant>
      <vt:variant>
        <vt:i4>5</vt:i4>
      </vt:variant>
      <vt:variant>
        <vt:lpwstr/>
      </vt:variant>
      <vt:variant>
        <vt:lpwstr>_Toc415241964</vt:lpwstr>
      </vt:variant>
      <vt:variant>
        <vt:i4>1245244</vt:i4>
      </vt:variant>
      <vt:variant>
        <vt:i4>146</vt:i4>
      </vt:variant>
      <vt:variant>
        <vt:i4>0</vt:i4>
      </vt:variant>
      <vt:variant>
        <vt:i4>5</vt:i4>
      </vt:variant>
      <vt:variant>
        <vt:lpwstr/>
      </vt:variant>
      <vt:variant>
        <vt:lpwstr>_Toc415241963</vt:lpwstr>
      </vt:variant>
      <vt:variant>
        <vt:i4>1245244</vt:i4>
      </vt:variant>
      <vt:variant>
        <vt:i4>140</vt:i4>
      </vt:variant>
      <vt:variant>
        <vt:i4>0</vt:i4>
      </vt:variant>
      <vt:variant>
        <vt:i4>5</vt:i4>
      </vt:variant>
      <vt:variant>
        <vt:lpwstr/>
      </vt:variant>
      <vt:variant>
        <vt:lpwstr>_Toc415241962</vt:lpwstr>
      </vt:variant>
      <vt:variant>
        <vt:i4>1245244</vt:i4>
      </vt:variant>
      <vt:variant>
        <vt:i4>134</vt:i4>
      </vt:variant>
      <vt:variant>
        <vt:i4>0</vt:i4>
      </vt:variant>
      <vt:variant>
        <vt:i4>5</vt:i4>
      </vt:variant>
      <vt:variant>
        <vt:lpwstr/>
      </vt:variant>
      <vt:variant>
        <vt:lpwstr>_Toc415241961</vt:lpwstr>
      </vt:variant>
      <vt:variant>
        <vt:i4>1245244</vt:i4>
      </vt:variant>
      <vt:variant>
        <vt:i4>128</vt:i4>
      </vt:variant>
      <vt:variant>
        <vt:i4>0</vt:i4>
      </vt:variant>
      <vt:variant>
        <vt:i4>5</vt:i4>
      </vt:variant>
      <vt:variant>
        <vt:lpwstr/>
      </vt:variant>
      <vt:variant>
        <vt:lpwstr>_Toc415241960</vt:lpwstr>
      </vt:variant>
      <vt:variant>
        <vt:i4>1048636</vt:i4>
      </vt:variant>
      <vt:variant>
        <vt:i4>122</vt:i4>
      </vt:variant>
      <vt:variant>
        <vt:i4>0</vt:i4>
      </vt:variant>
      <vt:variant>
        <vt:i4>5</vt:i4>
      </vt:variant>
      <vt:variant>
        <vt:lpwstr/>
      </vt:variant>
      <vt:variant>
        <vt:lpwstr>_Toc415241959</vt:lpwstr>
      </vt:variant>
      <vt:variant>
        <vt:i4>1048636</vt:i4>
      </vt:variant>
      <vt:variant>
        <vt:i4>116</vt:i4>
      </vt:variant>
      <vt:variant>
        <vt:i4>0</vt:i4>
      </vt:variant>
      <vt:variant>
        <vt:i4>5</vt:i4>
      </vt:variant>
      <vt:variant>
        <vt:lpwstr/>
      </vt:variant>
      <vt:variant>
        <vt:lpwstr>_Toc415241958</vt:lpwstr>
      </vt:variant>
      <vt:variant>
        <vt:i4>1048636</vt:i4>
      </vt:variant>
      <vt:variant>
        <vt:i4>110</vt:i4>
      </vt:variant>
      <vt:variant>
        <vt:i4>0</vt:i4>
      </vt:variant>
      <vt:variant>
        <vt:i4>5</vt:i4>
      </vt:variant>
      <vt:variant>
        <vt:lpwstr/>
      </vt:variant>
      <vt:variant>
        <vt:lpwstr>_Toc415241957</vt:lpwstr>
      </vt:variant>
      <vt:variant>
        <vt:i4>1048636</vt:i4>
      </vt:variant>
      <vt:variant>
        <vt:i4>104</vt:i4>
      </vt:variant>
      <vt:variant>
        <vt:i4>0</vt:i4>
      </vt:variant>
      <vt:variant>
        <vt:i4>5</vt:i4>
      </vt:variant>
      <vt:variant>
        <vt:lpwstr/>
      </vt:variant>
      <vt:variant>
        <vt:lpwstr>_Toc415241956</vt:lpwstr>
      </vt:variant>
      <vt:variant>
        <vt:i4>1048636</vt:i4>
      </vt:variant>
      <vt:variant>
        <vt:i4>98</vt:i4>
      </vt:variant>
      <vt:variant>
        <vt:i4>0</vt:i4>
      </vt:variant>
      <vt:variant>
        <vt:i4>5</vt:i4>
      </vt:variant>
      <vt:variant>
        <vt:lpwstr/>
      </vt:variant>
      <vt:variant>
        <vt:lpwstr>_Toc415241955</vt:lpwstr>
      </vt:variant>
      <vt:variant>
        <vt:i4>1048636</vt:i4>
      </vt:variant>
      <vt:variant>
        <vt:i4>92</vt:i4>
      </vt:variant>
      <vt:variant>
        <vt:i4>0</vt:i4>
      </vt:variant>
      <vt:variant>
        <vt:i4>5</vt:i4>
      </vt:variant>
      <vt:variant>
        <vt:lpwstr/>
      </vt:variant>
      <vt:variant>
        <vt:lpwstr>_Toc415241954</vt:lpwstr>
      </vt:variant>
      <vt:variant>
        <vt:i4>1048636</vt:i4>
      </vt:variant>
      <vt:variant>
        <vt:i4>86</vt:i4>
      </vt:variant>
      <vt:variant>
        <vt:i4>0</vt:i4>
      </vt:variant>
      <vt:variant>
        <vt:i4>5</vt:i4>
      </vt:variant>
      <vt:variant>
        <vt:lpwstr/>
      </vt:variant>
      <vt:variant>
        <vt:lpwstr>_Toc415241953</vt:lpwstr>
      </vt:variant>
      <vt:variant>
        <vt:i4>1048636</vt:i4>
      </vt:variant>
      <vt:variant>
        <vt:i4>80</vt:i4>
      </vt:variant>
      <vt:variant>
        <vt:i4>0</vt:i4>
      </vt:variant>
      <vt:variant>
        <vt:i4>5</vt:i4>
      </vt:variant>
      <vt:variant>
        <vt:lpwstr/>
      </vt:variant>
      <vt:variant>
        <vt:lpwstr>_Toc415241952</vt:lpwstr>
      </vt:variant>
      <vt:variant>
        <vt:i4>1048636</vt:i4>
      </vt:variant>
      <vt:variant>
        <vt:i4>74</vt:i4>
      </vt:variant>
      <vt:variant>
        <vt:i4>0</vt:i4>
      </vt:variant>
      <vt:variant>
        <vt:i4>5</vt:i4>
      </vt:variant>
      <vt:variant>
        <vt:lpwstr/>
      </vt:variant>
      <vt:variant>
        <vt:lpwstr>_Toc415241951</vt:lpwstr>
      </vt:variant>
      <vt:variant>
        <vt:i4>1048636</vt:i4>
      </vt:variant>
      <vt:variant>
        <vt:i4>68</vt:i4>
      </vt:variant>
      <vt:variant>
        <vt:i4>0</vt:i4>
      </vt:variant>
      <vt:variant>
        <vt:i4>5</vt:i4>
      </vt:variant>
      <vt:variant>
        <vt:lpwstr/>
      </vt:variant>
      <vt:variant>
        <vt:lpwstr>_Toc415241950</vt:lpwstr>
      </vt:variant>
      <vt:variant>
        <vt:i4>1114172</vt:i4>
      </vt:variant>
      <vt:variant>
        <vt:i4>62</vt:i4>
      </vt:variant>
      <vt:variant>
        <vt:i4>0</vt:i4>
      </vt:variant>
      <vt:variant>
        <vt:i4>5</vt:i4>
      </vt:variant>
      <vt:variant>
        <vt:lpwstr/>
      </vt:variant>
      <vt:variant>
        <vt:lpwstr>_Toc415241949</vt:lpwstr>
      </vt:variant>
      <vt:variant>
        <vt:i4>1114172</vt:i4>
      </vt:variant>
      <vt:variant>
        <vt:i4>56</vt:i4>
      </vt:variant>
      <vt:variant>
        <vt:i4>0</vt:i4>
      </vt:variant>
      <vt:variant>
        <vt:i4>5</vt:i4>
      </vt:variant>
      <vt:variant>
        <vt:lpwstr/>
      </vt:variant>
      <vt:variant>
        <vt:lpwstr>_Toc415241948</vt:lpwstr>
      </vt:variant>
      <vt:variant>
        <vt:i4>1114172</vt:i4>
      </vt:variant>
      <vt:variant>
        <vt:i4>50</vt:i4>
      </vt:variant>
      <vt:variant>
        <vt:i4>0</vt:i4>
      </vt:variant>
      <vt:variant>
        <vt:i4>5</vt:i4>
      </vt:variant>
      <vt:variant>
        <vt:lpwstr/>
      </vt:variant>
      <vt:variant>
        <vt:lpwstr>_Toc415241947</vt:lpwstr>
      </vt:variant>
      <vt:variant>
        <vt:i4>1114172</vt:i4>
      </vt:variant>
      <vt:variant>
        <vt:i4>44</vt:i4>
      </vt:variant>
      <vt:variant>
        <vt:i4>0</vt:i4>
      </vt:variant>
      <vt:variant>
        <vt:i4>5</vt:i4>
      </vt:variant>
      <vt:variant>
        <vt:lpwstr/>
      </vt:variant>
      <vt:variant>
        <vt:lpwstr>_Toc415241946</vt:lpwstr>
      </vt:variant>
      <vt:variant>
        <vt:i4>1114172</vt:i4>
      </vt:variant>
      <vt:variant>
        <vt:i4>38</vt:i4>
      </vt:variant>
      <vt:variant>
        <vt:i4>0</vt:i4>
      </vt:variant>
      <vt:variant>
        <vt:i4>5</vt:i4>
      </vt:variant>
      <vt:variant>
        <vt:lpwstr/>
      </vt:variant>
      <vt:variant>
        <vt:lpwstr>_Toc415241945</vt:lpwstr>
      </vt:variant>
      <vt:variant>
        <vt:i4>1114172</vt:i4>
      </vt:variant>
      <vt:variant>
        <vt:i4>32</vt:i4>
      </vt:variant>
      <vt:variant>
        <vt:i4>0</vt:i4>
      </vt:variant>
      <vt:variant>
        <vt:i4>5</vt:i4>
      </vt:variant>
      <vt:variant>
        <vt:lpwstr/>
      </vt:variant>
      <vt:variant>
        <vt:lpwstr>_Toc415241944</vt:lpwstr>
      </vt:variant>
      <vt:variant>
        <vt:i4>1114172</vt:i4>
      </vt:variant>
      <vt:variant>
        <vt:i4>26</vt:i4>
      </vt:variant>
      <vt:variant>
        <vt:i4>0</vt:i4>
      </vt:variant>
      <vt:variant>
        <vt:i4>5</vt:i4>
      </vt:variant>
      <vt:variant>
        <vt:lpwstr/>
      </vt:variant>
      <vt:variant>
        <vt:lpwstr>_Toc415241943</vt:lpwstr>
      </vt:variant>
      <vt:variant>
        <vt:i4>1114172</vt:i4>
      </vt:variant>
      <vt:variant>
        <vt:i4>20</vt:i4>
      </vt:variant>
      <vt:variant>
        <vt:i4>0</vt:i4>
      </vt:variant>
      <vt:variant>
        <vt:i4>5</vt:i4>
      </vt:variant>
      <vt:variant>
        <vt:lpwstr/>
      </vt:variant>
      <vt:variant>
        <vt:lpwstr>_Toc415241942</vt:lpwstr>
      </vt:variant>
      <vt:variant>
        <vt:i4>1114172</vt:i4>
      </vt:variant>
      <vt:variant>
        <vt:i4>14</vt:i4>
      </vt:variant>
      <vt:variant>
        <vt:i4>0</vt:i4>
      </vt:variant>
      <vt:variant>
        <vt:i4>5</vt:i4>
      </vt:variant>
      <vt:variant>
        <vt:lpwstr/>
      </vt:variant>
      <vt:variant>
        <vt:lpwstr>_Toc415241941</vt:lpwstr>
      </vt:variant>
      <vt:variant>
        <vt:i4>1114172</vt:i4>
      </vt:variant>
      <vt:variant>
        <vt:i4>8</vt:i4>
      </vt:variant>
      <vt:variant>
        <vt:i4>0</vt:i4>
      </vt:variant>
      <vt:variant>
        <vt:i4>5</vt:i4>
      </vt:variant>
      <vt:variant>
        <vt:lpwstr/>
      </vt:variant>
      <vt:variant>
        <vt:lpwstr>_Toc415241940</vt:lpwstr>
      </vt:variant>
      <vt:variant>
        <vt:i4>1441852</vt:i4>
      </vt:variant>
      <vt:variant>
        <vt:i4>2</vt:i4>
      </vt:variant>
      <vt:variant>
        <vt:i4>0</vt:i4>
      </vt:variant>
      <vt:variant>
        <vt:i4>5</vt:i4>
      </vt:variant>
      <vt:variant>
        <vt:lpwstr/>
      </vt:variant>
      <vt:variant>
        <vt:lpwstr>_Toc415241939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Streams 4 Introductory Lab Guide</dc:title>
  <dc:subject>Introduction to Streams application development</dc:subject>
  <dc:creator>Robert Uleman</dc:creator>
  <cp:keywords/>
  <dc:description/>
  <cp:lastModifiedBy>Robert Uleman</cp:lastModifiedBy>
  <cp:revision>7</cp:revision>
  <cp:lastPrinted>2016-04-13T21:25:00Z</cp:lastPrinted>
  <dcterms:created xsi:type="dcterms:W3CDTF">2016-04-06T00:22:00Z</dcterms:created>
  <dcterms:modified xsi:type="dcterms:W3CDTF">2016-04-13T21:34:00Z</dcterms:modified>
</cp:coreProperties>
</file>